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DB2DB" w14:textId="2C52EEE8" w:rsidR="003F50F7" w:rsidRDefault="00F516A0" w:rsidP="00F516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MODUL 6</w:t>
      </w:r>
    </w:p>
    <w:p w14:paraId="2465A94A" w14:textId="3AC4D51F" w:rsidR="00F516A0" w:rsidRDefault="00F516A0" w:rsidP="00F516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PENANGANAN PENGECUALIAN</w:t>
      </w:r>
    </w:p>
    <w:p w14:paraId="6BAA44C0" w14:textId="49796344" w:rsidR="00F516A0" w:rsidRDefault="00F516A0" w:rsidP="00F516A0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BERORIENTASI OBJEK</w:t>
      </w:r>
    </w:p>
    <w:p w14:paraId="0FADD23C" w14:textId="77777777" w:rsidR="00F516A0" w:rsidRPr="00F516A0" w:rsidRDefault="00F516A0" w:rsidP="00F516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F19EB" w14:textId="626C2CFC" w:rsidR="00D32D4B" w:rsidRPr="00D32D4B" w:rsidRDefault="00D32D4B" w:rsidP="00D32D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di: </w:t>
      </w:r>
      <w:hyperlink r:id="rId7" w:history="1">
        <w:r w:rsidRPr="0025734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https://github.com/afrzl/Pemrograman-Berorientasi-Objek/tree/main/Week%206/Praktikum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2CDBD1" w14:textId="3C6B2960" w:rsidR="00F516A0" w:rsidRDefault="00D32D4B" w:rsidP="00D32D4B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Orang.java</w:t>
      </w:r>
    </w:p>
    <w:p w14:paraId="731AE5EF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</w:t>
      </w:r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text.SimpleDateFormat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9F3E82D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java.util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.Calendar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D1EE4FB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5435AD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74007B90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Orang</w:t>
      </w:r>
    </w:p>
    <w:p w14:paraId="51912984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8F27D80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9C57B7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abstract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Orang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81DF6D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0929C6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Calendar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387B5A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8516A8B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Orang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6710EE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A561E9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4E0832A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414A2DA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Orang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Calendar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6B82857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1F04C5A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AADDBC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AD46AC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21077C2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CCF1AE2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046F592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D478E9F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D37468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setNama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C9965F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3E95BC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A72606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0E8D5A3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validatetanggallahir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throws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Exception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F58AAF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Calendar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YEAR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&lt;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2000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37A40DB7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throw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Exception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Dibawah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umur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BAEF7AE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}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else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72608BA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Cukup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umur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CDA5D6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603E539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5219CEF3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3252D3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getTanggalLahir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444C19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try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5CC3AE8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SimpleDateFormat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sdf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SimpleDateFormat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yyyy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MMM dd"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A0C11E4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validatetanggallahir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C173A4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sdf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format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getTime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()).</w:t>
      </w:r>
      <w:proofErr w:type="spell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toString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4223CFE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}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Exception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e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72EC5C8F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"Belum 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tersedia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0A7D34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}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finally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716067CF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"error 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tertangani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A7B728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0CE46D8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24B4D8E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DEB152F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setTanggalLahir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Calendar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E986253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700D11D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4562F98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10BD8D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getNamaPanggilan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E8B2C77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substring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D32D4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Math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min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length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(), </w:t>
      </w:r>
      <w:r w:rsidRPr="00D32D4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));</w:t>
      </w:r>
    </w:p>
    <w:p w14:paraId="7C35A213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097BE32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4868516A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9B52CEF" w14:textId="77777777" w:rsidR="00D32D4B" w:rsidRDefault="00D32D4B" w:rsidP="00D32D4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C5FE8F0" w14:textId="5FC49175" w:rsidR="00D32D4B" w:rsidRDefault="00D32D4B" w:rsidP="00D32D4B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Dosen.java</w:t>
      </w:r>
    </w:p>
    <w:p w14:paraId="32F8E38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113D68BE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Dosen</w:t>
      </w:r>
    </w:p>
    <w:p w14:paraId="7BE80B6D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100B3C9A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interface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Dosen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A2097EB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getNIDN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F70E02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setNIDN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853DA1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getKeahlian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3E348F4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getPekerjaan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17277E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setKeahlian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keahlian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F6DD843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340E8744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BDA3BBB" w14:textId="77777777" w:rsidR="00D32D4B" w:rsidRDefault="00D32D4B" w:rsidP="00D32D4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029F5A3" w14:textId="2F3B9545" w:rsidR="00D32D4B" w:rsidRDefault="00D32D4B" w:rsidP="00D32D4B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Pegawai.java</w:t>
      </w:r>
    </w:p>
    <w:p w14:paraId="5FE8C06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java.util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.Calendar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F29323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A782DD0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1F82697E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Pegawai</w:t>
      </w:r>
      <w:proofErr w:type="spellEnd"/>
    </w:p>
    <w:p w14:paraId="6915D3F3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0570EE9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Orang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implements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Dosen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87CE99F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NIP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B1B546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lastRenderedPageBreak/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kantor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281AC83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3C4072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NIDN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253AD8D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kelompokKeahlian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F35C53A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CDC1517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</w:p>
    <w:p w14:paraId="5221F71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7C10D7D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2D352C92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6BFBB26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1F72F2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72D96F3E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</w:p>
    <w:p w14:paraId="1A8D8993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2E37D2E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super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C46311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BD52D7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kantor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C3E3BB2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A84F31B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NIDN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96F2BAD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kelompokKeahlian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8EB4FA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65BC8A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A2CB83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</w:p>
    <w:p w14:paraId="60A39C7F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7FB7ACC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Calendar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446BEC57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7B56994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4443F4B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7E0EFC5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FF3B834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</w:p>
    <w:p w14:paraId="63EE5CA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A659AF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super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6F6817F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9D2AC7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kantor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22F4E70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BE0E62B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NIDN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DEAE46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kelompokKeahlian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74902A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46F7CC8F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B6F689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getNIP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C0C05C7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446817B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FE20B9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DE3C41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getKantor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5E6D2EB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kantor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3364110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536AC56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224AC6F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setNIP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3F7F3E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A545C4E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165D41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A8608DD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setKantor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30EDAF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kantor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BF2B1B0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89767C2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3744782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1EE80B63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getNIDN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709A18B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NIDN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7871D6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57FABF7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DF521B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001BFEA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setNIDN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D04AF2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NIDN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7C008EA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D22E58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ECB604E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4B3A4D07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getKeahlian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6A9E45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kelompokKeahlian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EA93BBE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D65979B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D75D5E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7C9BA20E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getPekerjaan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9A4FA8E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mengajar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92D0303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5ED9537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2630F9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3D59B8C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setKeahlian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keahlian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61332A4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kelompokKeahlian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keahlian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98A90D3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3E2C0E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5D10088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E9257B5" w14:textId="77777777" w:rsidR="00D32D4B" w:rsidRDefault="00D32D4B" w:rsidP="00D32D4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2D83DEF" w14:textId="2BDD299E" w:rsidR="00D32D4B" w:rsidRDefault="00D32D4B" w:rsidP="00D32D4B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Programmer.java</w:t>
      </w:r>
    </w:p>
    <w:p w14:paraId="5755C61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java.util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.Calendar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09D7E32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4FEFC84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4529F7D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Programmer</w:t>
      </w:r>
    </w:p>
    <w:p w14:paraId="7615F38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32C8EF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Programmer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F7626A7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bahasaPemrograman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2B584A0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platform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8ADAB3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98D521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Programmer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</w:p>
    <w:p w14:paraId="5D9212CB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47E7CD90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Calendar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22C5E2A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C951C9A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F77040F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3E36B32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6943C6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6FDDE9B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bahasaPemrograman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2F5C41CA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platform</w:t>
      </w:r>
    </w:p>
    <w:p w14:paraId="0154A54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7560FF4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super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BAED81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bahasaPemrograman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bahasaPemrograman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DA49E2A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platform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platform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F54B57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4FC296BB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71D717A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getBahasaPemrograman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F974497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bahasaPemrograman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92F24A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09E05AB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94C334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setBahasaPemrograman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bahasaPemrograman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B5839E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bahasaPemrograman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bahasaPemrograman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2B25093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DC9E25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4FCA2EF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getPlatform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B036C4F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platform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D5F097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1FAC9E3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D1FD10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48A29890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getPekerjaan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0C3ADF2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"Coding all along day"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DF4EA6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7D0D12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0F38772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setPlatform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platform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9A023EA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platform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platform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F8E997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CA1E1FD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29678180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0B03952" w14:textId="77777777" w:rsidR="00D32D4B" w:rsidRDefault="00D32D4B" w:rsidP="00D32D4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4BB2ECD" w14:textId="0E7FB634" w:rsidR="00D32D4B" w:rsidRDefault="00D32D4B" w:rsidP="00D32D4B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MainTest.java</w:t>
      </w:r>
    </w:p>
    <w:p w14:paraId="4FD26ADB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java.util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.GregorianCalendar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65A4107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F7D91D7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6F50DF50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lastRenderedPageBreak/>
        <w:t xml:space="preserve"> *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MainTest</w:t>
      </w:r>
      <w:proofErr w:type="spellEnd"/>
    </w:p>
    <w:p w14:paraId="0C93E3B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2093D3CD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MainTest</w:t>
      </w:r>
      <w:proofErr w:type="spellEnd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2311DA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14BD37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static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main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[] </w:t>
      </w:r>
      <w:proofErr w:type="spellStart"/>
      <w:r w:rsidRPr="00D32D4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args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D32D4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4FBFB0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</w:p>
    <w:p w14:paraId="71DA3F57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aku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5CBCD9D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GregorianCalendar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D32D4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2015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D32D4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8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D32D4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31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),</w:t>
      </w:r>
    </w:p>
    <w:p w14:paraId="53FE53BD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"123456"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5EDF67CE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Polstat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STIS"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B9E2420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"BAU"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CDCB4BE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"555555"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7A0EC40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Ngoding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</w:p>
    <w:p w14:paraId="2383F733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);</w:t>
      </w:r>
    </w:p>
    <w:p w14:paraId="18AF164D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FF7595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1F2B68DA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"Object 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Pegawai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F622B8A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42D3DC0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Panggilan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6A6C8D0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getNamaPanggilan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2772BA24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NIP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75BC41A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getNIP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67F0F2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Kantor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2375592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getKantor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7EA3563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Pekerjaan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F0EF959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getPekerjaan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C8091C4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Tanggal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Lahir: 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0B64DC2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getTanggalLahir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375E96BD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);</w:t>
      </w:r>
    </w:p>
    <w:p w14:paraId="42C9B0F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E95F70D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dia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</w:p>
    <w:p w14:paraId="6A337DF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aku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5474818A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"123456"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49A5AEF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Polstat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STIS"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009F477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"BAU"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79853C07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"555555"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075CC14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Ngoding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</w:p>
    <w:p w14:paraId="0C703D14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);</w:t>
      </w:r>
    </w:p>
    <w:p w14:paraId="48E3F22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BCD5306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D32D4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3EF7085D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Object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Pegawai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2608A2F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dia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345FB225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Nama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Panggilan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64210EE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dia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getNamaPanggilan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3F904BFC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NIP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DBFCE01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dia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getNIP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24EAC77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Kantor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F3B4298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dia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getKantor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F76BA9B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Pekerjaan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28E189AD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dia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getPekerjaan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F6B829E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Tanggal</w:t>
      </w:r>
      <w:proofErr w:type="spellEnd"/>
      <w:r w:rsidRPr="00D32D4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Lahir: "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D32D4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0A7EE043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D32D4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dia</w:t>
      </w: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D32D4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getTanggalLahir</w:t>
      </w:r>
      <w:proofErr w:type="spellEnd"/>
      <w:proofErr w:type="gramEnd"/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406E1D5E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);</w:t>
      </w:r>
    </w:p>
    <w:p w14:paraId="5B696D5F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695C7A0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D32D4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6B183777" w14:textId="77777777" w:rsidR="00D32D4B" w:rsidRPr="00D32D4B" w:rsidRDefault="00D32D4B" w:rsidP="00D32D4B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24B5973" w14:textId="77777777" w:rsidR="00D32D4B" w:rsidRDefault="00D32D4B" w:rsidP="00D32D4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812CC7A" w14:textId="28EAE1C9" w:rsidR="00D32D4B" w:rsidRDefault="00D32D4B" w:rsidP="00D32D4B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31F4BA3" w14:textId="230BC9D8" w:rsidR="00D32D4B" w:rsidRDefault="00D32D4B" w:rsidP="00D32D4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32D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4B270F" wp14:editId="5C2617C8">
            <wp:extent cx="3932261" cy="3490262"/>
            <wp:effectExtent l="0" t="0" r="0" b="0"/>
            <wp:docPr id="18286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4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713D" w14:textId="77777777" w:rsidR="00D32D4B" w:rsidRPr="00D32D4B" w:rsidRDefault="00D32D4B" w:rsidP="00D32D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FFE31" w14:textId="1B3C8699" w:rsidR="00D32D4B" w:rsidRDefault="00D32D4B" w:rsidP="00D32D4B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46697FE9" w14:textId="7F20D10B" w:rsidR="00D32D4B" w:rsidRPr="00D32D4B" w:rsidRDefault="00D32D4B" w:rsidP="00D32D4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class Orang di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getTanggalLahir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catch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try,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validatetanggallahir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throw exception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catch di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getTanggalLahir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sectPr w:rsidR="00D32D4B" w:rsidRPr="00D32D4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DC48D" w14:textId="77777777" w:rsidR="00C06579" w:rsidRDefault="00C06579" w:rsidP="00A16AED">
      <w:pPr>
        <w:spacing w:after="0" w:line="240" w:lineRule="auto"/>
      </w:pPr>
      <w:r>
        <w:separator/>
      </w:r>
    </w:p>
  </w:endnote>
  <w:endnote w:type="continuationSeparator" w:id="0">
    <w:p w14:paraId="1022F6C2" w14:textId="77777777" w:rsidR="00C06579" w:rsidRDefault="00C06579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D6E52" w14:textId="77777777" w:rsidR="00C06579" w:rsidRDefault="00C06579" w:rsidP="00A16AED">
      <w:pPr>
        <w:spacing w:after="0" w:line="240" w:lineRule="auto"/>
      </w:pPr>
      <w:r>
        <w:separator/>
      </w:r>
    </w:p>
  </w:footnote>
  <w:footnote w:type="continuationSeparator" w:id="0">
    <w:p w14:paraId="5EE586A4" w14:textId="77777777" w:rsidR="00C06579" w:rsidRDefault="00C06579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96538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568CEDD5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778CF212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44470"/>
    <w:multiLevelType w:val="hybridMultilevel"/>
    <w:tmpl w:val="058C27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08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A0"/>
    <w:rsid w:val="003F50F7"/>
    <w:rsid w:val="009213F2"/>
    <w:rsid w:val="00A16AED"/>
    <w:rsid w:val="00C06579"/>
    <w:rsid w:val="00D32D4B"/>
    <w:rsid w:val="00F5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7CF6"/>
  <w15:chartTrackingRefBased/>
  <w15:docId w15:val="{B464EB28-D411-4588-AE2B-264EF4C2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ListParagraph">
    <w:name w:val="List Paragraph"/>
    <w:basedOn w:val="Normal"/>
    <w:uiPriority w:val="34"/>
    <w:qFormat/>
    <w:rsid w:val="00D32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Berorientasi-Objek/tree/main/Week%206/Praktik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61</TotalTime>
  <Pages>7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2024-02-26T12:23:00Z</dcterms:created>
  <dcterms:modified xsi:type="dcterms:W3CDTF">2024-02-26T13:24:00Z</dcterms:modified>
</cp:coreProperties>
</file>