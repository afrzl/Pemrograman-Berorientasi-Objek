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A1E0" w14:textId="56A02861" w:rsidR="003F50F7" w:rsidRDefault="005C1183" w:rsidP="005C11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14 PEMROGRAMAN BERORIENTASI OBJEK</w:t>
      </w:r>
    </w:p>
    <w:p w14:paraId="21438A2D" w14:textId="2A6C568D" w:rsidR="005C1183" w:rsidRDefault="005C1183" w:rsidP="005C1183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NETWORKING BAGIAN 2</w:t>
      </w:r>
    </w:p>
    <w:p w14:paraId="2724D602" w14:textId="77777777" w:rsidR="005C1183" w:rsidRPr="005C1183" w:rsidRDefault="005C1183" w:rsidP="005C11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F7C16" w14:textId="3534F040" w:rsidR="005C1183" w:rsidRDefault="005C1183" w:rsidP="005C118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A6C5BD1" w14:textId="7C69289A" w:rsidR="005C1183" w:rsidRDefault="005C1183" w:rsidP="005C1183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78029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https://github.com/afrzl/Pemrograman-Berorientasi-Objek/tree/main/Week%2014/Praktikum/Latihan%20Server/src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96C91" w14:textId="6162E85B" w:rsidR="005C1183" w:rsidRPr="005C1183" w:rsidRDefault="005C1183" w:rsidP="005C11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LatihanServer.java</w:t>
      </w:r>
    </w:p>
    <w:p w14:paraId="1FC4E1C9" w14:textId="77777777" w:rsidR="005C1183" w:rsidRPr="005C1183" w:rsidRDefault="005C1183" w:rsidP="005C11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java.io.BufferedInputStream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java.io.IOException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java.io.ObjectInputStream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java.io.PrintWriter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java.net.ServerSocket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java.net.Socket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java.util.logging.Level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java.util.logging.Logger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LatihanServer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C11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/**</w:t>
      </w:r>
      <w:r w:rsidRPr="005C11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</w:t>
      </w:r>
      <w:r w:rsidRPr="005C118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D"/>
          <w14:ligatures w14:val="none"/>
        </w:rPr>
        <w:t xml:space="preserve">@param </w:t>
      </w:r>
      <w:proofErr w:type="spellStart"/>
      <w:r w:rsidRPr="005C118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5C118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D"/>
          <w14:ligatures w14:val="none"/>
        </w:rPr>
        <w:t xml:space="preserve"> </w:t>
      </w:r>
      <w:r w:rsidRPr="005C11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the command line arguments</w:t>
      </w:r>
      <w:r w:rsidRPr="005C11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*/</w:t>
      </w:r>
      <w:r w:rsidRPr="005C11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5C11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C11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r w:rsidRPr="005C118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t>TODO code application logic here</w:t>
      </w:r>
      <w:r w:rsidRPr="005C118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portNumber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5C11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4444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boolean</w:t>
      </w:r>
      <w:proofErr w:type="spellEnd"/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 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listening =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try 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portNumber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)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{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while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(listening){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Socket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clientSocket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serverSocket.accept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ServerThread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clientSocket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).start();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catch 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IOException</w:t>
      </w:r>
      <w:proofErr w:type="spellEnd"/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ex) {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Logger.</w:t>
      </w:r>
      <w:r w:rsidRPr="005C118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getLogger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(LatihanServer.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.getName()).log(Level.</w:t>
      </w:r>
      <w:r w:rsidRPr="005C11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SEVERE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5C11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null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ex);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5C11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58D35744" w14:textId="77777777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77966CAB" w14:textId="28846A93" w:rsidR="005C1183" w:rsidRPr="005C1183" w:rsidRDefault="005C1183" w:rsidP="005C11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LatihanClient.java</w:t>
      </w:r>
    </w:p>
    <w:p w14:paraId="204F8901" w14:textId="77777777" w:rsidR="005C1183" w:rsidRDefault="005C1183" w:rsidP="005C1183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java.io.InputStreamReader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java.io.ObjectOutputStream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java.util.logging.Level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java.util.logging.Logger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LatihanClient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hostName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portNumber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4444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Socket </w:t>
      </w:r>
      <w:proofErr w:type="spellStart"/>
      <w:r>
        <w:rPr>
          <w:color w:val="BCBEC4"/>
        </w:rPr>
        <w:t>echoSocket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Socket(</w:t>
      </w:r>
      <w:proofErr w:type="spellStart"/>
      <w:r>
        <w:rPr>
          <w:color w:val="BCBEC4"/>
        </w:rPr>
        <w:t>hostName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portNumber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echoSocket.getOutputStream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in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echoSocket.getInputStream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stdIn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stdIn.readLine</w:t>
      </w:r>
      <w:proofErr w:type="spellEnd"/>
      <w:r>
        <w:rPr>
          <w:color w:val="BCBEC4"/>
        </w:rPr>
        <w:t xml:space="preserve">())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oos.writeObject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(</w:t>
      </w:r>
      <w:r>
        <w:rPr>
          <w:color w:val="6AAB73"/>
        </w:rPr>
        <w:t>"Budi"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oos.flush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"Client receive: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in.readLine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msg.equalsIgnoreCase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"exit"</w:t>
      </w:r>
      <w:r>
        <w:rPr>
          <w:color w:val="BCBEC4"/>
        </w:rPr>
        <w:t xml:space="preserve">))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Logger.</w:t>
      </w:r>
      <w:r>
        <w:rPr>
          <w:i/>
          <w:iCs/>
          <w:color w:val="BCBEC4"/>
        </w:rPr>
        <w:t>getLogger</w:t>
      </w:r>
      <w:r>
        <w:rPr>
          <w:color w:val="BCBEC4"/>
        </w:rPr>
        <w:t>(LatihanClient.</w:t>
      </w:r>
      <w:r>
        <w:rPr>
          <w:color w:val="CF8E6D"/>
        </w:rPr>
        <w:t>class</w:t>
      </w:r>
      <w:r>
        <w:rPr>
          <w:color w:val="BCBEC4"/>
        </w:rPr>
        <w:t>.getName()).log(Level.</w:t>
      </w:r>
      <w:r>
        <w:rPr>
          <w:i/>
          <w:iCs/>
          <w:color w:val="C77DBB"/>
        </w:rPr>
        <w:t>SEVERE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16DE1F" w14:textId="77777777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AB7A656" w14:textId="6B38BAA1" w:rsidR="005C1183" w:rsidRPr="005C1183" w:rsidRDefault="005C1183" w:rsidP="005C11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Pesan.java</w:t>
      </w:r>
    </w:p>
    <w:p w14:paraId="184DEABA" w14:textId="77777777" w:rsidR="005C1183" w:rsidRDefault="005C1183" w:rsidP="005C1183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Pesan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pesan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"["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nama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"]"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setNama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getPesan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setPesan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pesan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95FD8B" w14:textId="77777777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D40B016" w14:textId="3097BDB5" w:rsidR="005C1183" w:rsidRPr="005C1183" w:rsidRDefault="005C1183" w:rsidP="005C11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ServerThread.java</w:t>
      </w:r>
    </w:p>
    <w:p w14:paraId="3AE8F20A" w14:textId="77777777" w:rsidR="005C1183" w:rsidRDefault="005C1183" w:rsidP="005C1183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java.io.BufferedInputStream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java.io.ObjectInputStream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java.util.logging.Level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java.util.logging.Logger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ServerThread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Thread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Socket </w:t>
      </w:r>
      <w:proofErr w:type="spellStart"/>
      <w:r>
        <w:rPr>
          <w:color w:val="C77DBB"/>
        </w:rPr>
        <w:t>clientSocket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ServerThread</w:t>
      </w:r>
      <w:proofErr w:type="spellEnd"/>
      <w:r>
        <w:rPr>
          <w:color w:val="BCBEC4"/>
        </w:rPr>
        <w:t xml:space="preserve">(Socket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clientSocket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out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clientSocket</w:t>
      </w:r>
      <w:r>
        <w:rPr>
          <w:color w:val="BCBEC4"/>
        </w:rPr>
        <w:t>.getOutputStream</w:t>
      </w:r>
      <w:proofErr w:type="spellEnd"/>
      <w:r>
        <w:rPr>
          <w:color w:val="BCBEC4"/>
        </w:rPr>
        <w:t xml:space="preserve">(),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BufferedInputStream</w:t>
      </w:r>
      <w:proofErr w:type="spellEnd"/>
      <w:r>
        <w:rPr>
          <w:color w:val="BCBEC4"/>
        </w:rPr>
        <w:t xml:space="preserve"> bis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BufferedInputStream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clientSocket</w:t>
      </w:r>
      <w:r>
        <w:rPr>
          <w:color w:val="BCBEC4"/>
        </w:rPr>
        <w:t>.getInputStream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ois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>(bis);){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((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Pesan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ois.readObject</w:t>
      </w:r>
      <w:proofErr w:type="spellEnd"/>
      <w:r>
        <w:rPr>
          <w:color w:val="BCBEC4"/>
        </w:rPr>
        <w:t>())!=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"Server Receive: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pesan.toString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Pesan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Diterima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pesan.getPesan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"exit"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ServerThread.</w:t>
      </w:r>
      <w:r>
        <w:rPr>
          <w:color w:val="CF8E6D"/>
        </w:rPr>
        <w:t>class</w:t>
      </w:r>
      <w:r>
        <w:rPr>
          <w:color w:val="BCBEC4"/>
        </w:rPr>
        <w:t>.getName</w:t>
      </w:r>
      <w:proofErr w:type="spellEnd"/>
      <w:r>
        <w:rPr>
          <w:color w:val="BCBEC4"/>
        </w:rPr>
        <w:t>()).log(</w:t>
      </w:r>
      <w:proofErr w:type="spellStart"/>
      <w:r>
        <w:rPr>
          <w:color w:val="BCBEC4"/>
        </w:rPr>
        <w:t>Level.</w:t>
      </w:r>
      <w:r>
        <w:rPr>
          <w:i/>
          <w:iCs/>
          <w:color w:val="C77DBB"/>
        </w:rPr>
        <w:t>SEVERE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ClassNotFoundException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ServerThread.</w:t>
      </w:r>
      <w:r>
        <w:rPr>
          <w:color w:val="CF8E6D"/>
        </w:rPr>
        <w:t>class</w:t>
      </w:r>
      <w:r>
        <w:rPr>
          <w:color w:val="BCBEC4"/>
        </w:rPr>
        <w:t>.getName</w:t>
      </w:r>
      <w:proofErr w:type="spellEnd"/>
      <w:r>
        <w:rPr>
          <w:color w:val="BCBEC4"/>
        </w:rPr>
        <w:t>()).log(</w:t>
      </w:r>
      <w:proofErr w:type="spellStart"/>
      <w:r>
        <w:rPr>
          <w:color w:val="BCBEC4"/>
        </w:rPr>
        <w:t>Level.</w:t>
      </w:r>
      <w:r>
        <w:rPr>
          <w:i/>
          <w:iCs/>
          <w:color w:val="C77DBB"/>
        </w:rPr>
        <w:t>SEVERE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clientSocket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clientSocket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ServerThread.</w:t>
      </w:r>
      <w:r>
        <w:rPr>
          <w:color w:val="CF8E6D"/>
        </w:rPr>
        <w:t>class</w:t>
      </w:r>
      <w:r>
        <w:rPr>
          <w:color w:val="BCBEC4"/>
        </w:rPr>
        <w:t>.getName</w:t>
      </w:r>
      <w:proofErr w:type="spellEnd"/>
      <w:r>
        <w:rPr>
          <w:color w:val="BCBEC4"/>
        </w:rPr>
        <w:t>()).log(</w:t>
      </w:r>
      <w:proofErr w:type="spellStart"/>
      <w:r>
        <w:rPr>
          <w:color w:val="BCBEC4"/>
        </w:rPr>
        <w:t>Level.</w:t>
      </w:r>
      <w:r>
        <w:rPr>
          <w:i/>
          <w:iCs/>
          <w:color w:val="C77DBB"/>
        </w:rPr>
        <w:t>SEVERE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ex);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A3C2A3" w14:textId="77777777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3B4F5E8" w14:textId="023C94AF" w:rsidR="005C1183" w:rsidRDefault="005C1183" w:rsidP="005C118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48B5E17" w14:textId="2D0FE1F6" w:rsidR="005C1183" w:rsidRDefault="005C1183" w:rsidP="005C118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76C511E7" w14:textId="7DE00B1F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C1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7AA29" wp14:editId="6B39CC19">
            <wp:extent cx="2160000" cy="1167874"/>
            <wp:effectExtent l="0" t="0" r="0" b="0"/>
            <wp:docPr id="57282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1CB9" w14:textId="48E5DF86" w:rsidR="005C1183" w:rsidRDefault="005C1183" w:rsidP="005C118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1 (Andi)</w:t>
      </w:r>
    </w:p>
    <w:p w14:paraId="2EC37362" w14:textId="783E60BF" w:rsid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C1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2709B" wp14:editId="28C84875">
            <wp:extent cx="2160000" cy="1681477"/>
            <wp:effectExtent l="0" t="0" r="0" b="0"/>
            <wp:docPr id="1525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D99F" w14:textId="3ECC9DE4" w:rsidR="005C1183" w:rsidRDefault="005C1183" w:rsidP="005C118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2 (Budi)</w:t>
      </w:r>
    </w:p>
    <w:p w14:paraId="0D35BBE7" w14:textId="7E698BB6" w:rsidR="005C1183" w:rsidRPr="005C1183" w:rsidRDefault="005C1183" w:rsidP="005C1183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C1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1AED8" wp14:editId="3E6C9343">
            <wp:extent cx="2160000" cy="1318188"/>
            <wp:effectExtent l="0" t="0" r="0" b="0"/>
            <wp:docPr id="141270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4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83" w:rsidRPr="005C118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EE762" w14:textId="77777777" w:rsidR="00E943BD" w:rsidRDefault="00E943BD" w:rsidP="00A16AED">
      <w:pPr>
        <w:spacing w:after="0" w:line="240" w:lineRule="auto"/>
      </w:pPr>
      <w:r>
        <w:separator/>
      </w:r>
    </w:p>
  </w:endnote>
  <w:endnote w:type="continuationSeparator" w:id="0">
    <w:p w14:paraId="31EEC9E1" w14:textId="77777777" w:rsidR="00E943BD" w:rsidRDefault="00E943BD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BDFC" w14:textId="77777777" w:rsidR="00E943BD" w:rsidRDefault="00E943BD" w:rsidP="00A16AED">
      <w:pPr>
        <w:spacing w:after="0" w:line="240" w:lineRule="auto"/>
      </w:pPr>
      <w:r>
        <w:separator/>
      </w:r>
    </w:p>
  </w:footnote>
  <w:footnote w:type="continuationSeparator" w:id="0">
    <w:p w14:paraId="708FB32D" w14:textId="77777777" w:rsidR="00E943BD" w:rsidRDefault="00E943BD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CE7F0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0A5A97B1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07A08F0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748B"/>
    <w:multiLevelType w:val="hybridMultilevel"/>
    <w:tmpl w:val="E84C5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7720"/>
    <w:multiLevelType w:val="hybridMultilevel"/>
    <w:tmpl w:val="56623F50"/>
    <w:lvl w:ilvl="0" w:tplc="B51ED0D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C16473"/>
    <w:multiLevelType w:val="hybridMultilevel"/>
    <w:tmpl w:val="CDF005C2"/>
    <w:lvl w:ilvl="0" w:tplc="4D38EC6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63156970">
    <w:abstractNumId w:val="0"/>
  </w:num>
  <w:num w:numId="2" w16cid:durableId="123281932">
    <w:abstractNumId w:val="1"/>
  </w:num>
  <w:num w:numId="3" w16cid:durableId="4915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83"/>
    <w:rsid w:val="002C5440"/>
    <w:rsid w:val="003F50F7"/>
    <w:rsid w:val="005C1183"/>
    <w:rsid w:val="00616EF0"/>
    <w:rsid w:val="009213F2"/>
    <w:rsid w:val="00A16AED"/>
    <w:rsid w:val="00E943BD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49CE"/>
  <w15:chartTrackingRefBased/>
  <w15:docId w15:val="{E1ADDEA3-217E-4B8E-AF68-64FE78A7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C11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8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C1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14/Praktikum/Latihan%20Server/s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5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2024-06-04T13:24:00Z</dcterms:created>
  <dcterms:modified xsi:type="dcterms:W3CDTF">2024-06-04T13:29:00Z</dcterms:modified>
</cp:coreProperties>
</file>