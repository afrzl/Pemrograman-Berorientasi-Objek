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801B8" w14:textId="30D68A77" w:rsidR="003F50F7" w:rsidRDefault="002905E8" w:rsidP="002905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05E8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r>
        <w:rPr>
          <w:rFonts w:ascii="Times New Roman" w:hAnsi="Times New Roman" w:cs="Times New Roman"/>
          <w:b/>
          <w:bCs/>
          <w:sz w:val="24"/>
          <w:szCs w:val="24"/>
        </w:rPr>
        <w:t>PERTEMUAN 9</w:t>
      </w:r>
    </w:p>
    <w:p w14:paraId="3594B070" w14:textId="48C2895C" w:rsidR="002905E8" w:rsidRDefault="002905E8" w:rsidP="002905E8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PEMROGRAMAN BERORIENTASI OBJEK (PBO)</w:t>
      </w:r>
    </w:p>
    <w:p w14:paraId="022F8F94" w14:textId="77777777" w:rsidR="002905E8" w:rsidRDefault="002905E8" w:rsidP="002905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DDBBF" w14:textId="74DEAEB7" w:rsidR="002905E8" w:rsidRPr="002905E8" w:rsidRDefault="002905E8" w:rsidP="002905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pada: </w:t>
      </w:r>
      <w:hyperlink r:id="rId7" w:history="1">
        <w:r w:rsidR="00C326A7" w:rsidRPr="00DB02C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https://github.com/afrzl/Pemrograman-Berorientasi-Objek/tree/main/Week%209/Pra/Pertemuan%209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C66887" w14:textId="6087AC35" w:rsidR="002905E8" w:rsidRPr="002905E8" w:rsidRDefault="002905E8" w:rsidP="002905E8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2905E8">
        <w:rPr>
          <w:rFonts w:ascii="Times New Roman" w:hAnsi="Times New Roman" w:cs="Times New Roman"/>
          <w:b/>
          <w:bCs/>
          <w:sz w:val="24"/>
          <w:szCs w:val="24"/>
        </w:rPr>
        <w:t>Student.java (Model)</w:t>
      </w:r>
    </w:p>
    <w:p w14:paraId="5CC2F2E6" w14:textId="77777777" w:rsidR="002905E8" w:rsidRPr="002905E8" w:rsidRDefault="002905E8" w:rsidP="002905E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</w:pP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package 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model;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class 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Student {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String </w:t>
      </w:r>
      <w:r w:rsidRPr="002905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nim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String </w:t>
      </w:r>
      <w:proofErr w:type="spellStart"/>
      <w:r w:rsidRPr="002905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firstName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String </w:t>
      </w:r>
      <w:proofErr w:type="spellStart"/>
      <w:r w:rsidRPr="002905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lastName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int </w:t>
      </w:r>
      <w:proofErr w:type="spellStart"/>
      <w:r w:rsidRPr="002905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umur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String </w:t>
      </w:r>
      <w:proofErr w:type="spellStart"/>
      <w:r w:rsidRPr="002905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asal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String </w:t>
      </w:r>
      <w:proofErr w:type="spellStart"/>
      <w:r w:rsidRPr="002905E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getNim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return </w:t>
      </w:r>
      <w:r w:rsidRPr="002905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nim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String </w:t>
      </w:r>
      <w:proofErr w:type="spellStart"/>
      <w:r w:rsidRPr="002905E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getFirstName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return </w:t>
      </w:r>
      <w:proofErr w:type="spellStart"/>
      <w:r w:rsidRPr="002905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firstName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String </w:t>
      </w:r>
      <w:proofErr w:type="spellStart"/>
      <w:r w:rsidRPr="002905E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getLastName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return </w:t>
      </w:r>
      <w:proofErr w:type="spellStart"/>
      <w:r w:rsidRPr="002905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lastName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int </w:t>
      </w:r>
      <w:proofErr w:type="spellStart"/>
      <w:r w:rsidRPr="002905E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getUmur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return </w:t>
      </w:r>
      <w:proofErr w:type="spellStart"/>
      <w:r w:rsidRPr="002905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umur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String </w:t>
      </w:r>
      <w:proofErr w:type="spellStart"/>
      <w:r w:rsidRPr="002905E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getAsal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return </w:t>
      </w:r>
      <w:proofErr w:type="spellStart"/>
      <w:r w:rsidRPr="002905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asal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void </w:t>
      </w:r>
      <w:proofErr w:type="spellStart"/>
      <w:r w:rsidRPr="002905E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setNim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(String nim) {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this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</w:t>
      </w:r>
      <w:r w:rsidRPr="002905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nim</w:t>
      </w:r>
      <w:proofErr w:type="spellEnd"/>
      <w:r w:rsidRPr="002905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= nim;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void </w:t>
      </w:r>
      <w:proofErr w:type="spellStart"/>
      <w:r w:rsidRPr="002905E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setFirstName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(String </w:t>
      </w:r>
      <w:proofErr w:type="spellStart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firstName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this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</w:t>
      </w:r>
      <w:r w:rsidRPr="002905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firstName</w:t>
      </w:r>
      <w:proofErr w:type="spellEnd"/>
      <w:r w:rsidRPr="002905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proofErr w:type="spellStart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firstName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void </w:t>
      </w:r>
      <w:proofErr w:type="spellStart"/>
      <w:r w:rsidRPr="002905E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setLastName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(String </w:t>
      </w:r>
      <w:proofErr w:type="spellStart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lastName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this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</w:t>
      </w:r>
      <w:r w:rsidRPr="002905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lastName</w:t>
      </w:r>
      <w:proofErr w:type="spellEnd"/>
      <w:r w:rsidRPr="002905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proofErr w:type="spellStart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lastName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void </w:t>
      </w:r>
      <w:proofErr w:type="spellStart"/>
      <w:r w:rsidRPr="002905E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setUmur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umur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this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</w:t>
      </w:r>
      <w:r w:rsidRPr="002905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umur</w:t>
      </w:r>
      <w:proofErr w:type="spellEnd"/>
      <w:r w:rsidRPr="002905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proofErr w:type="spellStart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umur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void </w:t>
      </w:r>
      <w:proofErr w:type="spellStart"/>
      <w:r w:rsidRPr="002905E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setAsal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(String </w:t>
      </w:r>
      <w:proofErr w:type="spellStart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asal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2905E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this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</w:t>
      </w:r>
      <w:r w:rsidRPr="002905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asal</w:t>
      </w:r>
      <w:proofErr w:type="spellEnd"/>
      <w:r w:rsidRPr="002905E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 xml:space="preserve"> 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proofErr w:type="spellStart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asal</w:t>
      </w:r>
      <w:proofErr w:type="spellEnd"/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lastRenderedPageBreak/>
        <w:t xml:space="preserve">    }</w:t>
      </w:r>
      <w:r w:rsidRPr="002905E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>}</w:t>
      </w:r>
    </w:p>
    <w:p w14:paraId="063F585C" w14:textId="77777777" w:rsidR="002905E8" w:rsidRPr="002905E8" w:rsidRDefault="002905E8" w:rsidP="002905E8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FE359A8" w14:textId="5C4363E2" w:rsidR="002905E8" w:rsidRPr="002905E8" w:rsidRDefault="002905E8" w:rsidP="002905E8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2905E8">
        <w:rPr>
          <w:rFonts w:ascii="Times New Roman" w:hAnsi="Times New Roman" w:cs="Times New Roman"/>
          <w:b/>
          <w:bCs/>
          <w:sz w:val="24"/>
          <w:szCs w:val="24"/>
        </w:rPr>
        <w:t>StudentController.java (Controller)</w:t>
      </w:r>
    </w:p>
    <w:p w14:paraId="4774C1A2" w14:textId="77777777" w:rsidR="002905E8" w:rsidRDefault="002905E8" w:rsidP="002905E8">
      <w:pPr>
        <w:pStyle w:val="HTMLPreformatted"/>
        <w:shd w:val="clear" w:color="auto" w:fill="1E1F22"/>
        <w:ind w:left="567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controller;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com.sun.source.tree.ThrowTree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model.Student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view.StudentView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view.StudentForm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StudentController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&lt;Student&gt; </w:t>
      </w:r>
      <w:r>
        <w:rPr>
          <w:color w:val="C77DBB"/>
        </w:rPr>
        <w:t xml:space="preserve">model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StudentView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view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StudentController</w:t>
      </w:r>
      <w:proofErr w:type="spellEnd"/>
      <w:r>
        <w:rPr>
          <w:color w:val="BCBEC4"/>
        </w:rPr>
        <w:t>() 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StudentController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 &lt;Student&gt; model, </w:t>
      </w:r>
      <w:proofErr w:type="spellStart"/>
      <w:r>
        <w:rPr>
          <w:color w:val="BCBEC4"/>
        </w:rPr>
        <w:t>StudentView</w:t>
      </w:r>
      <w:proofErr w:type="spellEnd"/>
      <w:r>
        <w:rPr>
          <w:color w:val="BCBEC4"/>
        </w:rPr>
        <w:t xml:space="preserve"> view)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model;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view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view;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addStudent</w:t>
      </w:r>
      <w:proofErr w:type="spellEnd"/>
      <w:r>
        <w:rPr>
          <w:color w:val="BCBEC4"/>
        </w:rPr>
        <w:t>(Student student)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model</w:t>
      </w:r>
      <w:r>
        <w:rPr>
          <w:color w:val="BCBEC4"/>
        </w:rPr>
        <w:t>.add</w:t>
      </w:r>
      <w:proofErr w:type="spellEnd"/>
      <w:r>
        <w:rPr>
          <w:color w:val="BCBEC4"/>
        </w:rPr>
        <w:t>(student);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removeStudent</w:t>
      </w:r>
      <w:proofErr w:type="spellEnd"/>
      <w:r>
        <w:rPr>
          <w:color w:val="BCBEC4"/>
        </w:rPr>
        <w:t>(Student student)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model</w:t>
      </w:r>
      <w:r>
        <w:rPr>
          <w:color w:val="BCBEC4"/>
        </w:rPr>
        <w:t>.remove</w:t>
      </w:r>
      <w:proofErr w:type="spellEnd"/>
      <w:r>
        <w:rPr>
          <w:color w:val="BCBEC4"/>
        </w:rPr>
        <w:t>(student);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setStudentNim</w:t>
      </w:r>
      <w:proofErr w:type="spellEnd"/>
      <w:r>
        <w:rPr>
          <w:color w:val="BCBEC4"/>
        </w:rPr>
        <w:t>(Student student, String nim) 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 xml:space="preserve">(Student mdl :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(mdl == student)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mdl.setNim</w:t>
      </w:r>
      <w:proofErr w:type="spellEnd"/>
      <w:r>
        <w:rPr>
          <w:color w:val="BCBEC4"/>
        </w:rPr>
        <w:t>(nim);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getStudentNim</w:t>
      </w:r>
      <w:proofErr w:type="spellEnd"/>
      <w:r>
        <w:rPr>
          <w:color w:val="BCBEC4"/>
        </w:rPr>
        <w:t>(Student student)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(Student std :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(std == student)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std.getNim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"No data."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setStudentFirstName</w:t>
      </w:r>
      <w:proofErr w:type="spellEnd"/>
      <w:r>
        <w:rPr>
          <w:color w:val="BCBEC4"/>
        </w:rPr>
        <w:t xml:space="preserve">(Student student, 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 xml:space="preserve">(Student mdl :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(mdl == student)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mdl.setFirstName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getStudentFirstName</w:t>
      </w:r>
      <w:proofErr w:type="spellEnd"/>
      <w:r>
        <w:rPr>
          <w:color w:val="BCBEC4"/>
        </w:rPr>
        <w:t>(Student student)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(Student std :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(std == student)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std.getFirstName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"No data."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setStudentLastName</w:t>
      </w:r>
      <w:proofErr w:type="spellEnd"/>
      <w:r>
        <w:rPr>
          <w:color w:val="BCBEC4"/>
        </w:rPr>
        <w:t xml:space="preserve">(Student student, 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 xml:space="preserve">(Student mdl :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(mdl == student)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mdl.setLastName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getStudentLastName</w:t>
      </w:r>
      <w:proofErr w:type="spellEnd"/>
      <w:r>
        <w:rPr>
          <w:color w:val="BCBEC4"/>
        </w:rPr>
        <w:t>(Student student)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(Student std :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(std == student)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std.getLastName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"No data."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setStudentUmur</w:t>
      </w:r>
      <w:proofErr w:type="spellEnd"/>
      <w:r>
        <w:rPr>
          <w:color w:val="BCBEC4"/>
        </w:rPr>
        <w:t xml:space="preserve">(Student student,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umur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 xml:space="preserve">(Student mdl :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(mdl == student)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mdl.setUmur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umur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getStudentUmur</w:t>
      </w:r>
      <w:proofErr w:type="spellEnd"/>
      <w:r>
        <w:rPr>
          <w:color w:val="BCBEC4"/>
        </w:rPr>
        <w:t>(Student student)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(Student std :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(std == student)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std.getUmur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setStudentAsal</w:t>
      </w:r>
      <w:proofErr w:type="spellEnd"/>
      <w:r>
        <w:rPr>
          <w:color w:val="BCBEC4"/>
        </w:rPr>
        <w:t xml:space="preserve">(Student student, String </w:t>
      </w:r>
      <w:proofErr w:type="spellStart"/>
      <w:r>
        <w:rPr>
          <w:color w:val="BCBEC4"/>
        </w:rPr>
        <w:t>asal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 xml:space="preserve">(Student mdl :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(mdl == student)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mdl.setAsal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asal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getStudentAsal</w:t>
      </w:r>
      <w:proofErr w:type="spellEnd"/>
      <w:r>
        <w:rPr>
          <w:color w:val="BCBEC4"/>
        </w:rPr>
        <w:t>(Student student)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(Student std :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(std == student)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std.getAsal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"No data."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updateView</w:t>
      </w:r>
      <w:proofErr w:type="spellEnd"/>
      <w:r>
        <w:rPr>
          <w:color w:val="BCBEC4"/>
        </w:rPr>
        <w:t>(Student student)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view</w:t>
      </w:r>
      <w:r>
        <w:rPr>
          <w:color w:val="BCBEC4"/>
        </w:rPr>
        <w:t>.print</w:t>
      </w:r>
      <w:proofErr w:type="spellEnd"/>
      <w:r>
        <w:rPr>
          <w:color w:val="BCBEC4"/>
        </w:rPr>
        <w:t>(student);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updateAllView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view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StudentView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res = </w:t>
      </w:r>
      <w:r>
        <w:rPr>
          <w:color w:val="6AAB73"/>
        </w:rPr>
        <w:t xml:space="preserve">"Daftar NIM dan Nama </w:t>
      </w:r>
      <w:proofErr w:type="spellStart"/>
      <w:r>
        <w:rPr>
          <w:color w:val="6AAB73"/>
        </w:rPr>
        <w:t>Mahasiswa</w:t>
      </w:r>
      <w:proofErr w:type="spellEnd"/>
      <w:r>
        <w:rPr>
          <w:color w:val="6AAB73"/>
        </w:rPr>
        <w:t xml:space="preserve"> yang </w:t>
      </w:r>
      <w:proofErr w:type="spellStart"/>
      <w:r>
        <w:rPr>
          <w:color w:val="6AAB73"/>
        </w:rPr>
        <w:t>telah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berhasil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disimpan</w:t>
      </w:r>
      <w:proofErr w:type="spellEnd"/>
      <w:r>
        <w:rPr>
          <w:color w:val="6AAB73"/>
        </w:rPr>
        <w:t xml:space="preserve"> : 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 xml:space="preserve">(Student std :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model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res += </w:t>
      </w:r>
      <w:proofErr w:type="spellStart"/>
      <w:r>
        <w:rPr>
          <w:color w:val="C77DBB"/>
        </w:rPr>
        <w:t>view</w:t>
      </w:r>
      <w:r>
        <w:rPr>
          <w:color w:val="BCBEC4"/>
        </w:rPr>
        <w:t>.print</w:t>
      </w:r>
      <w:proofErr w:type="spellEnd"/>
      <w:r>
        <w:rPr>
          <w:color w:val="BCBEC4"/>
        </w:rPr>
        <w:t xml:space="preserve">(std) + 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validateForm</w:t>
      </w:r>
      <w:proofErr w:type="spellEnd"/>
      <w:r>
        <w:rPr>
          <w:color w:val="BCBEC4"/>
        </w:rPr>
        <w:t xml:space="preserve">(String nim, String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umur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asal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 err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nim.isBlank</w:t>
      </w:r>
      <w:proofErr w:type="spellEnd"/>
      <w:r>
        <w:rPr>
          <w:color w:val="BCBEC4"/>
        </w:rPr>
        <w:t xml:space="preserve">() || </w:t>
      </w:r>
      <w:proofErr w:type="spellStart"/>
      <w:r>
        <w:rPr>
          <w:color w:val="BCBEC4"/>
        </w:rPr>
        <w:t>firstName.isBlank</w:t>
      </w:r>
      <w:proofErr w:type="spellEnd"/>
      <w:r>
        <w:rPr>
          <w:color w:val="BCBEC4"/>
        </w:rPr>
        <w:t xml:space="preserve">() || </w:t>
      </w:r>
      <w:proofErr w:type="spellStart"/>
      <w:r>
        <w:rPr>
          <w:color w:val="BCBEC4"/>
        </w:rPr>
        <w:t>lastName.isBlank</w:t>
      </w:r>
      <w:proofErr w:type="spellEnd"/>
      <w:r>
        <w:rPr>
          <w:color w:val="BCBEC4"/>
        </w:rPr>
        <w:t xml:space="preserve">() || </w:t>
      </w:r>
      <w:proofErr w:type="spellStart"/>
      <w:r>
        <w:rPr>
          <w:color w:val="BCBEC4"/>
        </w:rPr>
        <w:t>asal.isBlank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err += </w:t>
      </w:r>
      <w:r>
        <w:rPr>
          <w:color w:val="6AAB73"/>
        </w:rPr>
        <w:t>"</w:t>
      </w:r>
      <w:proofErr w:type="spellStart"/>
      <w:r>
        <w:rPr>
          <w:color w:val="6AAB73"/>
        </w:rPr>
        <w:t>Terjadi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kesalahan</w:t>
      </w:r>
      <w:proofErr w:type="spellEnd"/>
      <w:r>
        <w:rPr>
          <w:color w:val="6AAB73"/>
        </w:rPr>
        <w:t xml:space="preserve"> input pada: form </w:t>
      </w:r>
      <w:proofErr w:type="spellStart"/>
      <w:r>
        <w:rPr>
          <w:color w:val="6AAB73"/>
        </w:rPr>
        <w:t>isian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wajib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diisi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semua</w:t>
      </w:r>
      <w:proofErr w:type="spellEnd"/>
      <w:r>
        <w:rPr>
          <w:color w:val="6AAB73"/>
        </w:rPr>
        <w:t>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nim.length</w:t>
      </w:r>
      <w:proofErr w:type="spellEnd"/>
      <w:r>
        <w:rPr>
          <w:color w:val="BCBEC4"/>
        </w:rPr>
        <w:t xml:space="preserve">() != </w:t>
      </w:r>
      <w:r>
        <w:rPr>
          <w:color w:val="2AACB8"/>
        </w:rPr>
        <w:t>6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err += </w:t>
      </w:r>
      <w:r>
        <w:rPr>
          <w:color w:val="6AAB73"/>
        </w:rPr>
        <w:t>"</w:t>
      </w:r>
      <w:proofErr w:type="spellStart"/>
      <w:r>
        <w:rPr>
          <w:color w:val="6AAB73"/>
        </w:rPr>
        <w:t>Terjadi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kesalahan</w:t>
      </w:r>
      <w:proofErr w:type="spellEnd"/>
      <w:r>
        <w:rPr>
          <w:color w:val="6AAB73"/>
        </w:rPr>
        <w:t xml:space="preserve"> input pada: NIM </w:t>
      </w:r>
      <w:proofErr w:type="spellStart"/>
      <w:r>
        <w:rPr>
          <w:color w:val="6AAB73"/>
        </w:rPr>
        <w:t>harus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memiliki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panjang</w:t>
      </w:r>
      <w:proofErr w:type="spellEnd"/>
      <w:r>
        <w:rPr>
          <w:color w:val="6AAB73"/>
        </w:rPr>
        <w:t xml:space="preserve"> 6 digit.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String name = </w:t>
      </w:r>
      <w:proofErr w:type="spellStart"/>
      <w:r>
        <w:rPr>
          <w:color w:val="BCBEC4"/>
        </w:rPr>
        <w:t>firstName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name.length</w:t>
      </w:r>
      <w:proofErr w:type="spellEnd"/>
      <w:r>
        <w:rPr>
          <w:color w:val="BCBEC4"/>
        </w:rPr>
        <w:t xml:space="preserve">() &gt; </w:t>
      </w:r>
      <w:r>
        <w:rPr>
          <w:color w:val="2AACB8"/>
        </w:rPr>
        <w:t>50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err += </w:t>
      </w:r>
      <w:r>
        <w:rPr>
          <w:color w:val="6AAB73"/>
        </w:rPr>
        <w:t>"</w:t>
      </w:r>
      <w:proofErr w:type="spellStart"/>
      <w:r>
        <w:rPr>
          <w:color w:val="6AAB73"/>
        </w:rPr>
        <w:t>Terjadi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kesalahan</w:t>
      </w:r>
      <w:proofErr w:type="spellEnd"/>
      <w:r>
        <w:rPr>
          <w:color w:val="6AAB73"/>
        </w:rPr>
        <w:t xml:space="preserve"> input pada: Nama </w:t>
      </w:r>
      <w:proofErr w:type="spellStart"/>
      <w:r>
        <w:rPr>
          <w:color w:val="6AAB73"/>
        </w:rPr>
        <w:t>depan</w:t>
      </w:r>
      <w:proofErr w:type="spellEnd"/>
      <w:r>
        <w:rPr>
          <w:color w:val="6AAB73"/>
        </w:rPr>
        <w:t xml:space="preserve"> + </w:t>
      </w:r>
      <w:proofErr w:type="spellStart"/>
      <w:r>
        <w:rPr>
          <w:color w:val="6AAB73"/>
        </w:rPr>
        <w:t>nama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belakang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tidak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boleh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lebih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dari</w:t>
      </w:r>
      <w:proofErr w:type="spellEnd"/>
      <w:r>
        <w:rPr>
          <w:color w:val="6AAB73"/>
        </w:rPr>
        <w:t xml:space="preserve"> 50 </w:t>
      </w:r>
      <w:proofErr w:type="spellStart"/>
      <w:r>
        <w:rPr>
          <w:color w:val="6AAB73"/>
        </w:rPr>
        <w:t>karakter</w:t>
      </w:r>
      <w:proofErr w:type="spellEnd"/>
      <w:r>
        <w:rPr>
          <w:color w:val="6AAB73"/>
        </w:rPr>
        <w:t>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umur.matches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d+</w:t>
      </w:r>
      <w:r>
        <w:rPr>
          <w:color w:val="6AAB73"/>
        </w:rPr>
        <w:t>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err += </w:t>
      </w:r>
      <w:r>
        <w:rPr>
          <w:color w:val="6AAB73"/>
        </w:rPr>
        <w:t>"</w:t>
      </w:r>
      <w:proofErr w:type="spellStart"/>
      <w:r>
        <w:rPr>
          <w:color w:val="6AAB73"/>
        </w:rPr>
        <w:t>Terjadi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kesalahan</w:t>
      </w:r>
      <w:proofErr w:type="spellEnd"/>
      <w:r>
        <w:rPr>
          <w:color w:val="6AAB73"/>
        </w:rPr>
        <w:t xml:space="preserve"> input pada: </w:t>
      </w:r>
      <w:proofErr w:type="spellStart"/>
      <w:r>
        <w:rPr>
          <w:color w:val="6AAB73"/>
        </w:rPr>
        <w:t>Umur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hanya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dapat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diisi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dengan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angka</w:t>
      </w:r>
      <w:proofErr w:type="spellEnd"/>
      <w:r>
        <w:rPr>
          <w:color w:val="6AAB73"/>
        </w:rPr>
        <w:t>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(err != </w:t>
      </w:r>
      <w:r>
        <w:rPr>
          <w:color w:val="6AAB73"/>
        </w:rPr>
        <w:t>""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>(err);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9290861" w14:textId="77777777" w:rsidR="002905E8" w:rsidRPr="002905E8" w:rsidRDefault="002905E8" w:rsidP="002905E8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7C64B8E" w14:textId="7A1C9A74" w:rsidR="002905E8" w:rsidRPr="002905E8" w:rsidRDefault="002905E8" w:rsidP="002905E8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2905E8">
        <w:rPr>
          <w:rFonts w:ascii="Times New Roman" w:hAnsi="Times New Roman" w:cs="Times New Roman"/>
          <w:b/>
          <w:bCs/>
          <w:sz w:val="24"/>
          <w:szCs w:val="24"/>
        </w:rPr>
        <w:t>StudentForm.java (View)</w:t>
      </w:r>
    </w:p>
    <w:p w14:paraId="191AAA7D" w14:textId="77777777" w:rsidR="002905E8" w:rsidRDefault="002905E8" w:rsidP="002905E8">
      <w:pPr>
        <w:pStyle w:val="HTMLPreformatted"/>
        <w:shd w:val="clear" w:color="auto" w:fill="1E1F22"/>
        <w:spacing w:after="240"/>
        <w:ind w:left="567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controller.StudentController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model.Student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java.awt.event.ActionEvent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java.awt.event.ActionListener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public class </w:t>
      </w:r>
      <w:proofErr w:type="spellStart"/>
      <w:r>
        <w:rPr>
          <w:color w:val="BCBEC4"/>
        </w:rPr>
        <w:t>StudentForm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panelMain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nim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lastName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firstName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JSpinner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umur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asal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reset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simpan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BCBEC4"/>
        </w:rPr>
        <w:t>StudentController</w:t>
      </w:r>
      <w:proofErr w:type="spellEnd"/>
      <w:r>
        <w:rPr>
          <w:color w:val="BCBEC4"/>
        </w:rPr>
        <w:t xml:space="preserve"> </w:t>
      </w:r>
      <w:proofErr w:type="spellStart"/>
      <w:r>
        <w:rPr>
          <w:i/>
          <w:iCs/>
          <w:color w:val="C77DBB"/>
        </w:rPr>
        <w:t>studentController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StudentView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studentView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StudentForm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simpan</w:t>
      </w:r>
      <w:r>
        <w:rPr>
          <w:color w:val="BCBEC4"/>
        </w:rPr>
        <w:t>.addActionListener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ActionListener()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actionPerformed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Student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Student();</w:t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nimField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nim</w:t>
      </w:r>
      <w:r>
        <w:rPr>
          <w:color w:val="BCBEC4"/>
        </w:rPr>
        <w:t>.getText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firstNameField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firstName</w:t>
      </w:r>
      <w:r>
        <w:rPr>
          <w:color w:val="BCBEC4"/>
        </w:rPr>
        <w:t>.getText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lastNameField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lastName</w:t>
      </w:r>
      <w:r>
        <w:rPr>
          <w:color w:val="BCBEC4"/>
        </w:rPr>
        <w:t>.getText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umurField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umur</w:t>
      </w:r>
      <w:r>
        <w:rPr>
          <w:color w:val="BCBEC4"/>
        </w:rPr>
        <w:t>.getValue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asalField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String.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asal</w:t>
      </w:r>
      <w:r>
        <w:rPr>
          <w:color w:val="BCBEC4"/>
        </w:rPr>
        <w:t>.getSelectedItem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C77DBB"/>
        </w:rPr>
        <w:t>studentController</w:t>
      </w:r>
      <w:r>
        <w:rPr>
          <w:color w:val="BCBEC4"/>
        </w:rPr>
        <w:t>.validateForm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nimField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firstNameField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lastNameField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umurField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asalField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student.setNim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nimField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student.setFirstName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firstNameField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student.setLastName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lastNameField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student.setUmur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umurField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student.setAsal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asalField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i/>
          <w:iCs/>
          <w:color w:val="C77DBB"/>
        </w:rPr>
        <w:t>studentController</w:t>
      </w:r>
      <w:r>
        <w:rPr>
          <w:color w:val="BCBEC4"/>
        </w:rPr>
        <w:t>.addStudent</w:t>
      </w:r>
      <w:proofErr w:type="spellEnd"/>
      <w:r>
        <w:rPr>
          <w:color w:val="BCBEC4"/>
        </w:rPr>
        <w:t>(student);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panelMain</w:t>
      </w:r>
      <w:proofErr w:type="spellEnd"/>
      <w:r>
        <w:rPr>
          <w:color w:val="BCBEC4"/>
        </w:rPr>
        <w:t xml:space="preserve">, </w:t>
      </w:r>
      <w:proofErr w:type="spellStart"/>
      <w:r>
        <w:rPr>
          <w:i/>
          <w:iCs/>
          <w:color w:val="C77DBB"/>
        </w:rPr>
        <w:t>studentController</w:t>
      </w:r>
      <w:r>
        <w:rPr>
          <w:color w:val="BCBEC4"/>
        </w:rPr>
        <w:t>.updateAllView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reset</w:t>
      </w:r>
      <w:r>
        <w:rPr>
          <w:color w:val="BCBEC4"/>
        </w:rPr>
        <w:t>.doClick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 xml:space="preserve"> err)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panelMain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err.getMessage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reset</w:t>
      </w:r>
      <w:r>
        <w:rPr>
          <w:color w:val="BCBEC4"/>
        </w:rPr>
        <w:t>.addActionListener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ActionListener()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actionPerformed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nim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firstName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lastName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umur</w:t>
      </w:r>
      <w:r>
        <w:rPr>
          <w:color w:val="BCBEC4"/>
        </w:rPr>
        <w:t>.setValue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asal</w:t>
      </w:r>
      <w:r>
        <w:rPr>
          <w:color w:val="BCBEC4"/>
        </w:rPr>
        <w:t>.setSelectedIndex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frame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StudentForm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frame.setContentPane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StudentForm</w:t>
      </w:r>
      <w:proofErr w:type="spellEnd"/>
      <w:r>
        <w:rPr>
          <w:color w:val="BCBEC4"/>
        </w:rPr>
        <w:t>().</w:t>
      </w:r>
      <w:proofErr w:type="spellStart"/>
      <w:r>
        <w:rPr>
          <w:color w:val="C77DBB"/>
        </w:rPr>
        <w:t>panelMain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frame.setDefaultCloseOperation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JFrame.</w:t>
      </w:r>
      <w:r>
        <w:rPr>
          <w:i/>
          <w:iCs/>
          <w:color w:val="C77DBB"/>
        </w:rPr>
        <w:t>EXIT_ON_CLOSE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frame.pack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frame.setVisible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C77DBB"/>
        </w:rPr>
        <w:t>studentController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StudentController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3AB945E" w14:textId="77777777" w:rsidR="002905E8" w:rsidRPr="002905E8" w:rsidRDefault="002905E8" w:rsidP="002905E8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963E1E8" w14:textId="233F35E4" w:rsidR="002905E8" w:rsidRPr="002905E8" w:rsidRDefault="002905E8" w:rsidP="002905E8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2905E8">
        <w:rPr>
          <w:rFonts w:ascii="Times New Roman" w:hAnsi="Times New Roman" w:cs="Times New Roman"/>
          <w:b/>
          <w:bCs/>
          <w:sz w:val="24"/>
          <w:szCs w:val="24"/>
        </w:rPr>
        <w:t>StudentView.java (View)</w:t>
      </w:r>
    </w:p>
    <w:p w14:paraId="3DCFA5E9" w14:textId="77777777" w:rsidR="002905E8" w:rsidRDefault="002905E8" w:rsidP="002905E8">
      <w:pPr>
        <w:pStyle w:val="HTMLPreformatted"/>
        <w:shd w:val="clear" w:color="auto" w:fill="1E1F22"/>
        <w:ind w:left="567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model.Student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StudentView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StudentView</w:t>
      </w:r>
      <w:proofErr w:type="spellEnd"/>
      <w:r>
        <w:rPr>
          <w:color w:val="BCBEC4"/>
        </w:rPr>
        <w:t>() 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print</w:t>
      </w:r>
      <w:r>
        <w:rPr>
          <w:color w:val="BCBEC4"/>
        </w:rPr>
        <w:t>(Student student)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student.getNim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"-"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student.getFirstName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student.getLastName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BBBBF01" w14:textId="77777777" w:rsidR="002905E8" w:rsidRPr="002905E8" w:rsidRDefault="002905E8" w:rsidP="002905E8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6128059C" w14:textId="717CCA4F" w:rsidR="002905E8" w:rsidRDefault="002905E8" w:rsidP="002905E8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2905E8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21CA1C6" w14:textId="5A8EC597" w:rsidR="002905E8" w:rsidRPr="002905E8" w:rsidRDefault="002905E8" w:rsidP="002905E8">
      <w:pPr>
        <w:pStyle w:val="ListParagraph"/>
        <w:spacing w:after="0"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2905E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23F26D2" wp14:editId="7BCD5BF2">
            <wp:extent cx="5400000" cy="3037425"/>
            <wp:effectExtent l="0" t="0" r="0" b="0"/>
            <wp:docPr id="74189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93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5E8" w:rsidRPr="002905E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E61A8" w14:textId="77777777" w:rsidR="00B87642" w:rsidRDefault="00B87642" w:rsidP="00A16AED">
      <w:pPr>
        <w:spacing w:after="0" w:line="240" w:lineRule="auto"/>
      </w:pPr>
      <w:r>
        <w:separator/>
      </w:r>
    </w:p>
  </w:endnote>
  <w:endnote w:type="continuationSeparator" w:id="0">
    <w:p w14:paraId="56627FEA" w14:textId="77777777" w:rsidR="00B87642" w:rsidRDefault="00B87642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CA180" w14:textId="77777777" w:rsidR="00B87642" w:rsidRDefault="00B87642" w:rsidP="00A16AED">
      <w:pPr>
        <w:spacing w:after="0" w:line="240" w:lineRule="auto"/>
      </w:pPr>
      <w:r>
        <w:separator/>
      </w:r>
    </w:p>
  </w:footnote>
  <w:footnote w:type="continuationSeparator" w:id="0">
    <w:p w14:paraId="33859D2A" w14:textId="77777777" w:rsidR="00B87642" w:rsidRDefault="00B87642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5C3B7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7251EA97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4BA19C04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12D22"/>
    <w:multiLevelType w:val="hybridMultilevel"/>
    <w:tmpl w:val="EE1421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75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E8"/>
    <w:rsid w:val="002905E8"/>
    <w:rsid w:val="002C5440"/>
    <w:rsid w:val="003F50F7"/>
    <w:rsid w:val="00616EF0"/>
    <w:rsid w:val="009213F2"/>
    <w:rsid w:val="00A16AED"/>
    <w:rsid w:val="00B87642"/>
    <w:rsid w:val="00C3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AF1B0"/>
  <w15:chartTrackingRefBased/>
  <w15:docId w15:val="{315AB8D4-55E2-47B3-BB00-B9D6CC26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Caption">
    <w:name w:val="caption"/>
    <w:basedOn w:val="Normal"/>
    <w:next w:val="Normal"/>
    <w:uiPriority w:val="35"/>
    <w:unhideWhenUsed/>
    <w:qFormat/>
    <w:rsid w:val="00616EF0"/>
    <w:pPr>
      <w:spacing w:after="200" w:line="240" w:lineRule="auto"/>
    </w:pPr>
    <w:rPr>
      <w:rFonts w:ascii="Times New Roman" w:hAnsi="Times New Roman"/>
      <w:i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2905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5E8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290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frzl/Pemrograman-Berorientasi-Objek/tree/main/Week%209/Pra/Pertemuan%2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6</TotalTime>
  <Pages>1</Pages>
  <Words>1212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3</cp:revision>
  <cp:lastPrinted>2024-05-07T15:33:00Z</cp:lastPrinted>
  <dcterms:created xsi:type="dcterms:W3CDTF">2024-05-07T15:27:00Z</dcterms:created>
  <dcterms:modified xsi:type="dcterms:W3CDTF">2024-05-07T15:33:00Z</dcterms:modified>
</cp:coreProperties>
</file>