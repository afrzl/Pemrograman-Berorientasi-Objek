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597E" w14:textId="0DF8D062" w:rsidR="003F50F7" w:rsidRDefault="00C75A6B" w:rsidP="00C75A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9 PEMROGRAMAN BE</w:t>
      </w:r>
      <w:r w:rsidR="000F4329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ORIENTASI OBJEK</w:t>
      </w:r>
    </w:p>
    <w:p w14:paraId="54F54904" w14:textId="02D60D6C" w:rsidR="00C75A6B" w:rsidRDefault="00C75A6B" w:rsidP="00C75A6B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GRAPHICAL USER INTERFACE BAGIAN 2</w:t>
      </w:r>
    </w:p>
    <w:p w14:paraId="74F53940" w14:textId="77777777" w:rsidR="00C75A6B" w:rsidRPr="00C75A6B" w:rsidRDefault="00C75A6B" w:rsidP="00C75A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26E21" w14:textId="684D2346" w:rsidR="00C75A6B" w:rsidRDefault="00C75A6B" w:rsidP="00C75A6B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A3AC64C" w14:textId="2F90B14D" w:rsidR="00C75A6B" w:rsidRPr="000F4329" w:rsidRDefault="00C75A6B" w:rsidP="000F432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5A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7DACD" wp14:editId="3142BC81">
            <wp:extent cx="2700000" cy="1908487"/>
            <wp:effectExtent l="19050" t="19050" r="24765" b="15875"/>
            <wp:docPr id="146003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0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08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F4329">
        <w:rPr>
          <w:rFonts w:ascii="Times New Roman" w:hAnsi="Times New Roman" w:cs="Times New Roman"/>
          <w:sz w:val="24"/>
          <w:szCs w:val="24"/>
        </w:rPr>
        <w:t xml:space="preserve">      </w:t>
      </w:r>
      <w:r w:rsidRPr="00C75A6B">
        <w:drawing>
          <wp:inline distT="0" distB="0" distL="0" distR="0" wp14:anchorId="6136BA38" wp14:editId="70855817">
            <wp:extent cx="2700000" cy="1908487"/>
            <wp:effectExtent l="19050" t="19050" r="24765" b="15875"/>
            <wp:docPr id="105929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6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08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D81DA" w14:textId="7138657C" w:rsidR="000F4329" w:rsidRPr="000F4329" w:rsidRDefault="000F4329" w:rsidP="000F432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43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59FB1" wp14:editId="5078C6BD">
            <wp:extent cx="2700000" cy="1908487"/>
            <wp:effectExtent l="19050" t="19050" r="24765" b="15875"/>
            <wp:docPr id="200475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0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08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F4329">
        <w:drawing>
          <wp:inline distT="0" distB="0" distL="0" distR="0" wp14:anchorId="753F6EFE" wp14:editId="27931E33">
            <wp:extent cx="2700000" cy="1905495"/>
            <wp:effectExtent l="19050" t="19050" r="24765" b="19050"/>
            <wp:docPr id="15161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91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4CC2F" w14:textId="0CE2C6F4" w:rsidR="000F4329" w:rsidRPr="00C75A6B" w:rsidRDefault="000F4329" w:rsidP="00C75A6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43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F733C3" wp14:editId="0DC99D3F">
            <wp:extent cx="2700000" cy="1908487"/>
            <wp:effectExtent l="19050" t="19050" r="24765" b="15875"/>
            <wp:docPr id="127011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9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908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D2F36" w14:textId="77777777" w:rsidR="000F4329" w:rsidRDefault="000F43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197A21" w14:textId="0AA233E3" w:rsidR="00C75A6B" w:rsidRPr="00C75A6B" w:rsidRDefault="00C75A6B" w:rsidP="00C75A6B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</w:t>
      </w:r>
    </w:p>
    <w:p w14:paraId="0655192C" w14:textId="77777777" w:rsidR="00C75A6B" w:rsidRDefault="00C75A6B" w:rsidP="00C75A6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di: </w:t>
      </w:r>
      <w:hyperlink r:id="rId12" w:history="1">
        <w:r w:rsidRPr="00F2082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https://github.com/afrzl/Pemrograman-Berorientasi-Objek/blob/d6313155ff07be17bfc11633124c2d400de65810/Week%209/Praktikum/Latihan%20GUI</w:t>
        </w:r>
      </w:hyperlink>
    </w:p>
    <w:p w14:paraId="603301ED" w14:textId="3E589FBB" w:rsidR="00C75A6B" w:rsidRPr="00C75A6B" w:rsidRDefault="00C75A6B" w:rsidP="00C75A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MainFrame.java</w:t>
      </w:r>
    </w:p>
    <w:p w14:paraId="26E2C42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</w:t>
      </w:r>
    </w:p>
    <w:p w14:paraId="648C0EC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nbfs://nbhost/SystemFileSystem/Templates/Licenses/license-default.txt to change this license</w:t>
      </w:r>
    </w:p>
    <w:p w14:paraId="6C1F660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nbfs://nbhost/SystemFileSystem/Templates/GUIForms/JFrame.java to edit this template</w:t>
      </w:r>
    </w:p>
    <w:p w14:paraId="0B9AA2F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66AB80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package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latihan.gui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7226CF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EB9F3D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4ECCC2A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</w:t>
      </w:r>
    </w:p>
    <w:p w14:paraId="2054F71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@author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muham</w:t>
      </w:r>
    </w:p>
    <w:p w14:paraId="7698B09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ABC166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MainFrame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JFrame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CB557F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3FDA9E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456BDBD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Creates new form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MainFrame</w:t>
      </w:r>
      <w:proofErr w:type="spellEnd"/>
    </w:p>
    <w:p w14:paraId="55DE51B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4CF124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MainFrame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A1258F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CEB7EA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contentScrollPane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setViewportView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LoginPanel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4166A9B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1A8A355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2D0C3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323B84D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This method is called from within the constructor to initialize the form.</w:t>
      </w:r>
    </w:p>
    <w:p w14:paraId="3064B9B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WARNING: Do NOT modify this code. The content of this method is always</w:t>
      </w:r>
    </w:p>
    <w:p w14:paraId="2334D05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proofErr w:type="gram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regenerated</w:t>
      </w:r>
      <w:proofErr w:type="gram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by the Form Editor.</w:t>
      </w:r>
    </w:p>
    <w:p w14:paraId="3C29319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135FFFC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SuppressWarnings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"unchecked"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</w:t>
      </w:r>
    </w:p>
    <w:p w14:paraId="64E3C57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&lt;editor-fold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defaultstate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="collapsed"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desc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="Generated Code"&gt;                          </w:t>
      </w:r>
    </w:p>
    <w:p w14:paraId="111C2A9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09AEF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DFD2C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FA6269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jMenuBar1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JMenuBar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4241FD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jMenu1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JMenu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8E5533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homeMenuItem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0B5567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jMenu2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JMenu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7C3010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mahasiswaMenuItem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F0A3AC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67F00E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setDefaultCloseOperation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WindowConstants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EXIT_ON_CLOSE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15342F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setTitle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"Data Diri 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23CC06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FAE95A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"File"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7B0C84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400B2C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homeMenuItem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"Home"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9D815E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homeMenuItem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11CBFD1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59B8C5C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homeMenuItemActionPerformed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088312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23D227B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});</w:t>
      </w:r>
    </w:p>
    <w:p w14:paraId="504A781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homeMenuItem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3ECDCD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0E04A6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jMenuBar1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(jMenu1);</w:t>
      </w:r>
    </w:p>
    <w:p w14:paraId="7793B47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87E87D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"Entri"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92E9B9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C13271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mahasiswaMenuItem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5CFDBF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mahasiswaMenuItem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1236BCE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58F9641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mahasiswaMenuItemActionPerformed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281004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59F543D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});</w:t>
      </w:r>
    </w:p>
    <w:p w14:paraId="31378B7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mahasiswaMenuItem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AEDDBE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18E81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jMenuBar1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(jMenu2);</w:t>
      </w:r>
    </w:p>
    <w:p w14:paraId="208C40F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FA4838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setJMenuBar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(jMenuBar1);</w:t>
      </w:r>
    </w:p>
    <w:p w14:paraId="2556459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9B91F4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getContentPane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4DF2BE9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getContentPane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setLayout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(layout);</w:t>
      </w:r>
    </w:p>
    <w:p w14:paraId="7485823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setHorizontalGroup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40E2358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12C4E1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569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BBC9E3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6E0ED0B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setVerticalGroup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4968E3E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7FCDBD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350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A8A40F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44EAFB4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5B5B6F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pack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7381C9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&lt;/editor-fold&gt;                        </w:t>
      </w:r>
    </w:p>
    <w:p w14:paraId="2EAD629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CABE1E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homeMenuItemActionPerformed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{                                             </w:t>
      </w:r>
    </w:p>
    <w:p w14:paraId="7905DA0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TODO add your handling code here:</w:t>
      </w:r>
    </w:p>
    <w:p w14:paraId="7089C4C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contentScrollPane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setViewportView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HomePanel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704E49A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                                           </w:t>
      </w:r>
    </w:p>
    <w:p w14:paraId="066D4DC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A4DED1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mahasiswaMenuItemActionPerformed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                                                  </w:t>
      </w:r>
    </w:p>
    <w:p w14:paraId="0A8C5EE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TODO add your handling code here:</w:t>
      </w:r>
    </w:p>
    <w:p w14:paraId="4620659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contentScrollPane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setViewportView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EntryPanel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63E6C7E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                                                </w:t>
      </w:r>
    </w:p>
    <w:p w14:paraId="27906FB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B19B3A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540E5CD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command line arguments</w:t>
      </w:r>
    </w:p>
    <w:p w14:paraId="460CAD7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6F66EC9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[])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A8F589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 Set the Nimbus look and feel */</w:t>
      </w:r>
    </w:p>
    <w:p w14:paraId="484561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//&lt;editor-fold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defaultstate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="collapsed"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desc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=" Look and feel setting code (optional) "&gt;</w:t>
      </w:r>
    </w:p>
    <w:p w14:paraId="28CBBF1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 If Nimbus (introduced in Java SE 6) is not available, stay with the default look and feel.</w:t>
      </w:r>
    </w:p>
    <w:p w14:paraId="2B6E629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    * For details see http://download.oracle.com/javase/tutorial/uiswing/lookandfeel/plaf.html </w:t>
      </w:r>
    </w:p>
    <w:p w14:paraId="44CA270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    */</w:t>
      </w:r>
    </w:p>
    <w:p w14:paraId="1A4748E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BC3885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UIManager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LookAndFeelInfo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info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: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UIManager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getInstalledLookAndFeels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5752A96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Nimbus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equals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info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())) {</w:t>
      </w:r>
    </w:p>
    <w:p w14:paraId="1939C3E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UIManager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setLookAndFeel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info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getClassName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581DA64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break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480A31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}</w:t>
      </w:r>
    </w:p>
    <w:p w14:paraId="55FDBD7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025B423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ClassNotFoundException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0208481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12C1995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InstantiationException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2824249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0D9CC1D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IllegalAccessException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51C4341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6F0EFC9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.UnsupportedLookAndFeelException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2CFC38F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63214F8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0FF540B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//&lt;/editor-fold&gt;</w:t>
      </w:r>
    </w:p>
    <w:p w14:paraId="4EC18A2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1DE88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 Create and display the form */</w:t>
      </w:r>
    </w:p>
    <w:p w14:paraId="01390A1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EventQueue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invokeLater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Runnable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04446A7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run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FB5693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MainFrame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setVisible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D915BD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4C7D3C4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});</w:t>
      </w:r>
    </w:p>
    <w:p w14:paraId="7B7EE66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E590EF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9A04A7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Variables declaration - do not modify                     </w:t>
      </w:r>
    </w:p>
    <w:p w14:paraId="255663B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E3B65A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JMenuItem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homeMenuItem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7B878A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jMenu1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F9CAE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jMenu2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BEAD6A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JMenuBar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jMenuBar1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B3924A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JMenuItem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mahasiswaMenuItem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40C53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End of variables declaration                   </w:t>
      </w:r>
    </w:p>
    <w:p w14:paraId="1C390E3F" w14:textId="03CF09B9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8FFC201" w14:textId="4D2AF712" w:rsidR="00C75A6B" w:rsidRPr="00C75A6B" w:rsidRDefault="00C75A6B" w:rsidP="00C75A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TestFrame.java</w:t>
      </w:r>
    </w:p>
    <w:p w14:paraId="4CF5565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</w:t>
      </w:r>
    </w:p>
    <w:p w14:paraId="7AFF490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nbfs://nbhost/SystemFileSystem/Templates/Licenses/license-default.txt to change this license</w:t>
      </w:r>
    </w:p>
    <w:p w14:paraId="2EA1C5E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nbfs://nbhost/SystemFileSystem/Templates/GUIForms/JFrame.java to edit this template</w:t>
      </w:r>
    </w:p>
    <w:p w14:paraId="0F31C42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033DC29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package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latihan.gui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5FC35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BD5FDA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B70FC2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</w:t>
      </w:r>
    </w:p>
    <w:p w14:paraId="58867A7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@author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muham</w:t>
      </w:r>
    </w:p>
    <w:p w14:paraId="3A155C0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078843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TestFrame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JFrame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A74D54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F26A71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48E5BE5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Creates new form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TestFrame</w:t>
      </w:r>
      <w:proofErr w:type="spellEnd"/>
    </w:p>
    <w:p w14:paraId="30C4731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7B7FFE8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TestFrame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853DA8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3F35F7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AA1F3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2049A5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65A15A6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This method is called from within the constructor to initialize the form.</w:t>
      </w:r>
    </w:p>
    <w:p w14:paraId="7A165C7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WARNING: Do NOT modify this code. The content of this method is always</w:t>
      </w:r>
    </w:p>
    <w:p w14:paraId="46E51CE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proofErr w:type="gram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regenerated</w:t>
      </w:r>
      <w:proofErr w:type="gram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by the Form Editor.</w:t>
      </w:r>
    </w:p>
    <w:p w14:paraId="5E9309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49F1EAB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SuppressWarnings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"unchecked"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</w:t>
      </w:r>
    </w:p>
    <w:p w14:paraId="60C78D0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&lt;editor-fold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defaultstate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="collapsed"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desc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="Generated Code"&gt;                          </w:t>
      </w:r>
    </w:p>
    <w:p w14:paraId="627B52F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02A916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C1883F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jPanel1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38C78E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jButton1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3F05D58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jButton2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DDCB58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jButton3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72D5CC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jButton4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24C27F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jButton5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EA6E0A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05A5B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setDefaultCloseOperation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WindowConstants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EXIT_ON_CLOSE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AB3FE2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62AFF3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FlowLayout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FlowLayout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LEFT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6A8E501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0A2DA6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"jButton1"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2A21BD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(jButton1);</w:t>
      </w:r>
    </w:p>
    <w:p w14:paraId="10126FA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E52392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"jButton2"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3666A3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(jButton2);</w:t>
      </w:r>
    </w:p>
    <w:p w14:paraId="2B04FDB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9874C5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"jButton3"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688C2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(jButton3);</w:t>
      </w:r>
    </w:p>
    <w:p w14:paraId="579AB67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557BB4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jButton4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"jButton4"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1B8021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(jButton4);</w:t>
      </w:r>
    </w:p>
    <w:p w14:paraId="3B34CC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393418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"jButton5"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3466A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(jButton5);</w:t>
      </w:r>
    </w:p>
    <w:p w14:paraId="6F6DDE6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4F999D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getContentPane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(jPanel1,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BorderLayout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CENTER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68F9C2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E66763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pack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BD1BAA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&lt;/editor-fold&gt;                        </w:t>
      </w:r>
    </w:p>
    <w:p w14:paraId="57F1712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48DD32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2FE9988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command line arguments</w:t>
      </w:r>
    </w:p>
    <w:p w14:paraId="2F8CDFA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4A6C485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[])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71FAFB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 Set the Nimbus look and feel */</w:t>
      </w:r>
    </w:p>
    <w:p w14:paraId="55A5846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//&lt;editor-fold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defaultstate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="collapsed"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desc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=" Look and feel setting code (optional) "&gt;</w:t>
      </w:r>
    </w:p>
    <w:p w14:paraId="49D4693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 If Nimbus (introduced in Java SE 6) is not available, stay with the default look and feel.</w:t>
      </w:r>
    </w:p>
    <w:p w14:paraId="74D50CA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    * For details see http://download.oracle.com/javase/tutorial/uiswing/lookandfeel/plaf.html </w:t>
      </w:r>
    </w:p>
    <w:p w14:paraId="2C52C91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    */</w:t>
      </w:r>
    </w:p>
    <w:p w14:paraId="7EFA602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6646E93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UIManager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LookAndFeelInfo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info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: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UIManager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getInstalledLookAndFeels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496CEBE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Nimbus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equals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info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())) {</w:t>
      </w:r>
    </w:p>
    <w:p w14:paraId="72A37E8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UIManager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setLookAndFeel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info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getClassName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0539A09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break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ED2867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}</w:t>
      </w:r>
    </w:p>
    <w:p w14:paraId="3D7D534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0BEFBE2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ClassNotFoundException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075EBA5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TestFrame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581F126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InstantiationException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B11530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TestFrame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22AC19E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IllegalAccessException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F6B6AC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TestFrame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16EBE0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.UnsupportedLookAndFeelException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221E53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getLogger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TestFrame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util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logging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Level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SEVERE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 ex);</w:t>
      </w:r>
    </w:p>
    <w:p w14:paraId="1963D43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25D0017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//&lt;/editor-fold&gt;</w:t>
      </w:r>
    </w:p>
    <w:p w14:paraId="37D6004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7D4DAB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 Create and display the form */</w:t>
      </w:r>
    </w:p>
    <w:p w14:paraId="2BD85AA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EventQueue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invokeLater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Runnable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261B8CC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run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9F426F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TestFrame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setVisible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68719C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37F40D6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});</w:t>
      </w:r>
    </w:p>
    <w:p w14:paraId="28B21D4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5419FAD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3B9FAD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Variables declaration - do not modify                     </w:t>
      </w:r>
    </w:p>
    <w:p w14:paraId="10D86B3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jButton1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96BCE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jButton2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6DAD20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jButton3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3B808A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jButton4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63175D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jButton5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281A9C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5AB20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End of variables declaration                   </w:t>
      </w:r>
    </w:p>
    <w:p w14:paraId="096D5B2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434E4A5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B084EE4" w14:textId="77777777" w:rsidR="00C75A6B" w:rsidRDefault="00C75A6B" w:rsidP="00C75A6B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5566D401" w14:textId="64E0CDC2" w:rsidR="00C75A6B" w:rsidRPr="00C75A6B" w:rsidRDefault="00C75A6B" w:rsidP="00C75A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EntryPanel.java</w:t>
      </w:r>
    </w:p>
    <w:p w14:paraId="62AF8C8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</w:t>
      </w:r>
    </w:p>
    <w:p w14:paraId="03AFCEF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nbfs://nbhost/SystemFileSystem/Templates/Licenses/license-default.txt to change this license</w:t>
      </w:r>
    </w:p>
    <w:p w14:paraId="0AA3E07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nbfs://nbhost/SystemFileSystem/Templates/GUIForms/JPanel.java to edit this template</w:t>
      </w:r>
    </w:p>
    <w:p w14:paraId="4BE68C3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69F190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package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latihan.gui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08F76E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AD194E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54AF82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.JOptionPane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81DD98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.table.DefaultTableModel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C2ECF8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ADB824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2226FC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</w:t>
      </w:r>
    </w:p>
    <w:p w14:paraId="0E2815B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@author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muham</w:t>
      </w:r>
    </w:p>
    <w:p w14:paraId="32D5EC3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3D2DE0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lastRenderedPageBreak/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EntryPanel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B9D992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8092D6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231ED5A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Creates new form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EntryPanel</w:t>
      </w:r>
      <w:proofErr w:type="spellEnd"/>
    </w:p>
    <w:p w14:paraId="70F650D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3488094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EntryPanel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1D95D4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ADC879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94AB66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2443B5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7EA5AC6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This method is called from within the constructor to initialize the form.</w:t>
      </w:r>
    </w:p>
    <w:p w14:paraId="34D4F5C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WARNING: Do NOT modify this code. The content of this method is always</w:t>
      </w:r>
    </w:p>
    <w:p w14:paraId="68E5392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proofErr w:type="gram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regenerated</w:t>
      </w:r>
      <w:proofErr w:type="gram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by the Form Editor.</w:t>
      </w:r>
    </w:p>
    <w:p w14:paraId="3CCE0B3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479147D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SuppressWarnings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"unchecked"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</w:t>
      </w:r>
    </w:p>
    <w:p w14:paraId="2B7D336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&lt;editor-fold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defaultstate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="collapsed"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desc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="Generated Code"&gt;                          </w:t>
      </w:r>
    </w:p>
    <w:p w14:paraId="7D29063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9E1A25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01CA19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jkButtonGroup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ButtonGroup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570F9F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jPanel1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A329B8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jLabel5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2863ED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jLabel6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324ECE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jScrollPane1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3AA077D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alamatTextArea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JTextArea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39222F8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jLabel7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F851B6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provinsiComboBox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JComboBox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&lt;&gt;();</w:t>
      </w:r>
    </w:p>
    <w:p w14:paraId="60798A2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jLabel8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31B5A92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membacaCheckBox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126EC6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menyanyiCheckBox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D46E2F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37EBBA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jLabel2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3FF1FB4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jLabel3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4141345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nimTextField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D83041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namaTextField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640CF8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lakiRadioButton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1F67555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perempuanRadioButton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A4129B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jLabel4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10EA462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berenangCheckBox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691CC2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umurSpinner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JSpinner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2522F1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simpanButton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45E64CC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jPanel2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F1CD8B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jScrollPane2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0B3D86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mahasiswaTable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JTable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E829A8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6FDB9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BorderLayout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35489A1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D4D5A1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tahun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B864BD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A178FD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jLabel6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Alamat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4F692D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6CD4A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alamatTextArea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setColumns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42685C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alamatTextArea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setRows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4E7C45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jScrollPane1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setViewportView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alamatTextArea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A65322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741BA2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jLabel7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Provinsi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F8EC4E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325ADB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provinsiComboBox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DefaultComboBoxModel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&lt;&gt;(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{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"Aceh"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"DKI Jakarta"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"Jawa Timur"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"Bali"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"Maluku"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"Papua"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}));</w:t>
      </w:r>
    </w:p>
    <w:p w14:paraId="4786E5E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D2DC7C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Hobi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054D08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0D0218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membacaCheckBox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Membaca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BA3467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1D3D06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menyanyiCheckBox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Menyanyi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5EDB7B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BAE7E5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NIM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032922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F1E7A6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"Jenis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Kelamin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F4A81C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861B0B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6C46AB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83FB8F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jkButtonGroup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lakiRadioButton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FA8A41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lakiRadioButton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"Laki-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laki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3AAF81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0FB807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jkButtonGroup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perempuanRadioButton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B7D0CD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perempuanRadioButton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"Perempuan"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763186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FAC288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jLabel4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A9B4EE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32E028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berenangCheckBox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Berenang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724BBE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7488CD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umurSpinner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SpinnerNumberModel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60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6550EA3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C369B2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simpanButton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Simpan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5EABFC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simpanButton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19CACC0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14028AA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simpanButtonActionPerformed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08EF00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469B2CE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});</w:t>
      </w:r>
    </w:p>
    <w:p w14:paraId="4A17B85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B07FAE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(jPanel1);</w:t>
      </w:r>
    </w:p>
    <w:p w14:paraId="4C31888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(jPanel1Layout);</w:t>
      </w:r>
    </w:p>
    <w:p w14:paraId="23503CC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setHorizontalGroup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5838509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377C65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342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4FF934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BC2B93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7847DD9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80E25F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TRAILING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1D2F1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simpanButton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49928A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22B8A68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0D903B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(jLabel1,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070AE0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(jLabel2,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DD0B92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(jLabel3,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TRAILING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83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B5CD8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(jLabel4,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3EA889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(jLabel6,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TRAILING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7868D0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(jLabel7,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FDE0C2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(jLabel8,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64852B9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3E6A15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1C7694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berenangCheckBox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85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A1DD1B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menyanyiCheckBox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85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503DB1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FF8A10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perempuanRadioButton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98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047433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lakiRadioButton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98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8E995F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namaTextField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154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42B763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nimTextField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32638A2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2FB8CAE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umurSpinner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F4C984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87A6A2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(jLabel5,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39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2B483BC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(jScrollPane1,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D293B2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provinsiComboBox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92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1CFDB9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membacaCheckBox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85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))))</w:t>
      </w:r>
    </w:p>
    <w:p w14:paraId="1E27996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)))</w:t>
      </w:r>
    </w:p>
    <w:p w14:paraId="7033E53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11ECA08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setVerticalGroup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3DD754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8D19D3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439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C887A2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AC4099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5DB06F1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54A1EC7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BASELINE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2FA674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(jLabel1)</w:t>
      </w:r>
    </w:p>
    <w:p w14:paraId="3B58EFE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nimTextField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5DF833F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UNRELATED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5EEED7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BASELINE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A18BA7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(jLabel3)</w:t>
      </w:r>
    </w:p>
    <w:p w14:paraId="71B503B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namaTextField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485DA4E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UNRELATED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B8C2F1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BASELINE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BF8A61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(jLabel2)</w:t>
      </w:r>
    </w:p>
    <w:p w14:paraId="6D093E9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lakiRadioButton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16B2E61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8320C3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perempuanRadioButton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30CAB7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81A171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BASELINE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BF4D60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(jLabel4)</w:t>
      </w:r>
    </w:p>
    <w:p w14:paraId="1AC38A0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umurSpinner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A9242C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(jLabel5))</w:t>
      </w:r>
    </w:p>
    <w:p w14:paraId="38195E4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UNRELATED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043BA2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148CED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(jLabel6)</w:t>
      </w:r>
    </w:p>
    <w:p w14:paraId="61331CA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(jScrollPane1,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00DF7F7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7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7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7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9292DF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BASELINE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BD5A96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(jLabel7)</w:t>
      </w:r>
    </w:p>
    <w:p w14:paraId="2ED1F5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provinsiComboBox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47D5861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UNRELATED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585917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jPanel1Layout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02996A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(jLabel8)</w:t>
      </w:r>
    </w:p>
    <w:p w14:paraId="6684A4F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membacaCheckBox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09BA331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74791A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menyanyiCheckBox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FABEE1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1D9BF3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berenangCheckBox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988CF0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07A64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simpanButton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26E8E7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37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)))</w:t>
      </w:r>
    </w:p>
    <w:p w14:paraId="665C50C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7E93010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89BAFF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jPanel1,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BorderLayout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LINE_START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7B9FCE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5272A6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mahasiswaTable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table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DefaultTableModel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7A92125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Object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[][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 {</w:t>
      </w:r>
    </w:p>
    <w:p w14:paraId="50D5C57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404E21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},</w:t>
      </w:r>
    </w:p>
    <w:p w14:paraId="3A63266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[] {</w:t>
      </w:r>
    </w:p>
    <w:p w14:paraId="08C4721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"NIM"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"Nama"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"Jenis 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Kelamin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</w:p>
    <w:p w14:paraId="735AADA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78C5E2A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 {</w:t>
      </w:r>
    </w:p>
    <w:p w14:paraId="5A95C11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types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[] {</w:t>
      </w:r>
    </w:p>
    <w:p w14:paraId="3E1C884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Integer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proofErr w:type="spellEnd"/>
    </w:p>
    <w:p w14:paraId="67A4391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};</w:t>
      </w:r>
    </w:p>
    <w:p w14:paraId="222E535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canEdit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[] {</w:t>
      </w:r>
    </w:p>
    <w:p w14:paraId="6640D8D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</w:p>
    <w:p w14:paraId="60CCC4C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};</w:t>
      </w:r>
    </w:p>
    <w:p w14:paraId="2AA67B2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FCF9E7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getColumnClass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columnIndex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6AFE715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types [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columnIndex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3E4F5FC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061A96F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1F09C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boolean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isCellEditable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rowIndex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columnIndex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52C6F50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canEdit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columnIndex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35B2F04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2CB97CE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});</w:t>
      </w:r>
    </w:p>
    <w:p w14:paraId="62F8CBC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jScrollPane2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setViewportView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mahasiswaTable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DAF98A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47FC09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(jPanel2);</w:t>
      </w:r>
    </w:p>
    <w:p w14:paraId="440D3CB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(jPanel2Layout);</w:t>
      </w:r>
    </w:p>
    <w:p w14:paraId="4AE052F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setHorizontalGroup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1ADA9C1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FA26B6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467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4FF3AD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6E811D9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TRAILING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6A58779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9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EF0474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(jScrollPane2,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2EA3DF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()))</w:t>
      </w:r>
    </w:p>
    <w:p w14:paraId="2F57ECC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5B240D3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setVerticalGroup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111B351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BD1A6B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439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4F502F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67F5A5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jPanel2Layout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2EBA175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341F67D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(jScrollPane2,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lastRenderedPageBreak/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3DF4BC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)))</w:t>
      </w:r>
    </w:p>
    <w:p w14:paraId="186B76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6DAAF89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310375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jPanel2,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BorderLayout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CENTER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026CC3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&lt;/editor-fold&gt;                        </w:t>
      </w:r>
    </w:p>
    <w:p w14:paraId="5B74E66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EB8768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simpanButtonActionPerformed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{                                             </w:t>
      </w:r>
    </w:p>
    <w:p w14:paraId="75A8FDB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TODO add your handling code here:</w:t>
      </w:r>
    </w:p>
    <w:p w14:paraId="6F19AD3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mhs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7180F0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setNim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nimTextField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01060C0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namaTextField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6007A1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lakiRadioButton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1FDD302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setJenisKelamin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"Laki-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laki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38D796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6576219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perempuanRadioButton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7FF406F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setJenisKelamin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"Perempuan"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FBBC21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7110D0B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(Integer)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umurSpinner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D24658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setUmur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857027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alamatTextArea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6D06920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01E027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setProvinsi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provinsiComboBox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getSelectedItem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toString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());</w:t>
      </w:r>
    </w:p>
    <w:p w14:paraId="0A51984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&gt;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hobiList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74B97B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membacaCheckBox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2A08ED2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hobiList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membaca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37DB8C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792636B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menyanyiCheckBox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4A0E839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hobiList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menyanyi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9DC1C9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7C419EA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berenangCheckBox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isSelected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7C713A2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hobiList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berenang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ED1966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6983E75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setHobi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hobiList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44E494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Database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getInstance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insertMahasiswa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mhs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A5EC2E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067C6A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clearForm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83D9B8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JOptionPane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showMessageDialog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Sukses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Tersimpan</w:t>
      </w:r>
      <w:proofErr w:type="spell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E83C11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loadTableData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F925FC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                                           </w:t>
      </w:r>
    </w:p>
    <w:p w14:paraId="5D71FEE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94CF66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loadTableData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895AB6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DefaultTableModel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dtm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DefaultTableModel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mahasiswaTable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getModel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40DC79B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</w:p>
    <w:p w14:paraId="6535196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//refresh table</w:t>
      </w:r>
    </w:p>
    <w:p w14:paraId="411D1ED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while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dtm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getRowCount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15344F4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dtm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removeRow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2D253B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    }</w:t>
      </w:r>
    </w:p>
    <w:p w14:paraId="29E1CC0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</w:p>
    <w:p w14:paraId="565BEAE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isi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tabel</w:t>
      </w:r>
      <w:proofErr w:type="spellEnd"/>
    </w:p>
    <w:p w14:paraId="1F4F5DA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mhs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: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Database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getInstance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getListMahasiswa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()) {</w:t>
      </w:r>
    </w:p>
    <w:p w14:paraId="42C8E9A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dtm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addRow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Object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[]{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getJenisKelamin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mhs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()});</w:t>
      </w:r>
    </w:p>
    <w:p w14:paraId="30B8433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27F6B05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DD848B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2D6A23B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clearForm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BE8124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nimTextField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111BA2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namaTextField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01F693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jkButtonGroup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clearSelection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015721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umurSpinner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1C8001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alamatTextArea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0B8D46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provinsiComboBox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setSelectedItem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-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DB9C0B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membacaCheckBox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A23475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menyanyiCheckBox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675593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berenangCheckBox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setSelected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EEC165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2225B3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5B11B1E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0E3E1B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Variables declaration - do not modify                     </w:t>
      </w:r>
    </w:p>
    <w:p w14:paraId="5156CC5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JTextArea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alamatTextArea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9E9516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JCheckBox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berenangCheckBox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6E4168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740676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CCA81C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FE26A9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jLabel4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C2009E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427F39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jLabel6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BB82B8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jLabel7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36B1E9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F80FE9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jPanel1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2B4A79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jPanel2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78F6FC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jScrollPane1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4BF15A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jScrollPane2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AEA00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ButtonGroup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jkButtonGroup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3D156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JRadioButton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lakiRadioButton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6B4F2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JTable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mahasiswaTable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4C9A97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JCheckBox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membacaCheckBox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776766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JCheckBox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menyanyiCheckBox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6A9D85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CDC4F0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nimTextField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D1855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JRadioButton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perempuanRadioButton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2F4DF0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JComboBox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provinsiComboBox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71CDE8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simpanButton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991590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JSpinner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umurSpinner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8112AA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End of variables declaration                   </w:t>
      </w:r>
    </w:p>
    <w:p w14:paraId="05104266" w14:textId="34A5EE95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1893F38B" w14:textId="2529B934" w:rsidR="00C75A6B" w:rsidRPr="00C75A6B" w:rsidRDefault="00C75A6B" w:rsidP="00C75A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HomePanel.java</w:t>
      </w:r>
    </w:p>
    <w:p w14:paraId="4621342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</w:t>
      </w:r>
    </w:p>
    <w:p w14:paraId="02DB6D3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lastRenderedPageBreak/>
        <w:t> * Click nbfs://nbhost/SystemFileSystem/Templates/Licenses/license-default.txt to change this license</w:t>
      </w:r>
    </w:p>
    <w:p w14:paraId="36F928F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nbfs://nbhost/SystemFileSystem/Templates/GUIForms/JPanel.java to edit this template</w:t>
      </w:r>
    </w:p>
    <w:p w14:paraId="0FA5C46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56D96F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package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latihan.gui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846386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8EDE49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967384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</w:t>
      </w:r>
    </w:p>
    <w:p w14:paraId="67E75B0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@author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muham</w:t>
      </w:r>
    </w:p>
    <w:p w14:paraId="319B135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541287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HomePanel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FB9A0B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F5662C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5017E97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Creates new form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homePanel</w:t>
      </w:r>
      <w:proofErr w:type="spellEnd"/>
    </w:p>
    <w:p w14:paraId="4063980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47CB0CD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HomePanel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3B79F7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66C930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E508F3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393028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39D3DA5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This method is called from within the constructor to initialize the form.</w:t>
      </w:r>
    </w:p>
    <w:p w14:paraId="0F6B2BE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WARNING: Do NOT modify this code. The content of this method is always</w:t>
      </w:r>
    </w:p>
    <w:p w14:paraId="1D7FBB3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proofErr w:type="gram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regenerated</w:t>
      </w:r>
      <w:proofErr w:type="gram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by the Form Editor.</w:t>
      </w:r>
    </w:p>
    <w:p w14:paraId="483D402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70D42EC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SuppressWarnings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"unchecked"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</w:t>
      </w:r>
    </w:p>
    <w:p w14:paraId="1714659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&lt;editor-fold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defaultstate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="collapsed"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desc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="Generated Code"&gt;                          </w:t>
      </w:r>
    </w:p>
    <w:p w14:paraId="048AE45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F65DEA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21C783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93D19B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80F863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setFont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Font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"Segoe UI"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));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NOI18N</w:t>
      </w:r>
    </w:p>
    <w:p w14:paraId="469D1A5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"SELAMAT DATANG"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408491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(jLabel1);</w:t>
      </w:r>
    </w:p>
    <w:p w14:paraId="1CE87D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&lt;/editor-fold&gt;                        </w:t>
      </w:r>
    </w:p>
    <w:p w14:paraId="1E208D6D" w14:textId="77777777" w:rsidR="00C75A6B" w:rsidRPr="00C75A6B" w:rsidRDefault="00C75A6B" w:rsidP="00C75A6B">
      <w:pPr>
        <w:shd w:val="clear" w:color="auto" w:fill="23272E"/>
        <w:spacing w:after="30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1DE455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Variables declaration - do not modify                     </w:t>
      </w:r>
    </w:p>
    <w:p w14:paraId="27181EE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365A7F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End of variables declaration                   </w:t>
      </w:r>
    </w:p>
    <w:p w14:paraId="479E4E3A" w14:textId="7A39C78F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BE316E6" w14:textId="7BD6A09A" w:rsidR="00C75A6B" w:rsidRPr="00C75A6B" w:rsidRDefault="00C75A6B" w:rsidP="00C75A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LoginPanel.java</w:t>
      </w:r>
    </w:p>
    <w:p w14:paraId="56C44AD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</w:t>
      </w:r>
    </w:p>
    <w:p w14:paraId="43786A8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nbfs://nbhost/SystemFileSystem/Templates/Licenses/license-default.txt to change this license</w:t>
      </w:r>
    </w:p>
    <w:p w14:paraId="7D9CAFD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nbfs://nbhost/SystemFileSystem/Templates/GUIForms/JPanel.java to edit this template</w:t>
      </w:r>
    </w:p>
    <w:p w14:paraId="7F1388C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lastRenderedPageBreak/>
        <w:t> */</w:t>
      </w:r>
    </w:p>
    <w:p w14:paraId="2B74004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package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latihan.gui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C3C967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651CC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.JScrollPane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10F194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B4977B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C8330F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</w:t>
      </w:r>
    </w:p>
    <w:p w14:paraId="2FF9C95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@author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muham</w:t>
      </w:r>
    </w:p>
    <w:p w14:paraId="1CAD2FF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3B162D7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LoginPanel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javax.swing</w:t>
      </w:r>
      <w:proofErr w:type="gram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JPanel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CDBD99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7936829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B3DB34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9146AF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2F583EF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Creates new form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LoginPanel</w:t>
      </w:r>
      <w:proofErr w:type="spellEnd"/>
    </w:p>
    <w:p w14:paraId="6774CDF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contentScrollPane</w:t>
      </w:r>
      <w:proofErr w:type="spellEnd"/>
    </w:p>
    <w:p w14:paraId="070E721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503AE13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LoginPanel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DE01D6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contentScrollPane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contentScrollPane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9D3F6D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3B27A6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10E1CB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6FFF3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249F4C1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This method is called from within the constructor to initialize the form.</w:t>
      </w:r>
    </w:p>
    <w:p w14:paraId="0E37813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 WARNING: Do NOT modify this code. The content of this method is always</w:t>
      </w:r>
    </w:p>
    <w:p w14:paraId="02644FC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proofErr w:type="gram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regenerated</w:t>
      </w:r>
      <w:proofErr w:type="gram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by the Form Editor.</w:t>
      </w:r>
    </w:p>
    <w:p w14:paraId="5D546AD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0A9492A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SuppressWarnings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"unchecked"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</w:t>
      </w:r>
    </w:p>
    <w:p w14:paraId="00C9FC0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&lt;editor-fold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defaultstate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="collapsed"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desc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="Generated Code"&gt;                          </w:t>
      </w:r>
    </w:p>
    <w:p w14:paraId="5FD5CA8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initComponents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7C80CF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0A6363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jLabel1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437A0D8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jLabel2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3C65ED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userTextField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D52525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passwordTextField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4A2D314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loginButton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42C8B66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909808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Username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C958ED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095C45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gramStart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Password :</w:t>
      </w:r>
      <w:proofErr w:type="gramEnd"/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C9A2FB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25982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loginButton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setText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"Login"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74C23F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loginButton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ActionListener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0F0C428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6460E45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loginButtonActionPerformed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4240F3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2669246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});</w:t>
      </w:r>
    </w:p>
    <w:p w14:paraId="2AA722E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8F3697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javax.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GroupLayout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D22AB4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setLayout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(layout);</w:t>
      </w:r>
    </w:p>
    <w:p w14:paraId="161114C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setHorizontalGroup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28574EF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87E364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5CF5DB2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EE51CF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TRAILING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1695199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loginButton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1041C0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45B45F1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3B186E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(jLabel2)</w:t>
      </w:r>
    </w:p>
    <w:p w14:paraId="3C91C5B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(jLabel1))</w:t>
      </w:r>
    </w:p>
    <w:p w14:paraId="3F5B610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FA688C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false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2D9694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userTextField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9A954E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passwordTextField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))))</w:t>
      </w:r>
    </w:p>
    <w:p w14:paraId="402A5ED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83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3485E1F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0F3A4B2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setVerticalGroup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4A61ADC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0553F6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016E398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115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115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115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CA17AC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LEADING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59EF3D5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userTextField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4A11285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createSequentialGroup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0F4492F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(jLabel1)</w:t>
      </w:r>
    </w:p>
    <w:p w14:paraId="54C75BB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addPreferredGap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LayoutStyle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ComponentPlacement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UNRELATED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F16154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addGroup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createParallelGroup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Alignment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BASELINE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D3A4B0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(jLabel2)</w:t>
      </w:r>
    </w:p>
    <w:p w14:paraId="105D6BD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passwordTextField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DEFAULT_SIZE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GroupLayout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PREFERRED_SIZE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))))</w:t>
      </w:r>
    </w:p>
    <w:p w14:paraId="6AFDF8B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18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2C3B120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addComponent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loginButton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130053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proofErr w:type="spell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addContainerGap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94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Short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MAX_VALUE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</w:t>
      </w:r>
    </w:p>
    <w:p w14:paraId="5A43F06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);</w:t>
      </w:r>
    </w:p>
    <w:p w14:paraId="7B6B9EA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&lt;/editor-fold&gt;                        </w:t>
      </w:r>
    </w:p>
    <w:p w14:paraId="6AB3303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74D47A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loginButtonActionPerformed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awt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event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ActionEvent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evt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                                            </w:t>
      </w:r>
    </w:p>
    <w:p w14:paraId="6AC3C3A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TODO add your handling code here:</w:t>
      </w:r>
    </w:p>
    <w:p w14:paraId="7336287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contentScrollPane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setViewportView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HomePanel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7FBC84D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                                          </w:t>
      </w:r>
    </w:p>
    <w:p w14:paraId="7E425F36" w14:textId="77777777" w:rsidR="00C75A6B" w:rsidRPr="00C75A6B" w:rsidRDefault="00C75A6B" w:rsidP="00C75A6B">
      <w:pPr>
        <w:shd w:val="clear" w:color="auto" w:fill="23272E"/>
        <w:spacing w:after="30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34B92B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Variables declaration - do not modify                     </w:t>
      </w:r>
    </w:p>
    <w:p w14:paraId="1548CA0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jLabel1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47A597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JLabel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jLabel2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4C5E5B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JButton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loginButton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709A67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passwordTextField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8451EE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javax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swing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JTextField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userTextField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BEF8F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// End of variables declaration                   </w:t>
      </w:r>
    </w:p>
    <w:p w14:paraId="50ACB00D" w14:textId="7A8AF353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5418E890" w14:textId="283F9ED7" w:rsidR="00C75A6B" w:rsidRPr="00C75A6B" w:rsidRDefault="00C75A6B" w:rsidP="00C75A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Database.java</w:t>
      </w:r>
    </w:p>
    <w:p w14:paraId="368558F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</w:t>
      </w:r>
    </w:p>
    <w:p w14:paraId="34B393A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nbfs://nbhost/SystemFileSystem/Templates/Licenses/license-default.txt to change this license</w:t>
      </w:r>
    </w:p>
    <w:p w14:paraId="6834AB9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nbfs://nbhost/SystemFileSystem/Templates/Classes/Class.java to edit this template</w:t>
      </w:r>
    </w:p>
    <w:p w14:paraId="47A86B1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232249D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package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latihan.gui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578C00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46BF2C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C4ECB7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5DF522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60043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58EFF4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</w:t>
      </w:r>
    </w:p>
    <w:p w14:paraId="69E461A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@author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muham</w:t>
      </w:r>
    </w:p>
    <w:p w14:paraId="7983C84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FA6CF2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Database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D665ED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Database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instance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B513D1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data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proofErr w:type="gram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6A267A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Database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F6FAE6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</w:p>
    <w:p w14:paraId="3A82E13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A05CF9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5BFAD0C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synchronized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Database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getInstance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028C0E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gram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instance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67D50D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instance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Database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093D3D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02321FA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instance;</w:t>
      </w:r>
    </w:p>
    <w:p w14:paraId="57F4B62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1FE209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6D35007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insertMahasiswa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55FDD9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data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add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9C526E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B722A1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75C644D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List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getListMahasiswa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24CEA8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data;</w:t>
      </w:r>
    </w:p>
    <w:p w14:paraId="6BCE8D9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}</w:t>
      </w:r>
    </w:p>
    <w:p w14:paraId="6E19E0E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71D6914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6A1DDA0" w14:textId="77777777" w:rsidR="00C75A6B" w:rsidRDefault="00C75A6B" w:rsidP="00C75A6B">
      <w:pPr>
        <w:pStyle w:val="ListParagraph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1A346431" w14:textId="0BA3EDAE" w:rsidR="00C75A6B" w:rsidRPr="00C75A6B" w:rsidRDefault="00C75A6B" w:rsidP="00C75A6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Mahasiswa.java</w:t>
      </w:r>
    </w:p>
    <w:p w14:paraId="7136B0D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</w:t>
      </w:r>
    </w:p>
    <w:p w14:paraId="5A2AC03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nbfs://nbhost/SystemFileSystem/Templates/Licenses/license-default.txt to change this license</w:t>
      </w:r>
    </w:p>
    <w:p w14:paraId="351D842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Click nbfs://nbhost/SystemFileSystem/Templates/Classes/Class.java to edit this template</w:t>
      </w:r>
    </w:p>
    <w:p w14:paraId="4863BB8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351D674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package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latihan.gui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410151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804F3D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java.util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10B173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1871F0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07BD4AC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</w:t>
      </w:r>
    </w:p>
    <w:p w14:paraId="03EA46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@author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muham</w:t>
      </w:r>
    </w:p>
    <w:p w14:paraId="4D9F7BA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7A57D01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Mahasiswa</w:t>
      </w:r>
      <w:proofErr w:type="spellEnd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5D7106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jenisKelamin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69DC1B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D1CA7E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alamat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provinsi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F62F60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hobi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286517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EF850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40CEB4E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@return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nim</w:t>
      </w:r>
    </w:p>
    <w:p w14:paraId="54FFFD6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7BAA3F2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D466F7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nim;</w:t>
      </w:r>
    </w:p>
    <w:p w14:paraId="2230465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1080E7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D20ADC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09B8438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nim to set</w:t>
      </w:r>
    </w:p>
    <w:p w14:paraId="7D03526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037D3AC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nim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64378A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nim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nim;</w:t>
      </w:r>
    </w:p>
    <w:p w14:paraId="157821D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CB61AA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12A513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3F797F5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@return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nama</w:t>
      </w:r>
      <w:proofErr w:type="spellEnd"/>
    </w:p>
    <w:p w14:paraId="3316414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77D4495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60E800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nama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553268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1F8C3A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F77D97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23DF136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nama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to set</w:t>
      </w:r>
    </w:p>
    <w:p w14:paraId="3FF860D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36A6D1D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8CD33D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nama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nama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34AC04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}</w:t>
      </w:r>
    </w:p>
    <w:p w14:paraId="55BF69B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B46757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4915C2C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@return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jenisKelamin</w:t>
      </w:r>
      <w:proofErr w:type="spellEnd"/>
    </w:p>
    <w:p w14:paraId="62DE36F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01F07AE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getJenisKelamin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1A8A8F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jenisKelamin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E6707E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11A67F7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B75474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1D3B83F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jenisKelamin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jenisKelamin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to set</w:t>
      </w:r>
    </w:p>
    <w:p w14:paraId="0F41B40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66A3631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setJenisKelamin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jenisKelamin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51CD2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jenisKelamin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jenisKelamin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DC4695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530A1D9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61D6A9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718FFD8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@return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umur</w:t>
      </w:r>
      <w:proofErr w:type="spellEnd"/>
    </w:p>
    <w:p w14:paraId="3BFECF0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39584FF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C00F1E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B4CFAB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33B297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FB315D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5459E84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to set</w:t>
      </w:r>
    </w:p>
    <w:p w14:paraId="1831638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39C3390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16FDAB3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umur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umur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B25C2FF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2B66C6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B6A8FD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721D7A8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@return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alamat</w:t>
      </w:r>
      <w:proofErr w:type="spellEnd"/>
    </w:p>
    <w:p w14:paraId="6FF19EA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2361176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getAlamat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ECBD26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alamat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C53F9F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CAA0B5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281FDC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3FF231E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alamat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to set</w:t>
      </w:r>
    </w:p>
    <w:p w14:paraId="49707C7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7B6411D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setAlamat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alamat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90D1D7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alamat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alamat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72FB56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1C4EBDC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D27BB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0CE0025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@return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provinsi</w:t>
      </w:r>
      <w:proofErr w:type="spellEnd"/>
    </w:p>
    <w:p w14:paraId="08C61FD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33C148D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getProvinsi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91414A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provinsi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2684AF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611B85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0D9685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3F85058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provinsi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provinsi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to set</w:t>
      </w:r>
    </w:p>
    <w:p w14:paraId="6D312AA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lastRenderedPageBreak/>
        <w:t>     */</w:t>
      </w:r>
    </w:p>
    <w:p w14:paraId="123D83F6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setProvinsi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provinsi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CFC38A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provinsi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provinsi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3153E2C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0FEF4F9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008F03E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71F530B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@return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hobi</w:t>
      </w:r>
      <w:proofErr w:type="spellEnd"/>
    </w:p>
    <w:p w14:paraId="665A0304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26329CB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getHobi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EB3511A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hobi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03B41DD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C5A9905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AAD3792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/**</w:t>
      </w:r>
    </w:p>
    <w:p w14:paraId="6239C550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    * </w:t>
      </w:r>
      <w:r w:rsidRPr="00C75A6B">
        <w:rPr>
          <w:rFonts w:ascii="Cascadia Code" w:eastAsia="Times New Roman" w:hAnsi="Cascadia Code" w:cs="Cascadia Code"/>
          <w:i/>
          <w:iCs/>
          <w:color w:val="C678DD"/>
          <w:kern w:val="0"/>
          <w:lang w:eastAsia="en-ID"/>
          <w14:ligatures w14:val="none"/>
        </w:rPr>
        <w:t>@param</w:t>
      </w: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hobi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the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hobi</w:t>
      </w:r>
      <w:proofErr w:type="spellEnd"/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 to set</w:t>
      </w:r>
    </w:p>
    <w:p w14:paraId="5D536FD8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    */</w:t>
      </w:r>
    </w:p>
    <w:p w14:paraId="64F68CE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setHobi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ArrayList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&gt; </w:t>
      </w:r>
      <w:proofErr w:type="spellStart"/>
      <w:r w:rsidRPr="00C75A6B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hobi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C75A6B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18784A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proofErr w:type="gramStart"/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C75A6B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hobi</w:t>
      </w:r>
      <w:proofErr w:type="spellEnd"/>
      <w:proofErr w:type="gram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C75A6B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hobi</w:t>
      </w:r>
      <w:proofErr w:type="spellEnd"/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6F8F09B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7334067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443A7DF1" w14:textId="77777777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  </w:t>
      </w:r>
    </w:p>
    <w:p w14:paraId="7434BE41" w14:textId="0FB45AFB" w:rsidR="00C75A6B" w:rsidRPr="00C75A6B" w:rsidRDefault="00C75A6B" w:rsidP="00C75A6B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C75A6B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sectPr w:rsidR="00C75A6B" w:rsidRPr="00C75A6B" w:rsidSect="000F4329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CCAC4" w14:textId="77777777" w:rsidR="00BF6460" w:rsidRDefault="00BF6460" w:rsidP="00A16AED">
      <w:pPr>
        <w:spacing w:after="0" w:line="240" w:lineRule="auto"/>
      </w:pPr>
      <w:r>
        <w:separator/>
      </w:r>
    </w:p>
  </w:endnote>
  <w:endnote w:type="continuationSeparator" w:id="0">
    <w:p w14:paraId="62486241" w14:textId="77777777" w:rsidR="00BF6460" w:rsidRDefault="00BF6460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3CF8A" w14:textId="77777777" w:rsidR="00BF6460" w:rsidRDefault="00BF6460" w:rsidP="00A16AED">
      <w:pPr>
        <w:spacing w:after="0" w:line="240" w:lineRule="auto"/>
      </w:pPr>
      <w:r>
        <w:separator/>
      </w:r>
    </w:p>
  </w:footnote>
  <w:footnote w:type="continuationSeparator" w:id="0">
    <w:p w14:paraId="391968AE" w14:textId="77777777" w:rsidR="00BF6460" w:rsidRDefault="00BF6460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D053F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60BEF476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18B54403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63BE1"/>
    <w:multiLevelType w:val="hybridMultilevel"/>
    <w:tmpl w:val="A5B826B6"/>
    <w:lvl w:ilvl="0" w:tplc="0324E9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0AA42EC"/>
    <w:multiLevelType w:val="hybridMultilevel"/>
    <w:tmpl w:val="0A440F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647D3"/>
    <w:multiLevelType w:val="hybridMultilevel"/>
    <w:tmpl w:val="3E942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2301">
    <w:abstractNumId w:val="2"/>
  </w:num>
  <w:num w:numId="2" w16cid:durableId="906887677">
    <w:abstractNumId w:val="1"/>
  </w:num>
  <w:num w:numId="3" w16cid:durableId="3743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6B"/>
    <w:rsid w:val="000F4329"/>
    <w:rsid w:val="002C5440"/>
    <w:rsid w:val="003F50F7"/>
    <w:rsid w:val="00427144"/>
    <w:rsid w:val="00616EF0"/>
    <w:rsid w:val="009213F2"/>
    <w:rsid w:val="00A16AED"/>
    <w:rsid w:val="00BF6460"/>
    <w:rsid w:val="00C7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453A"/>
  <w15:chartTrackingRefBased/>
  <w15:docId w15:val="{08EF339D-5A28-4367-B34B-62F79FF5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C75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A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5A6B"/>
    <w:pPr>
      <w:ind w:left="720"/>
      <w:contextualSpacing/>
    </w:pPr>
  </w:style>
  <w:style w:type="paragraph" w:customStyle="1" w:styleId="msonormal0">
    <w:name w:val="msonormal"/>
    <w:basedOn w:val="Normal"/>
    <w:rsid w:val="00C7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frzl/Pemrograman-Berorientasi-Objek/blob/d6313155ff07be17bfc11633124c2d400de65810/Week%209/Praktikum/Latihan%20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13</TotalTime>
  <Pages>22</Pages>
  <Words>5300</Words>
  <Characters>30211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2024-05-10T14:24:00Z</dcterms:created>
  <dcterms:modified xsi:type="dcterms:W3CDTF">2024-05-10T14:37:00Z</dcterms:modified>
</cp:coreProperties>
</file>