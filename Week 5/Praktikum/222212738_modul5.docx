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3DFE55" w14:textId="7EF0DE69" w:rsidR="003F50F7" w:rsidRDefault="004A170D" w:rsidP="004A17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MODUL 5</w:t>
      </w:r>
    </w:p>
    <w:p w14:paraId="57DE9471" w14:textId="784C311B" w:rsidR="004A170D" w:rsidRDefault="004A170D" w:rsidP="004A17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KONVERSI DIAGRAM KELAS KE KODE</w:t>
      </w:r>
    </w:p>
    <w:p w14:paraId="3B9B931D" w14:textId="0E426AD6" w:rsidR="004A170D" w:rsidRDefault="004A170D" w:rsidP="004A170D">
      <w:pPr>
        <w:pBdr>
          <w:bottom w:val="double" w:sz="6" w:space="1" w:color="auto"/>
        </w:pBd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PEMROGRAMAN BERORIENTASI OBJECT</w:t>
      </w:r>
    </w:p>
    <w:p w14:paraId="0EA8D5B6" w14:textId="77777777" w:rsidR="007A5FB7" w:rsidRDefault="007A5FB7" w:rsidP="004A17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BEAB9D1" w14:textId="5E17C4C5" w:rsidR="007A5FB7" w:rsidRPr="007A5FB7" w:rsidRDefault="007A5FB7" w:rsidP="007A5FB7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Seluruh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file pada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diakses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pada: </w:t>
      </w:r>
      <w:hyperlink r:id="rId7" w:history="1">
        <w:r w:rsidRPr="007A5FB7">
          <w:rPr>
            <w:rStyle w:val="Hyperlink"/>
            <w:rFonts w:ascii="Times New Roman" w:hAnsi="Times New Roman" w:cs="Times New Roman"/>
            <w:sz w:val="24"/>
            <w:szCs w:val="24"/>
          </w:rPr>
          <w:t>https://github.com/afrzl/Pemrograman-Berorientasi-Objek/tree/main/Week%205/Praktikum</w:t>
        </w:r>
      </w:hyperlink>
    </w:p>
    <w:p w14:paraId="580F1F53" w14:textId="19F61B0D" w:rsidR="004A170D" w:rsidRPr="004A170D" w:rsidRDefault="004A170D" w:rsidP="004A170D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Abstract Orang</w:t>
      </w:r>
    </w:p>
    <w:p w14:paraId="6AE13A24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import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java.time.LocalDate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D80799A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24C5F2F9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5906EEC1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 Orang</w:t>
      </w:r>
    </w:p>
    <w:p w14:paraId="7A025A12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47465D53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1770B7F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abstract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Orang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7F00F8E0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3589F63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LocalDate</w:t>
      </w:r>
      <w:proofErr w:type="spellEnd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tanggalLahir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9E77619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FAA94D2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Orang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LocalDate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tanggalLahir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6E1BF9CD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424B328C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tanggalLahir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tanggalLahir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59DEEF1D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58880599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54BA528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getNama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720BE2EB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4D0D4715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116CD842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7B11779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setNama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7FDE38F9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B3C9542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2E36AE90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2D39CE3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getNamaPanggilan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0B366A63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substring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4A170D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0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Math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min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nama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length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(), </w:t>
      </w:r>
      <w:r w:rsidRPr="004A170D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3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));</w:t>
      </w:r>
    </w:p>
    <w:p w14:paraId="419C1B1A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1CC89BB1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57098507" w14:textId="77777777" w:rsidR="004A170D" w:rsidRPr="004A170D" w:rsidRDefault="004A170D" w:rsidP="004A170D">
      <w:pPr>
        <w:shd w:val="clear" w:color="auto" w:fill="23272E"/>
        <w:spacing w:after="0" w:line="276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57851C8F" w14:textId="645D862E" w:rsidR="004A170D" w:rsidRPr="004A170D" w:rsidRDefault="004A170D" w:rsidP="004A170D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Interface Dosen</w:t>
      </w:r>
    </w:p>
    <w:p w14:paraId="2F6A4D16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1C1C244E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 Dosen</w:t>
      </w:r>
    </w:p>
    <w:p w14:paraId="7EA9799B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46AB3521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interface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Dosen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31221CB7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getNIDN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04B45746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lastRenderedPageBreak/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setNIDN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NIDN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1584D427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getKeahlian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23CB86BB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getPekerjaan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();</w:t>
      </w:r>
    </w:p>
    <w:p w14:paraId="51FC6E01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setKeahlian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keahlian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5C14ED6F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29E5A9B2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581B081" w14:textId="27D1E6AC" w:rsidR="004A170D" w:rsidRPr="004A170D" w:rsidRDefault="004A170D" w:rsidP="004A170D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Pegawai</w:t>
      </w:r>
      <w:proofErr w:type="spellEnd"/>
    </w:p>
    <w:p w14:paraId="74092CA0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import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java.time.LocalDate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F01E15A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262EEA7A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70E6074F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*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Pegawai</w:t>
      </w:r>
      <w:proofErr w:type="spellEnd"/>
    </w:p>
    <w:p w14:paraId="43B35C5B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52EAF63C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Pegawai</w:t>
      </w:r>
      <w:proofErr w:type="spellEnd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extends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Orang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implements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Dosen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1AF53A36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NIP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4CC6D7FF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kantor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3593C30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unitKerja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166BC28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NIDN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2D4CFF48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private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kelompokKeahlian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DEA4232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EFA7E96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Pegawai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</w:p>
    <w:p w14:paraId="0AD7153D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78568957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LocalDate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tanggalLahir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2ADFDA0C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NIP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68BCD98C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kantor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2FF2ABDF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unitKerja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0BB865F4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NIDN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3C2BF03F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kelompokKeahlian</w:t>
      </w:r>
      <w:proofErr w:type="spellEnd"/>
    </w:p>
    <w:p w14:paraId="7CAC79F9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)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7FD04488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super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tanggalLahir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73E21801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NIP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NIP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43BFCF48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kantor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kantor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07FCCCE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unitKerja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unitKerja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1E0D7E6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NIDN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NIDN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9C75CF6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kelompokKeahlian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kelompokKeahlian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10460B02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6A2103B2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F97B7CE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getNIP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4A732224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NIP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DF1A3C8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7A250E4A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AA21687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getKantor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37473DBE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kantor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43186FE0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1B88B3A7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660C7E3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setNIP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NIP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29E12E7A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NIP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NIP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EC0BE16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03491B93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26B3981E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setKantor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kantor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52DF75D7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kantor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kantor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1B899C3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01EFB3D2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3D23AEE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Override</w:t>
      </w:r>
    </w:p>
    <w:p w14:paraId="132BACC9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getNIDN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0D9049DA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NIDN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36DF7D3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5CC94C5E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1838F96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Override</w:t>
      </w:r>
    </w:p>
    <w:p w14:paraId="1F283460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setNIDN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NIDN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646E1A45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NIDN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NIDN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EF2A946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6E54C4F5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514E5D0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Override</w:t>
      </w:r>
    </w:p>
    <w:p w14:paraId="4DC12B50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getKeahlian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06A7723C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kelompokKeahlian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0D616ED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103A659B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2B58A72E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Override</w:t>
      </w:r>
    </w:p>
    <w:p w14:paraId="03124836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getPekerjaan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6F68F171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mengajar</w:t>
      </w:r>
      <w:proofErr w:type="spellEnd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2803743D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lastRenderedPageBreak/>
        <w:t>  }</w:t>
      </w:r>
    </w:p>
    <w:p w14:paraId="278F2034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8D32EC7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Override</w:t>
      </w:r>
    </w:p>
    <w:p w14:paraId="18B65180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setKeahlian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keahlian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256160BC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kelompokKeahlian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keahlian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23C8DFD8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6C40293F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747B5689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05217E7F" w14:textId="48F1BA34" w:rsidR="004A170D" w:rsidRPr="004A170D" w:rsidRDefault="004A170D" w:rsidP="004A170D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Class Programmer</w:t>
      </w:r>
    </w:p>
    <w:p w14:paraId="5B44CC41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import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java.time.LocalDate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795CBA91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56E4E86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23C762A4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 Programmer</w:t>
      </w:r>
    </w:p>
    <w:p w14:paraId="33200013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6DAFB237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Programmer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extends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Pegawai</w:t>
      </w:r>
      <w:proofErr w:type="spellEnd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0854D59B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bahasaPemrograman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99344E5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platform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61C6D7C3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24503420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Programmer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</w:p>
    <w:p w14:paraId="33EC72C3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10FB7317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LocalDate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tanggalLahir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197B0170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NIP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1EF2F57D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kantor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69C0810B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unitKerja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19236B86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NIDN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7EE0B610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kelompokKeahlian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0DB58178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bahasaPemrograman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0734A39A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platform</w:t>
      </w:r>
    </w:p>
    <w:p w14:paraId="0974F79B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)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674BB2AC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super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nama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tanggalLahir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NIP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kantor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unitKerja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NIDN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kelompokKeahlian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);</w:t>
      </w:r>
    </w:p>
    <w:p w14:paraId="5E12679E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bahasaPemrograman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bahasaPemrograman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31E1143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platform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platform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388EA4B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26910682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24B369BE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lastRenderedPageBreak/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getBahasaPemrograman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11EC6090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bahasaPemrograman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441332E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44552E66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12E1CBDC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setBahasaPemrograman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bahasaPemrograman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7B56715D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bahasaPemrograman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bahasaPemrograman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E47F0B3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68E9DCDD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ECB0251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getPlatform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7D24DD2D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platform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0A45FC04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39E1D1E3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273DC04B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@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Override</w:t>
      </w:r>
    </w:p>
    <w:p w14:paraId="0706B406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getPekerjaan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2734F531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return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"Coding all along day"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35AF1651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18F80023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7D2A08F7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setPlatform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platform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50A6EC28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this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platform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platform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2EBEA142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6F5D4E97" w14:textId="2AB6CB6B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2EEA480F" w14:textId="28F302EE" w:rsidR="004A170D" w:rsidRPr="004A170D" w:rsidRDefault="004A170D" w:rsidP="004A170D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MainTest</w:t>
      </w:r>
      <w:proofErr w:type="spellEnd"/>
    </w:p>
    <w:p w14:paraId="101F8B4D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import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java.time.LocalDate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;</w:t>
      </w:r>
    </w:p>
    <w:p w14:paraId="252FCB10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58DE03B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/**</w:t>
      </w:r>
    </w:p>
    <w:p w14:paraId="1EE012D9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 xml:space="preserve"> *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MainTest</w:t>
      </w:r>
      <w:proofErr w:type="spellEnd"/>
    </w:p>
    <w:p w14:paraId="153FD963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i/>
          <w:iCs/>
          <w:color w:val="7F848E"/>
          <w:kern w:val="0"/>
          <w:lang w:eastAsia="en-ID"/>
          <w14:ligatures w14:val="none"/>
        </w:rPr>
        <w:t> */</w:t>
      </w:r>
    </w:p>
    <w:p w14:paraId="4D837A8A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class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MainTest</w:t>
      </w:r>
      <w:proofErr w:type="spellEnd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4800D63A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63273D98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 xml:space="preserve"> 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public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static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void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main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String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[] </w:t>
      </w:r>
      <w:proofErr w:type="spellStart"/>
      <w:r w:rsidRPr="004A170D">
        <w:rPr>
          <w:rFonts w:ascii="Cascadia Code" w:eastAsia="Times New Roman" w:hAnsi="Cascadia Code" w:cs="Cascadia Code"/>
          <w:i/>
          <w:iCs/>
          <w:color w:val="E06C75"/>
          <w:kern w:val="0"/>
          <w:lang w:eastAsia="en-ID"/>
          <w14:ligatures w14:val="none"/>
        </w:rPr>
        <w:t>args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</w:t>
      </w:r>
      <w:r w:rsidRPr="004A170D">
        <w:rPr>
          <w:rFonts w:ascii="Cascadia Code" w:eastAsia="Times New Roman" w:hAnsi="Cascadia Code" w:cs="Cascadia Code"/>
          <w:color w:val="61AFE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{</w:t>
      </w:r>
    </w:p>
    <w:p w14:paraId="7372D7D7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Pegawai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aku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Pegawai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</w:p>
    <w:p w14:paraId="17CF5B54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aku</w:t>
      </w:r>
      <w:proofErr w:type="spellEnd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08EF61B0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LocalDate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of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  <w:r w:rsidRPr="004A170D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2003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4A170D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6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, </w:t>
      </w:r>
      <w:r w:rsidRPr="004A170D">
        <w:rPr>
          <w:rFonts w:ascii="Cascadia Code" w:eastAsia="Times New Roman" w:hAnsi="Cascadia Code" w:cs="Cascadia Code"/>
          <w:color w:val="D19A66"/>
          <w:kern w:val="0"/>
          <w:lang w:eastAsia="en-ID"/>
          <w14:ligatures w14:val="none"/>
        </w:rPr>
        <w:t>5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),</w:t>
      </w:r>
    </w:p>
    <w:p w14:paraId="62834AF1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"123456"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61DEED9E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Polstat</w:t>
      </w:r>
      <w:proofErr w:type="spellEnd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STIS"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404EC015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lastRenderedPageBreak/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"BAU"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282BBEDF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"555555"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3146314D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Ngoding</w:t>
      </w:r>
      <w:proofErr w:type="spellEnd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</w:p>
    <w:p w14:paraId="6CDE2AF7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);</w:t>
      </w:r>
    </w:p>
    <w:p w14:paraId="22233753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C0E2CB7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System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out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println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</w:p>
    <w:p w14:paraId="06D63FDA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"Object </w:t>
      </w:r>
      <w:proofErr w:type="spellStart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Pegawai</w:t>
      </w:r>
      <w:proofErr w:type="spellEnd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: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</w:t>
      </w:r>
      <w:proofErr w:type="spellStart"/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n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Nama</w:t>
      </w:r>
      <w:proofErr w:type="spellEnd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: 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645C39BA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aku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getNama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()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411F82DD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</w:t>
      </w:r>
      <w:proofErr w:type="spellStart"/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n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Nama</w:t>
      </w:r>
      <w:proofErr w:type="spellEnd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Panggilan</w:t>
      </w:r>
      <w:proofErr w:type="spellEnd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: 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70EC4082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aku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getNamaPanggilan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()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3273AE78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</w:t>
      </w:r>
      <w:proofErr w:type="spellStart"/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n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NIP</w:t>
      </w:r>
      <w:proofErr w:type="spellEnd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:"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1AF8F329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aku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getNIP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()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5B951CE5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</w:t>
      </w:r>
      <w:proofErr w:type="spellStart"/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n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Kantor</w:t>
      </w:r>
      <w:proofErr w:type="spellEnd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: 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02827575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aku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getKantor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()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61E0AB12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</w:t>
      </w:r>
      <w:proofErr w:type="spellStart"/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n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Pekerjaan</w:t>
      </w:r>
      <w:proofErr w:type="spellEnd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: 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030FB9C5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aku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getPekerjaan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</w:t>
      </w:r>
    </w:p>
    <w:p w14:paraId="0D567816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);</w:t>
      </w:r>
    </w:p>
    <w:p w14:paraId="49499C57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27FF96DB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Programmer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kamu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=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C678DD"/>
          <w:kern w:val="0"/>
          <w:lang w:eastAsia="en-ID"/>
          <w14:ligatures w14:val="none"/>
        </w:rPr>
        <w:t>new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Programmer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</w:p>
    <w:p w14:paraId="134B1146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kamu</w:t>
      </w:r>
      <w:proofErr w:type="spellEnd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41E2695F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LocalDate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now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(),</w:t>
      </w:r>
    </w:p>
    <w:p w14:paraId="25F12B2B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"111111"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3011D94E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Politeknik</w:t>
      </w:r>
      <w:proofErr w:type="spellEnd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Statistika</w:t>
      </w:r>
      <w:proofErr w:type="spellEnd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STIS"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37CA4028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"Unit TI"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650C088F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"123123123"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19B14179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proofErr w:type="spellStart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Ngoding</w:t>
      </w:r>
      <w:proofErr w:type="spellEnd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40298B89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"Java"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,</w:t>
      </w:r>
    </w:p>
    <w:p w14:paraId="14DAD2AD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"Mobile"</w:t>
      </w:r>
    </w:p>
    <w:p w14:paraId="29D0EA66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);</w:t>
      </w:r>
    </w:p>
    <w:p w14:paraId="4EBD23B2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490F38EF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</w:t>
      </w:r>
      <w:proofErr w:type="spellStart"/>
      <w:r w:rsidRPr="004A170D">
        <w:rPr>
          <w:rFonts w:ascii="Cascadia Code" w:eastAsia="Times New Roman" w:hAnsi="Cascadia Code" w:cs="Cascadia Code"/>
          <w:color w:val="E5C07B"/>
          <w:kern w:val="0"/>
          <w:lang w:eastAsia="en-ID"/>
          <w14:ligatures w14:val="none"/>
        </w:rPr>
        <w:t>System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out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println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</w:t>
      </w:r>
    </w:p>
    <w:p w14:paraId="6807F76C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</w:t>
      </w:r>
      <w:proofErr w:type="spellStart"/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n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Object</w:t>
      </w:r>
      <w:proofErr w:type="spellEnd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Programmer: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</w:t>
      </w:r>
      <w:proofErr w:type="spellStart"/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n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Nama</w:t>
      </w:r>
      <w:proofErr w:type="spellEnd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: 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14ABD8D5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kamu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getNama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()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1FAA1AC1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</w:t>
      </w:r>
      <w:proofErr w:type="spellStart"/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n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Nama</w:t>
      </w:r>
      <w:proofErr w:type="spellEnd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</w:t>
      </w:r>
      <w:proofErr w:type="spellStart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Panggilan</w:t>
      </w:r>
      <w:proofErr w:type="spellEnd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: 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5BD11A81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kamu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getNamaPanggilan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()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7FF2B022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lastRenderedPageBreak/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</w:t>
      </w:r>
      <w:proofErr w:type="spellStart"/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n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NIP</w:t>
      </w:r>
      <w:proofErr w:type="spellEnd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:"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1C5C106D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kamu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getNIP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()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12EED3AE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</w:t>
      </w:r>
      <w:proofErr w:type="spellStart"/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n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Kantor</w:t>
      </w:r>
      <w:proofErr w:type="spellEnd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: 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6F3B88E2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kamu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getKantor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()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59FF3BAA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</w:t>
      </w:r>
      <w:proofErr w:type="spellStart"/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n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Pekerjaan</w:t>
      </w:r>
      <w:proofErr w:type="spellEnd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: 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2FA0C273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kamu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getPekerjaan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()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45507983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</w:t>
      </w:r>
      <w:proofErr w:type="spellStart"/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n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Bahasa</w:t>
      </w:r>
      <w:proofErr w:type="spellEnd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 xml:space="preserve"> Pemrograman: 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3B527839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kamu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getBahasaPemrograman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()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65DAF02E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"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\</w:t>
      </w:r>
      <w:proofErr w:type="spellStart"/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n</w:t>
      </w:r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Platform</w:t>
      </w:r>
      <w:proofErr w:type="spellEnd"/>
      <w:r w:rsidRPr="004A170D">
        <w:rPr>
          <w:rFonts w:ascii="Cascadia Code" w:eastAsia="Times New Roman" w:hAnsi="Cascadia Code" w:cs="Cascadia Code"/>
          <w:color w:val="98C379"/>
          <w:kern w:val="0"/>
          <w:lang w:eastAsia="en-ID"/>
          <w14:ligatures w14:val="none"/>
        </w:rPr>
        <w:t>: "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 </w:t>
      </w:r>
      <w:r w:rsidRPr="004A170D">
        <w:rPr>
          <w:rFonts w:ascii="Cascadia Code" w:eastAsia="Times New Roman" w:hAnsi="Cascadia Code" w:cs="Cascadia Code"/>
          <w:color w:val="56B6C2"/>
          <w:kern w:val="0"/>
          <w:lang w:eastAsia="en-ID"/>
          <w14:ligatures w14:val="none"/>
        </w:rPr>
        <w:t>+</w:t>
      </w:r>
    </w:p>
    <w:p w14:paraId="1B3D0DDF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 xml:space="preserve">      </w:t>
      </w:r>
      <w:proofErr w:type="spellStart"/>
      <w:r w:rsidRPr="004A170D">
        <w:rPr>
          <w:rFonts w:ascii="Cascadia Code" w:eastAsia="Times New Roman" w:hAnsi="Cascadia Code" w:cs="Cascadia Code"/>
          <w:color w:val="E06C75"/>
          <w:kern w:val="0"/>
          <w:lang w:eastAsia="en-ID"/>
          <w14:ligatures w14:val="none"/>
        </w:rPr>
        <w:t>kamu</w:t>
      </w: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.</w:t>
      </w:r>
      <w:r w:rsidRPr="004A170D">
        <w:rPr>
          <w:rFonts w:ascii="Cascadia Code" w:eastAsia="Times New Roman" w:hAnsi="Cascadia Code" w:cs="Cascadia Code"/>
          <w:b/>
          <w:bCs/>
          <w:color w:val="61AFEF"/>
          <w:kern w:val="0"/>
          <w:lang w:eastAsia="en-ID"/>
          <w14:ligatures w14:val="none"/>
        </w:rPr>
        <w:t>getPlatform</w:t>
      </w:r>
      <w:proofErr w:type="spellEnd"/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()</w:t>
      </w:r>
    </w:p>
    <w:p w14:paraId="1049F2D7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  );</w:t>
      </w:r>
    </w:p>
    <w:p w14:paraId="7FF5D8E0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  }</w:t>
      </w:r>
    </w:p>
    <w:p w14:paraId="158E011D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  <w:r w:rsidRPr="004A170D"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  <w:t>}</w:t>
      </w:r>
    </w:p>
    <w:p w14:paraId="03CD7335" w14:textId="77777777" w:rsidR="004A170D" w:rsidRPr="004A170D" w:rsidRDefault="004A170D" w:rsidP="004A170D">
      <w:pPr>
        <w:shd w:val="clear" w:color="auto" w:fill="23272E"/>
        <w:spacing w:after="0" w:line="360" w:lineRule="auto"/>
        <w:ind w:left="567"/>
        <w:rPr>
          <w:rFonts w:ascii="Cascadia Code" w:eastAsia="Times New Roman" w:hAnsi="Cascadia Code" w:cs="Cascadia Code"/>
          <w:color w:val="ABB2BF"/>
          <w:kern w:val="0"/>
          <w:lang w:eastAsia="en-ID"/>
          <w14:ligatures w14:val="none"/>
        </w:rPr>
      </w:pPr>
    </w:p>
    <w:p w14:paraId="325BE5F2" w14:textId="1A8EA1CC" w:rsidR="004A170D" w:rsidRDefault="004A170D" w:rsidP="004A170D">
      <w:pPr>
        <w:pStyle w:val="ListParagraph"/>
        <w:numPr>
          <w:ilvl w:val="0"/>
          <w:numId w:val="1"/>
        </w:numPr>
        <w:spacing w:after="0" w:line="360" w:lineRule="auto"/>
        <w:ind w:left="567" w:hanging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</w:t>
      </w:r>
    </w:p>
    <w:p w14:paraId="2EEC83E5" w14:textId="67995556" w:rsidR="004A170D" w:rsidRPr="004A170D" w:rsidRDefault="004A170D" w:rsidP="004A170D">
      <w:pPr>
        <w:pStyle w:val="ListParagraph"/>
        <w:spacing w:after="0" w:line="36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A170D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006BBED4" wp14:editId="408484C9">
            <wp:extent cx="2888230" cy="2514818"/>
            <wp:effectExtent l="0" t="0" r="7620" b="0"/>
            <wp:docPr id="351611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6119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8230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A170D" w:rsidRPr="004A170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37606D" w14:textId="77777777" w:rsidR="002F435B" w:rsidRDefault="002F435B" w:rsidP="00A16AED">
      <w:pPr>
        <w:spacing w:after="0" w:line="240" w:lineRule="auto"/>
      </w:pPr>
      <w:r>
        <w:separator/>
      </w:r>
    </w:p>
  </w:endnote>
  <w:endnote w:type="continuationSeparator" w:id="0">
    <w:p w14:paraId="44BB3A09" w14:textId="77777777" w:rsidR="002F435B" w:rsidRDefault="002F435B" w:rsidP="00A16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69EA39" w14:textId="77777777" w:rsidR="002F435B" w:rsidRDefault="002F435B" w:rsidP="00A16AED">
      <w:pPr>
        <w:spacing w:after="0" w:line="240" w:lineRule="auto"/>
      </w:pPr>
      <w:r>
        <w:separator/>
      </w:r>
    </w:p>
  </w:footnote>
  <w:footnote w:type="continuationSeparator" w:id="0">
    <w:p w14:paraId="55A98383" w14:textId="77777777" w:rsidR="002F435B" w:rsidRDefault="002F435B" w:rsidP="00A16A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431868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Nama</w:t>
    </w:r>
    <w:r w:rsidRPr="00757962">
      <w:rPr>
        <w:rFonts w:ascii="Times New Roman" w:hAnsi="Times New Roman" w:cs="Times New Roman"/>
        <w:sz w:val="24"/>
        <w:szCs w:val="24"/>
      </w:rPr>
      <w:tab/>
      <w:t>: Muh. Nur Afrizal</w:t>
    </w:r>
  </w:p>
  <w:p w14:paraId="670C2359" w14:textId="77777777" w:rsidR="00A16AED" w:rsidRPr="00757962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r w:rsidRPr="00757962">
      <w:rPr>
        <w:rFonts w:ascii="Times New Roman" w:hAnsi="Times New Roman" w:cs="Times New Roman"/>
        <w:sz w:val="24"/>
        <w:szCs w:val="24"/>
      </w:rPr>
      <w:t>NIM</w:t>
    </w:r>
    <w:r w:rsidRPr="00757962">
      <w:rPr>
        <w:rFonts w:ascii="Times New Roman" w:hAnsi="Times New Roman" w:cs="Times New Roman"/>
        <w:sz w:val="24"/>
        <w:szCs w:val="24"/>
      </w:rPr>
      <w:tab/>
      <w:t>: 222212738</w:t>
    </w:r>
  </w:p>
  <w:p w14:paraId="57B4F7CE" w14:textId="77777777" w:rsidR="00A16AED" w:rsidRPr="00A16AED" w:rsidRDefault="00A16AED" w:rsidP="00A16AED">
    <w:pPr>
      <w:pStyle w:val="Header"/>
      <w:tabs>
        <w:tab w:val="clear" w:pos="4513"/>
      </w:tabs>
      <w:spacing w:line="360" w:lineRule="auto"/>
      <w:ind w:left="6237" w:hanging="1417"/>
      <w:rPr>
        <w:rFonts w:ascii="Times New Roman" w:hAnsi="Times New Roman" w:cs="Times New Roman"/>
        <w:sz w:val="24"/>
        <w:szCs w:val="24"/>
      </w:rPr>
    </w:pPr>
    <w:proofErr w:type="spellStart"/>
    <w:r w:rsidRPr="00757962">
      <w:rPr>
        <w:rFonts w:ascii="Times New Roman" w:hAnsi="Times New Roman" w:cs="Times New Roman"/>
        <w:sz w:val="24"/>
        <w:szCs w:val="24"/>
      </w:rPr>
      <w:t>Kelas</w:t>
    </w:r>
    <w:proofErr w:type="spellEnd"/>
    <w:r w:rsidRPr="00757962">
      <w:rPr>
        <w:rFonts w:ascii="Times New Roman" w:hAnsi="Times New Roman" w:cs="Times New Roman"/>
        <w:sz w:val="24"/>
        <w:szCs w:val="24"/>
      </w:rPr>
      <w:t xml:space="preserve"> / No</w:t>
    </w:r>
    <w:r w:rsidRPr="00757962">
      <w:rPr>
        <w:rFonts w:ascii="Times New Roman" w:hAnsi="Times New Roman" w:cs="Times New Roman"/>
        <w:sz w:val="24"/>
        <w:szCs w:val="24"/>
      </w:rPr>
      <w:tab/>
      <w:t>: 2KS1 / 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0AE5797"/>
    <w:multiLevelType w:val="hybridMultilevel"/>
    <w:tmpl w:val="D3944E0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4429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0D"/>
    <w:rsid w:val="002F435B"/>
    <w:rsid w:val="003F50F7"/>
    <w:rsid w:val="004A170D"/>
    <w:rsid w:val="007A5FB7"/>
    <w:rsid w:val="009213F2"/>
    <w:rsid w:val="00A1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28189"/>
  <w15:chartTrackingRefBased/>
  <w15:docId w15:val="{C0017786-62EE-4827-B116-EE34EA1FF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6AED"/>
  </w:style>
  <w:style w:type="paragraph" w:styleId="Footer">
    <w:name w:val="footer"/>
    <w:basedOn w:val="Normal"/>
    <w:link w:val="FooterChar"/>
    <w:uiPriority w:val="99"/>
    <w:unhideWhenUsed/>
    <w:rsid w:val="00A16AE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6AED"/>
  </w:style>
  <w:style w:type="paragraph" w:styleId="ListParagraph">
    <w:name w:val="List Paragraph"/>
    <w:basedOn w:val="Normal"/>
    <w:uiPriority w:val="34"/>
    <w:qFormat/>
    <w:rsid w:val="004A17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F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5F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A5FB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596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07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1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8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24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75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3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2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3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1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0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4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054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3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7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0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1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3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5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0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7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1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909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93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8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1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75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8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8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2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7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1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5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afrzl/Pemrograman-Berorientasi-Objek/tree/main/Week%205/Praktiku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ham\OneDrive%20-%20Politeknik%20Statistika%20STIS\Documents\Custom%20Office%20Templates\Template%20Penugasa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Penugasan</Template>
  <TotalTime>79</TotalTime>
  <Pages>7</Pages>
  <Words>655</Words>
  <Characters>3739</Characters>
  <Application>Microsoft Office Word</Application>
  <DocSecurity>0</DocSecurity>
  <Lines>31</Lines>
  <Paragraphs>8</Paragraphs>
  <ScaleCrop>false</ScaleCrop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Muh. Nur Afrizal</dc:creator>
  <cp:keywords/>
  <dc:description/>
  <cp:lastModifiedBy>Muh. Nur Afrizal</cp:lastModifiedBy>
  <cp:revision>2</cp:revision>
  <dcterms:created xsi:type="dcterms:W3CDTF">2024-02-15T14:18:00Z</dcterms:created>
  <dcterms:modified xsi:type="dcterms:W3CDTF">2024-02-15T15:37:00Z</dcterms:modified>
</cp:coreProperties>
</file>