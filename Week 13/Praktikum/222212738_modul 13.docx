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7676C" w14:textId="4639E726" w:rsidR="003F50F7" w:rsidRDefault="005A16B4" w:rsidP="005A16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13 PEMROGRAMAN BERORIENTASI OBJEK</w:t>
      </w:r>
    </w:p>
    <w:p w14:paraId="6B018694" w14:textId="7FC63931" w:rsidR="005A16B4" w:rsidRDefault="005A16B4" w:rsidP="005A16B4">
      <w:pPr>
        <w:pBdr>
          <w:bottom w:val="doub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NETWORKING BAGIAN 1</w:t>
      </w:r>
    </w:p>
    <w:p w14:paraId="5BB0972E" w14:textId="77777777" w:rsidR="005A16B4" w:rsidRPr="005A16B4" w:rsidRDefault="005A16B4" w:rsidP="005A16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0D0D7A" w14:textId="5B159D45" w:rsidR="005A16B4" w:rsidRDefault="005A16B4" w:rsidP="005A16B4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67677171" w14:textId="45DA28F6" w:rsidR="005A16B4" w:rsidRDefault="005A16B4" w:rsidP="005A16B4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361D4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https://github.com/afrzl/Pemrograman-Berorientasi-Objek/tree/main/Week%2013/Praktikum/Latihan%20Server/src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1A521C" w14:textId="37CDB431" w:rsidR="005A16B4" w:rsidRPr="005A16B4" w:rsidRDefault="005A16B4" w:rsidP="005A16B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LatihanServer.java</w:t>
      </w:r>
    </w:p>
    <w:p w14:paraId="3773D2D2" w14:textId="77777777" w:rsidR="005A16B4" w:rsidRPr="005A16B4" w:rsidRDefault="005A16B4" w:rsidP="005A16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</w:pPr>
      <w:r w:rsidRPr="005A16B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proofErr w:type="spellStart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java.io.BufferedReader</w:t>
      </w:r>
      <w:proofErr w:type="spellEnd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5A16B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proofErr w:type="spellStart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java.io.IOException</w:t>
      </w:r>
      <w:proofErr w:type="spellEnd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5A16B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proofErr w:type="spellStart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java.io.InputStreamReader</w:t>
      </w:r>
      <w:proofErr w:type="spellEnd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5A16B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proofErr w:type="spellStart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java.io.PrintWriter</w:t>
      </w:r>
      <w:proofErr w:type="spellEnd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5A16B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proofErr w:type="spellStart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java.net.ServerSocket</w:t>
      </w:r>
      <w:proofErr w:type="spellEnd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5A16B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proofErr w:type="spellStart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java.net.Socket</w:t>
      </w:r>
      <w:proofErr w:type="spellEnd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5A16B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proofErr w:type="spellStart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java.util.logging.Level</w:t>
      </w:r>
      <w:proofErr w:type="spellEnd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5A16B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proofErr w:type="spellStart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java.util.logging.Logger</w:t>
      </w:r>
      <w:proofErr w:type="spellEnd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5A16B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class </w:t>
      </w:r>
      <w:proofErr w:type="spellStart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LatihanServer</w:t>
      </w:r>
      <w:proofErr w:type="spellEnd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{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5A16B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D"/>
          <w14:ligatures w14:val="none"/>
        </w:rPr>
        <w:t>/**</w:t>
      </w:r>
      <w:r w:rsidRPr="005A16B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D"/>
          <w14:ligatures w14:val="none"/>
        </w:rPr>
        <w:br/>
        <w:t xml:space="preserve">     * </w:t>
      </w:r>
      <w:r w:rsidRPr="005A16B4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en-ID"/>
          <w14:ligatures w14:val="none"/>
        </w:rPr>
        <w:t xml:space="preserve">@param </w:t>
      </w:r>
      <w:proofErr w:type="spellStart"/>
      <w:r w:rsidRPr="005A16B4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eastAsia="en-ID"/>
          <w14:ligatures w14:val="none"/>
        </w:rPr>
        <w:t>args</w:t>
      </w:r>
      <w:proofErr w:type="spellEnd"/>
      <w:r w:rsidRPr="005A16B4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eastAsia="en-ID"/>
          <w14:ligatures w14:val="none"/>
        </w:rPr>
        <w:t xml:space="preserve"> </w:t>
      </w:r>
      <w:r w:rsidRPr="005A16B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D"/>
          <w14:ligatures w14:val="none"/>
        </w:rPr>
        <w:t>the command line arguments</w:t>
      </w:r>
      <w:r w:rsidRPr="005A16B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D"/>
          <w14:ligatures w14:val="none"/>
        </w:rPr>
        <w:br/>
        <w:t xml:space="preserve">     */</w:t>
      </w:r>
      <w:r w:rsidRPr="005A16B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5A16B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static void </w:t>
      </w:r>
      <w:r w:rsidRPr="005A16B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main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(String[] </w:t>
      </w:r>
      <w:proofErr w:type="spellStart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args</w:t>
      </w:r>
      <w:proofErr w:type="spellEnd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 {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5A16B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 xml:space="preserve">// </w:t>
      </w:r>
      <w:r w:rsidRPr="005A16B4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n-ID"/>
          <w14:ligatures w14:val="none"/>
        </w:rPr>
        <w:t>TODO code application logic here</w:t>
      </w:r>
      <w:r w:rsidRPr="005A16B4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5A16B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int </w:t>
      </w:r>
      <w:proofErr w:type="spellStart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portNumber</w:t>
      </w:r>
      <w:proofErr w:type="spellEnd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= </w:t>
      </w:r>
      <w:r w:rsidRPr="005A16B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4444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5A16B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try 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proofErr w:type="spellStart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ServerSocket</w:t>
      </w:r>
      <w:proofErr w:type="spellEnd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serverSocket</w:t>
      </w:r>
      <w:proofErr w:type="spellEnd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= </w:t>
      </w:r>
      <w:r w:rsidRPr="005A16B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ServerSocket</w:t>
      </w:r>
      <w:proofErr w:type="spellEnd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portNumber</w:t>
      </w:r>
      <w:proofErr w:type="spellEnd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Socket </w:t>
      </w:r>
      <w:proofErr w:type="spellStart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clientSocket</w:t>
      </w:r>
      <w:proofErr w:type="spellEnd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serverSocket.accept</w:t>
      </w:r>
      <w:proofErr w:type="spellEnd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proofErr w:type="spellStart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PrintWriter</w:t>
      </w:r>
      <w:proofErr w:type="spellEnd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out = </w:t>
      </w:r>
      <w:r w:rsidRPr="005A16B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PrintWriter</w:t>
      </w:r>
      <w:proofErr w:type="spellEnd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clientSocket.getOutputStream</w:t>
      </w:r>
      <w:proofErr w:type="spellEnd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(), </w:t>
      </w:r>
      <w:r w:rsidRPr="005A16B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true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proofErr w:type="spellStart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BufferedReader</w:t>
      </w:r>
      <w:proofErr w:type="spellEnd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in = </w:t>
      </w:r>
      <w:r w:rsidRPr="005A16B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BufferedReader</w:t>
      </w:r>
      <w:proofErr w:type="spellEnd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5A16B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InputStreamReader</w:t>
      </w:r>
      <w:proofErr w:type="spellEnd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clientSocket.getInputStream</w:t>
      </w:r>
      <w:proofErr w:type="spellEnd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()));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)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{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String </w:t>
      </w:r>
      <w:proofErr w:type="spellStart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msg</w:t>
      </w:r>
      <w:proofErr w:type="spellEnd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5A16B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while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(!(</w:t>
      </w:r>
      <w:proofErr w:type="spellStart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msg</w:t>
      </w:r>
      <w:proofErr w:type="spellEnd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in.readLine</w:t>
      </w:r>
      <w:proofErr w:type="spellEnd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()).</w:t>
      </w:r>
      <w:proofErr w:type="spellStart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equalsIgnoreCase</w:t>
      </w:r>
      <w:proofErr w:type="spellEnd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5A16B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"exit"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))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{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proofErr w:type="spellStart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5A16B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.println</w:t>
      </w:r>
      <w:proofErr w:type="spellEnd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5A16B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"Server Receive: " 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+ </w:t>
      </w:r>
      <w:proofErr w:type="spellStart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msg</w:t>
      </w:r>
      <w:proofErr w:type="spellEnd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proofErr w:type="spellStart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out.println</w:t>
      </w:r>
      <w:proofErr w:type="spellEnd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5A16B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5A16B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Pesan</w:t>
      </w:r>
      <w:proofErr w:type="spellEnd"/>
      <w:r w:rsidRPr="005A16B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A16B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Diterima</w:t>
      </w:r>
      <w:proofErr w:type="spellEnd"/>
      <w:r w:rsidRPr="005A16B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}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 </w:t>
      </w:r>
      <w:r w:rsidRPr="005A16B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catch 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IOException</w:t>
      </w:r>
      <w:proofErr w:type="spellEnd"/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ex) {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Logger.</w:t>
      </w:r>
      <w:r w:rsidRPr="005A16B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D"/>
          <w14:ligatures w14:val="none"/>
        </w:rPr>
        <w:t>getLogger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(LatihanServer.</w:t>
      </w:r>
      <w:r w:rsidRPr="005A16B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class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.getName()).log(Level.</w:t>
      </w:r>
      <w:r w:rsidRPr="005A16B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SEVERE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5A16B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null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, ex);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5A16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>}</w:t>
      </w:r>
    </w:p>
    <w:p w14:paraId="1D23ACC7" w14:textId="77777777" w:rsidR="005A16B4" w:rsidRDefault="005A16B4" w:rsidP="005A16B4">
      <w:pPr>
        <w:pStyle w:val="ListParagraph"/>
        <w:spacing w:after="0" w:line="360" w:lineRule="auto"/>
        <w:ind w:left="927"/>
        <w:rPr>
          <w:rFonts w:ascii="Times New Roman" w:hAnsi="Times New Roman" w:cs="Times New Roman"/>
          <w:sz w:val="24"/>
          <w:szCs w:val="24"/>
        </w:rPr>
      </w:pPr>
    </w:p>
    <w:p w14:paraId="1698DEEB" w14:textId="77777777" w:rsidR="005A16B4" w:rsidRDefault="005A16B4" w:rsidP="005A16B4">
      <w:pPr>
        <w:pStyle w:val="ListParagraph"/>
        <w:spacing w:after="0" w:line="360" w:lineRule="auto"/>
        <w:ind w:left="927"/>
        <w:rPr>
          <w:rFonts w:ascii="Times New Roman" w:hAnsi="Times New Roman" w:cs="Times New Roman"/>
          <w:sz w:val="24"/>
          <w:szCs w:val="24"/>
        </w:rPr>
      </w:pPr>
    </w:p>
    <w:p w14:paraId="56CA2925" w14:textId="77777777" w:rsidR="005A16B4" w:rsidRDefault="005A16B4" w:rsidP="005A16B4">
      <w:pPr>
        <w:pStyle w:val="ListParagraph"/>
        <w:spacing w:after="0" w:line="360" w:lineRule="auto"/>
        <w:ind w:left="927"/>
        <w:rPr>
          <w:rFonts w:ascii="Times New Roman" w:hAnsi="Times New Roman" w:cs="Times New Roman"/>
          <w:sz w:val="24"/>
          <w:szCs w:val="24"/>
        </w:rPr>
      </w:pPr>
    </w:p>
    <w:p w14:paraId="2B3BCCDF" w14:textId="77777777" w:rsidR="005A16B4" w:rsidRDefault="005A16B4" w:rsidP="005A16B4">
      <w:pPr>
        <w:pStyle w:val="ListParagraph"/>
        <w:spacing w:after="0" w:line="360" w:lineRule="auto"/>
        <w:ind w:left="927"/>
        <w:rPr>
          <w:rFonts w:ascii="Times New Roman" w:hAnsi="Times New Roman" w:cs="Times New Roman"/>
          <w:sz w:val="24"/>
          <w:szCs w:val="24"/>
        </w:rPr>
      </w:pPr>
    </w:p>
    <w:p w14:paraId="7A90EA77" w14:textId="04DD7CA8" w:rsidR="005A16B4" w:rsidRPr="005A16B4" w:rsidRDefault="005A16B4" w:rsidP="005A16B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LatihanClient.java</w:t>
      </w:r>
    </w:p>
    <w:p w14:paraId="609D29A6" w14:textId="77777777" w:rsidR="005A16B4" w:rsidRDefault="005A16B4" w:rsidP="005A16B4">
      <w:pPr>
        <w:pStyle w:val="HTMLPreformatted"/>
        <w:shd w:val="clear" w:color="auto" w:fill="1E1F22"/>
        <w:ind w:left="993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java.io.BufferedReader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java.io.IOException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java.io.InputStreamReader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java.io.PrintWriter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java.net.Socket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java.util.logging.Level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java.util.logging.Logger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LatihanClient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[]){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hostName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"localhost"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portNumber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4444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Socket </w:t>
      </w:r>
      <w:proofErr w:type="spellStart"/>
      <w:r>
        <w:rPr>
          <w:color w:val="BCBEC4"/>
        </w:rPr>
        <w:t>echoSocket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Socket(</w:t>
      </w:r>
      <w:proofErr w:type="spellStart"/>
      <w:r>
        <w:rPr>
          <w:color w:val="BCBEC4"/>
        </w:rPr>
        <w:t>hostName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portNumber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PrintWriter</w:t>
      </w:r>
      <w:proofErr w:type="spellEnd"/>
      <w:r>
        <w:rPr>
          <w:color w:val="BCBEC4"/>
        </w:rPr>
        <w:t xml:space="preserve"> out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PrintWriter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echoSocket.getOutputStream</w:t>
      </w:r>
      <w:proofErr w:type="spellEnd"/>
      <w:r>
        <w:rPr>
          <w:color w:val="BCBEC4"/>
        </w:rPr>
        <w:t>(),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BufferedReader</w:t>
      </w:r>
      <w:proofErr w:type="spellEnd"/>
      <w:r>
        <w:rPr>
          <w:color w:val="BCBEC4"/>
        </w:rPr>
        <w:t xml:space="preserve"> in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BufferedReader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InputStreamReader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echoSocket.getInputStream</w:t>
      </w:r>
      <w:proofErr w:type="spellEnd"/>
      <w:r>
        <w:rPr>
          <w:color w:val="BCBEC4"/>
        </w:rPr>
        <w:t>()));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BufferedReader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stdIn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BufferedReader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InputStreamReader</w:t>
      </w:r>
      <w:proofErr w:type="spellEnd"/>
      <w:r>
        <w:rPr>
          <w:color w:val="BCBEC4"/>
        </w:rPr>
        <w:t>(System.</w:t>
      </w:r>
      <w:r>
        <w:rPr>
          <w:i/>
          <w:iCs/>
          <w:color w:val="C77DBB"/>
        </w:rPr>
        <w:t>in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String </w:t>
      </w:r>
      <w:proofErr w:type="spellStart"/>
      <w:r>
        <w:rPr>
          <w:color w:val="BCBEC4"/>
        </w:rPr>
        <w:t>msg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while</w:t>
      </w:r>
      <w:r>
        <w:rPr>
          <w:color w:val="BCBEC4"/>
        </w:rPr>
        <w:t>((</w:t>
      </w:r>
      <w:proofErr w:type="spellStart"/>
      <w:r>
        <w:rPr>
          <w:color w:val="BCBEC4"/>
        </w:rPr>
        <w:t>msg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stdIn.readLine</w:t>
      </w:r>
      <w:proofErr w:type="spellEnd"/>
      <w:r>
        <w:rPr>
          <w:color w:val="BCBEC4"/>
        </w:rPr>
        <w:t xml:space="preserve">()) !=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out.println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msg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msg.equalsIgnoreCase</w:t>
      </w:r>
      <w:proofErr w:type="spellEnd"/>
      <w:r>
        <w:rPr>
          <w:color w:val="BCBEC4"/>
        </w:rPr>
        <w:t>(</w:t>
      </w:r>
      <w:r>
        <w:rPr>
          <w:color w:val="6AAB73"/>
        </w:rPr>
        <w:t>"exit"</w:t>
      </w:r>
      <w:r>
        <w:rPr>
          <w:color w:val="BCBEC4"/>
        </w:rPr>
        <w:t xml:space="preserve">))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"Client receive: "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in.readLine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ex) {</w:t>
      </w:r>
      <w:r>
        <w:rPr>
          <w:color w:val="BCBEC4"/>
        </w:rPr>
        <w:br/>
        <w:t xml:space="preserve">            Logger.</w:t>
      </w:r>
      <w:r>
        <w:rPr>
          <w:i/>
          <w:iCs/>
          <w:color w:val="BCBEC4"/>
        </w:rPr>
        <w:t>getLogger</w:t>
      </w:r>
      <w:r>
        <w:rPr>
          <w:color w:val="BCBEC4"/>
        </w:rPr>
        <w:t>(LatihanClient.</w:t>
      </w:r>
      <w:r>
        <w:rPr>
          <w:color w:val="CF8E6D"/>
        </w:rPr>
        <w:t>class</w:t>
      </w:r>
      <w:r>
        <w:rPr>
          <w:color w:val="BCBEC4"/>
        </w:rPr>
        <w:t>.getName()).log(Level.</w:t>
      </w:r>
      <w:r>
        <w:rPr>
          <w:i/>
          <w:iCs/>
          <w:color w:val="C77DBB"/>
        </w:rPr>
        <w:t>SEVERE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, ex);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63F3D3E" w14:textId="77777777" w:rsidR="005A16B4" w:rsidRDefault="005A16B4" w:rsidP="005A16B4">
      <w:pPr>
        <w:pStyle w:val="ListParagraph"/>
        <w:spacing w:after="0" w:line="360" w:lineRule="auto"/>
        <w:ind w:left="927"/>
        <w:rPr>
          <w:rFonts w:ascii="Times New Roman" w:hAnsi="Times New Roman" w:cs="Times New Roman"/>
          <w:sz w:val="24"/>
          <w:szCs w:val="24"/>
        </w:rPr>
      </w:pPr>
    </w:p>
    <w:p w14:paraId="78201DAA" w14:textId="77777777" w:rsidR="005A16B4" w:rsidRDefault="005A1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4D3AAB" w14:textId="2E7FCE75" w:rsidR="005A16B4" w:rsidRDefault="005A16B4" w:rsidP="005A16B4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723601A7" w14:textId="37A9EB12" w:rsidR="005A16B4" w:rsidRDefault="005A16B4" w:rsidP="005A16B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LatihanClient</w:t>
      </w:r>
      <w:proofErr w:type="spellEnd"/>
    </w:p>
    <w:p w14:paraId="13C29814" w14:textId="78EEE724" w:rsidR="005A16B4" w:rsidRDefault="005A16B4" w:rsidP="005A16B4">
      <w:pPr>
        <w:pStyle w:val="ListParagraph"/>
        <w:spacing w:after="0" w:line="360" w:lineRule="auto"/>
        <w:ind w:left="927"/>
        <w:rPr>
          <w:rFonts w:ascii="Times New Roman" w:hAnsi="Times New Roman" w:cs="Times New Roman"/>
          <w:sz w:val="24"/>
          <w:szCs w:val="24"/>
        </w:rPr>
      </w:pPr>
      <w:r w:rsidRPr="005A16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26389B" wp14:editId="2B841ED1">
            <wp:extent cx="2880000" cy="1098905"/>
            <wp:effectExtent l="0" t="0" r="0" b="6350"/>
            <wp:docPr id="79587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78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0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A421" w14:textId="30F604BB" w:rsidR="005A16B4" w:rsidRDefault="005A16B4" w:rsidP="005A16B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LatihanServer</w:t>
      </w:r>
      <w:proofErr w:type="spellEnd"/>
    </w:p>
    <w:p w14:paraId="1E9927F7" w14:textId="35B6CEFB" w:rsidR="005A16B4" w:rsidRPr="005A16B4" w:rsidRDefault="005A16B4" w:rsidP="005A16B4">
      <w:pPr>
        <w:pStyle w:val="ListParagraph"/>
        <w:spacing w:after="0" w:line="360" w:lineRule="auto"/>
        <w:ind w:left="927"/>
        <w:rPr>
          <w:rFonts w:ascii="Times New Roman" w:hAnsi="Times New Roman" w:cs="Times New Roman"/>
          <w:sz w:val="24"/>
          <w:szCs w:val="24"/>
        </w:rPr>
      </w:pPr>
      <w:r w:rsidRPr="005A16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2F3A84" wp14:editId="25970AA3">
            <wp:extent cx="2880000" cy="1375135"/>
            <wp:effectExtent l="0" t="0" r="0" b="0"/>
            <wp:docPr id="112921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19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37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6B4" w:rsidRPr="005A16B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0B716" w14:textId="77777777" w:rsidR="00EC5084" w:rsidRDefault="00EC5084" w:rsidP="00A16AED">
      <w:pPr>
        <w:spacing w:after="0" w:line="240" w:lineRule="auto"/>
      </w:pPr>
      <w:r>
        <w:separator/>
      </w:r>
    </w:p>
  </w:endnote>
  <w:endnote w:type="continuationSeparator" w:id="0">
    <w:p w14:paraId="3F24E372" w14:textId="77777777" w:rsidR="00EC5084" w:rsidRDefault="00EC5084" w:rsidP="00A1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5FE483" w14:textId="77777777" w:rsidR="00EC5084" w:rsidRDefault="00EC5084" w:rsidP="00A16AED">
      <w:pPr>
        <w:spacing w:after="0" w:line="240" w:lineRule="auto"/>
      </w:pPr>
      <w:r>
        <w:separator/>
      </w:r>
    </w:p>
  </w:footnote>
  <w:footnote w:type="continuationSeparator" w:id="0">
    <w:p w14:paraId="2BECD61A" w14:textId="77777777" w:rsidR="00EC5084" w:rsidRDefault="00EC5084" w:rsidP="00A1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1F437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Nama</w:t>
    </w:r>
    <w:r w:rsidRPr="00757962">
      <w:rPr>
        <w:rFonts w:ascii="Times New Roman" w:hAnsi="Times New Roman" w:cs="Times New Roman"/>
        <w:sz w:val="24"/>
        <w:szCs w:val="24"/>
      </w:rPr>
      <w:tab/>
      <w:t>: Muh. Nur Afrizal</w:t>
    </w:r>
  </w:p>
  <w:p w14:paraId="7D52C76E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NIM</w:t>
    </w:r>
    <w:r w:rsidRPr="00757962">
      <w:rPr>
        <w:rFonts w:ascii="Times New Roman" w:hAnsi="Times New Roman" w:cs="Times New Roman"/>
        <w:sz w:val="24"/>
        <w:szCs w:val="24"/>
      </w:rPr>
      <w:tab/>
      <w:t>: 222212738</w:t>
    </w:r>
  </w:p>
  <w:p w14:paraId="6BB9C4EA" w14:textId="77777777" w:rsidR="00A16AED" w:rsidRPr="00A16AED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proofErr w:type="spellStart"/>
    <w:r w:rsidRPr="00757962">
      <w:rPr>
        <w:rFonts w:ascii="Times New Roman" w:hAnsi="Times New Roman" w:cs="Times New Roman"/>
        <w:sz w:val="24"/>
        <w:szCs w:val="24"/>
      </w:rPr>
      <w:t>Kelas</w:t>
    </w:r>
    <w:proofErr w:type="spellEnd"/>
    <w:r w:rsidRPr="00757962">
      <w:rPr>
        <w:rFonts w:ascii="Times New Roman" w:hAnsi="Times New Roman" w:cs="Times New Roman"/>
        <w:sz w:val="24"/>
        <w:szCs w:val="24"/>
      </w:rPr>
      <w:t xml:space="preserve"> / No</w:t>
    </w:r>
    <w:r w:rsidRPr="00757962">
      <w:rPr>
        <w:rFonts w:ascii="Times New Roman" w:hAnsi="Times New Roman" w:cs="Times New Roman"/>
        <w:sz w:val="24"/>
        <w:szCs w:val="24"/>
      </w:rPr>
      <w:tab/>
      <w:t>: 2KS1 /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713D24"/>
    <w:multiLevelType w:val="hybridMultilevel"/>
    <w:tmpl w:val="A762F3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22887"/>
    <w:multiLevelType w:val="hybridMultilevel"/>
    <w:tmpl w:val="E2C65960"/>
    <w:lvl w:ilvl="0" w:tplc="8D9077B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54D53E4"/>
    <w:multiLevelType w:val="hybridMultilevel"/>
    <w:tmpl w:val="9CB8B18A"/>
    <w:lvl w:ilvl="0" w:tplc="12521D2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4712777">
    <w:abstractNumId w:val="0"/>
  </w:num>
  <w:num w:numId="2" w16cid:durableId="209733017">
    <w:abstractNumId w:val="1"/>
  </w:num>
  <w:num w:numId="3" w16cid:durableId="902721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B4"/>
    <w:rsid w:val="002C5440"/>
    <w:rsid w:val="003F50F7"/>
    <w:rsid w:val="005A16B4"/>
    <w:rsid w:val="00616EF0"/>
    <w:rsid w:val="009213F2"/>
    <w:rsid w:val="00A16AED"/>
    <w:rsid w:val="00EC5084"/>
    <w:rsid w:val="00F2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B4B02"/>
  <w15:chartTrackingRefBased/>
  <w15:docId w15:val="{F1D14258-BFDC-429E-A080-79ADB391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ED"/>
  </w:style>
  <w:style w:type="paragraph" w:styleId="Footer">
    <w:name w:val="footer"/>
    <w:basedOn w:val="Normal"/>
    <w:link w:val="Foot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ED"/>
  </w:style>
  <w:style w:type="paragraph" w:styleId="Caption">
    <w:name w:val="caption"/>
    <w:basedOn w:val="Normal"/>
    <w:next w:val="Normal"/>
    <w:uiPriority w:val="35"/>
    <w:unhideWhenUsed/>
    <w:qFormat/>
    <w:rsid w:val="00616EF0"/>
    <w:pPr>
      <w:spacing w:after="200" w:line="240" w:lineRule="auto"/>
    </w:pPr>
    <w:rPr>
      <w:rFonts w:ascii="Times New Roman" w:hAnsi="Times New Roman"/>
      <w:i/>
      <w:iCs/>
      <w:sz w:val="24"/>
      <w:szCs w:val="18"/>
    </w:rPr>
  </w:style>
  <w:style w:type="paragraph" w:styleId="ListParagraph">
    <w:name w:val="List Paragraph"/>
    <w:basedOn w:val="Normal"/>
    <w:uiPriority w:val="34"/>
    <w:qFormat/>
    <w:rsid w:val="005A16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6B4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5A16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frzl/Pemrograman-Berorientasi-Objek/tree/main/Week%2013/Praktikum/Latihan%20Server/sr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\OneDrive%20-%20Politeknik%20Statistika%20STIS\Documents\Custom%20Office%20Templates\Template%20Penugas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Penugasan</Template>
  <TotalTime>7</TotalTime>
  <Pages>3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Nur Afrizal</dc:creator>
  <cp:keywords/>
  <dc:description/>
  <cp:lastModifiedBy>Muh. Nur Afrizal</cp:lastModifiedBy>
  <cp:revision>1</cp:revision>
  <dcterms:created xsi:type="dcterms:W3CDTF">2024-06-04T12:21:00Z</dcterms:created>
  <dcterms:modified xsi:type="dcterms:W3CDTF">2024-06-04T12:28:00Z</dcterms:modified>
</cp:coreProperties>
</file>