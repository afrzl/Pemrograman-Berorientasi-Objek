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3FEB" w14:textId="1FC9C859" w:rsidR="00C07613" w:rsidRDefault="00C07613" w:rsidP="00C076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8 GRAPHICAL USER INTERFACE BAGIAN 1</w:t>
      </w:r>
    </w:p>
    <w:p w14:paraId="7C2BE8E5" w14:textId="5F123FCA" w:rsidR="00C07613" w:rsidRDefault="00C07613" w:rsidP="00C07613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OBJEK</w:t>
      </w:r>
    </w:p>
    <w:p w14:paraId="581958CF" w14:textId="77777777" w:rsidR="00C07613" w:rsidRPr="00C07613" w:rsidRDefault="00C07613" w:rsidP="00C076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E3DCB" w14:textId="653D9B31" w:rsidR="00C07613" w:rsidRDefault="00C07613" w:rsidP="00C0761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DFEB1AA" w14:textId="77777777" w:rsidR="00C07613" w:rsidRDefault="00C07613" w:rsidP="00C07613">
      <w:pPr>
        <w:pStyle w:val="ListParagraph"/>
        <w:keepNext/>
        <w:spacing w:after="0" w:line="360" w:lineRule="auto"/>
        <w:ind w:left="567"/>
      </w:pPr>
      <w:r w:rsidRPr="00C07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E60B9B" wp14:editId="1C4222E5">
            <wp:extent cx="3750403" cy="2579077"/>
            <wp:effectExtent l="0" t="0" r="2540" b="0"/>
            <wp:docPr id="182559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94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366" cy="25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A25" w14:textId="4DDFED53" w:rsidR="00C07613" w:rsidRPr="00C07613" w:rsidRDefault="00C07613" w:rsidP="00C07613">
      <w:pPr>
        <w:pStyle w:val="Caption"/>
        <w:ind w:left="567"/>
        <w:rPr>
          <w:rFonts w:cs="Times New Roman"/>
          <w:szCs w:val="24"/>
        </w:rPr>
      </w:pPr>
      <w:r w:rsidRPr="00C07613">
        <w:rPr>
          <w:rFonts w:cs="Times New Roman"/>
        </w:rPr>
        <w:t xml:space="preserve">Gambar </w:t>
      </w:r>
      <w:r w:rsidRPr="00C07613">
        <w:rPr>
          <w:rFonts w:cs="Times New Roman"/>
        </w:rPr>
        <w:fldChar w:fldCharType="begin"/>
      </w:r>
      <w:r w:rsidRPr="00C07613">
        <w:rPr>
          <w:rFonts w:cs="Times New Roman"/>
        </w:rPr>
        <w:instrText xml:space="preserve"> SEQ Gambar \* ARABIC </w:instrText>
      </w:r>
      <w:r w:rsidRPr="00C07613">
        <w:rPr>
          <w:rFonts w:cs="Times New Roman"/>
        </w:rPr>
        <w:fldChar w:fldCharType="separate"/>
      </w:r>
      <w:r w:rsidR="00CA196C">
        <w:rPr>
          <w:rFonts w:cs="Times New Roman"/>
          <w:noProof/>
        </w:rPr>
        <w:t>1</w:t>
      </w:r>
      <w:r w:rsidRPr="00C07613">
        <w:rPr>
          <w:rFonts w:cs="Times New Roman"/>
        </w:rPr>
        <w:fldChar w:fldCharType="end"/>
      </w:r>
      <w:r w:rsidRPr="00C07613">
        <w:rPr>
          <w:rFonts w:cs="Times New Roman"/>
        </w:rPr>
        <w:t xml:space="preserve"> - </w:t>
      </w:r>
      <w:proofErr w:type="spellStart"/>
      <w:r w:rsidRPr="00C07613">
        <w:rPr>
          <w:rFonts w:cs="Times New Roman"/>
        </w:rPr>
        <w:t>Membuat</w:t>
      </w:r>
      <w:proofErr w:type="spellEnd"/>
      <w:r w:rsidRPr="00C07613">
        <w:rPr>
          <w:rFonts w:cs="Times New Roman"/>
        </w:rPr>
        <w:t xml:space="preserve"> project </w:t>
      </w:r>
      <w:proofErr w:type="spellStart"/>
      <w:r w:rsidRPr="00C07613">
        <w:rPr>
          <w:rFonts w:cs="Times New Roman"/>
        </w:rPr>
        <w:t>dengan</w:t>
      </w:r>
      <w:proofErr w:type="spellEnd"/>
      <w:r w:rsidRPr="00C07613">
        <w:rPr>
          <w:rFonts w:cs="Times New Roman"/>
        </w:rPr>
        <w:t xml:space="preserve"> </w:t>
      </w:r>
      <w:proofErr w:type="spellStart"/>
      <w:r w:rsidRPr="00C07613">
        <w:rPr>
          <w:rFonts w:cs="Times New Roman"/>
        </w:rPr>
        <w:t>nama</w:t>
      </w:r>
      <w:proofErr w:type="spellEnd"/>
      <w:r w:rsidRPr="00C07613">
        <w:rPr>
          <w:rFonts w:cs="Times New Roman"/>
        </w:rPr>
        <w:t xml:space="preserve"> </w:t>
      </w:r>
      <w:proofErr w:type="spellStart"/>
      <w:r w:rsidRPr="00C07613">
        <w:rPr>
          <w:rFonts w:cs="Times New Roman"/>
        </w:rPr>
        <w:t>LatihanGUI</w:t>
      </w:r>
      <w:proofErr w:type="spellEnd"/>
    </w:p>
    <w:p w14:paraId="0FD3B6A4" w14:textId="78B88CBE" w:rsidR="00C07613" w:rsidRDefault="00C07613" w:rsidP="00C0761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65DDAAFA" w14:textId="77777777" w:rsidR="00C07613" w:rsidRDefault="00C07613" w:rsidP="00C07613">
      <w:pPr>
        <w:pStyle w:val="ListParagraph"/>
        <w:keepNext/>
        <w:spacing w:after="0" w:line="360" w:lineRule="auto"/>
        <w:ind w:left="567"/>
      </w:pPr>
      <w:r w:rsidRPr="00C07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127C7" wp14:editId="42907C60">
            <wp:extent cx="5363308" cy="2852191"/>
            <wp:effectExtent l="0" t="0" r="0" b="5715"/>
            <wp:docPr id="1397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987" cy="28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68E" w14:textId="57D8AADB" w:rsidR="00C07613" w:rsidRDefault="00C07613" w:rsidP="00C07613">
      <w:pPr>
        <w:pStyle w:val="Caption"/>
        <w:ind w:left="567"/>
        <w:rPr>
          <w:rFonts w:cs="Times New Roman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A196C">
        <w:rPr>
          <w:noProof/>
        </w:rPr>
        <w:t>2</w:t>
      </w:r>
      <w:r>
        <w:fldChar w:fldCharType="end"/>
      </w:r>
      <w:r>
        <w:t xml:space="preserve"> - Hasil design </w:t>
      </w:r>
      <w:proofErr w:type="spellStart"/>
      <w:r>
        <w:t>tampilan</w:t>
      </w:r>
      <w:proofErr w:type="spellEnd"/>
      <w:r>
        <w:t xml:space="preserve"> form</w:t>
      </w:r>
    </w:p>
    <w:p w14:paraId="4AD815F8" w14:textId="77777777" w:rsidR="00C07613" w:rsidRDefault="00C07613" w:rsidP="00C07613">
      <w:pPr>
        <w:pStyle w:val="ListParagraph"/>
        <w:keepNext/>
        <w:spacing w:after="0" w:line="360" w:lineRule="auto"/>
        <w:ind w:left="567"/>
        <w:sectPr w:rsidR="00C07613" w:rsidSect="006D03AB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E6E4" w14:textId="77777777" w:rsidR="00C07613" w:rsidRDefault="00C07613" w:rsidP="00C07613">
      <w:pPr>
        <w:pStyle w:val="ListParagraph"/>
        <w:keepNext/>
        <w:spacing w:after="0" w:line="360" w:lineRule="auto"/>
        <w:ind w:left="567"/>
      </w:pPr>
      <w:r w:rsidRPr="00C0761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25AC34" wp14:editId="41EA7FE7">
            <wp:extent cx="1864449" cy="2880000"/>
            <wp:effectExtent l="0" t="0" r="2540" b="0"/>
            <wp:docPr id="19965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5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44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76B9" w14:textId="582B8F75" w:rsidR="00C07613" w:rsidRDefault="00C07613" w:rsidP="00C07613">
      <w:pPr>
        <w:pStyle w:val="Caption"/>
        <w:ind w:left="567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A196C">
        <w:rPr>
          <w:noProof/>
        </w:rPr>
        <w:t>3</w:t>
      </w:r>
      <w:r>
        <w:fldChar w:fldCharType="end"/>
      </w:r>
      <w:r>
        <w:t xml:space="preserve"> - Daftar variable yang </w:t>
      </w:r>
      <w:proofErr w:type="spellStart"/>
      <w:r>
        <w:t>digunakan</w:t>
      </w:r>
      <w:proofErr w:type="spellEnd"/>
    </w:p>
    <w:p w14:paraId="24C4D162" w14:textId="77777777" w:rsidR="00C07613" w:rsidRDefault="00C07613" w:rsidP="00C07613">
      <w:pPr>
        <w:pStyle w:val="ListParagraph"/>
        <w:keepNext/>
        <w:spacing w:after="0" w:line="360" w:lineRule="auto"/>
        <w:ind w:left="567"/>
      </w:pPr>
      <w:r w:rsidRPr="00C076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967AF7" wp14:editId="1296BEB0">
            <wp:extent cx="2560555" cy="2880000"/>
            <wp:effectExtent l="0" t="0" r="0" b="0"/>
            <wp:docPr id="22541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0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5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7B1" w14:textId="08086B3F" w:rsidR="00C07613" w:rsidRDefault="00C07613" w:rsidP="00C07613">
      <w:pPr>
        <w:pStyle w:val="Caption"/>
        <w:ind w:left="567"/>
        <w:rPr>
          <w:rFonts w:cs="Times New Roman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A196C">
        <w:rPr>
          <w:noProof/>
        </w:rPr>
        <w:t>4</w:t>
      </w:r>
      <w:r>
        <w:fldChar w:fldCharType="end"/>
      </w:r>
      <w:r>
        <w:t xml:space="preserve"> - Design form</w:t>
      </w:r>
    </w:p>
    <w:p w14:paraId="5ECFABAD" w14:textId="77777777" w:rsidR="00C07613" w:rsidRDefault="00C07613" w:rsidP="00C0761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  <w:sectPr w:rsidR="00C07613" w:rsidSect="006D03AB">
          <w:type w:val="continuous"/>
          <w:pgSz w:w="11906" w:h="16838"/>
          <w:pgMar w:top="1440" w:right="1440" w:bottom="1440" w:left="1440" w:header="708" w:footer="708" w:gutter="0"/>
          <w:cols w:num="2" w:space="282"/>
          <w:docGrid w:linePitch="360"/>
        </w:sectPr>
      </w:pPr>
    </w:p>
    <w:p w14:paraId="6EDEC996" w14:textId="306CD003" w:rsidR="00C07613" w:rsidRPr="00AF6F82" w:rsidRDefault="00C07613" w:rsidP="00AF6F82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</w:p>
    <w:p w14:paraId="34A72F81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private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void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simpanButtonActionPerformed</w:t>
      </w:r>
      <w:proofErr w:type="spellEnd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java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awt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event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ActionEvent</w:t>
      </w:r>
      <w:proofErr w:type="spellEnd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evt</w:t>
      </w:r>
      <w:proofErr w:type="spellEnd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) {                                             </w:t>
      </w:r>
    </w:p>
    <w:p w14:paraId="0CD62B27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i/>
          <w:iCs/>
          <w:color w:val="7F848E"/>
          <w:kern w:val="0"/>
          <w:sz w:val="20"/>
          <w:szCs w:val="20"/>
          <w:lang w:eastAsia="en-ID"/>
          <w14:ligatures w14:val="none"/>
        </w:rPr>
        <w:t>// TODO add your handling code here:</w:t>
      </w:r>
    </w:p>
    <w:p w14:paraId="0F422EFE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nimTextField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getText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());</w:t>
      </w:r>
    </w:p>
    <w:p w14:paraId="7911861C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namaTextField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getText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());</w:t>
      </w:r>
    </w:p>
    <w:p w14:paraId="3052D716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lakiRadioButton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isSelected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) {</w:t>
      </w:r>
    </w:p>
    <w:p w14:paraId="751224A8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"Laki-</w:t>
      </w:r>
      <w:proofErr w:type="spellStart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laki</w:t>
      </w:r>
      <w:proofErr w:type="spellEnd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4152DAD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    }</w:t>
      </w:r>
    </w:p>
    <w:p w14:paraId="4B862E5F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perempuanRadioButton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isSelected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) {</w:t>
      </w:r>
    </w:p>
    <w:p w14:paraId="75ADDB42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"Perempuan"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9C170A2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    }</w:t>
      </w:r>
    </w:p>
    <w:p w14:paraId="7D0AC1DA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int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</w:t>
      </w:r>
      <w:r w:rsidRPr="00AF6F82">
        <w:rPr>
          <w:rFonts w:ascii="Cascadia Code" w:eastAsia="Times New Roman" w:hAnsi="Cascadia Code" w:cs="Cascadia Code"/>
          <w:color w:val="56B6C2"/>
          <w:kern w:val="0"/>
          <w:sz w:val="20"/>
          <w:szCs w:val="20"/>
          <w:lang w:eastAsia="en-ID"/>
          <w14:ligatures w14:val="none"/>
        </w:rPr>
        <w:t>=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(Integer)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umurSpinner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getValue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();</w:t>
      </w:r>
    </w:p>
    <w:p w14:paraId="20BBC195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umur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DFE2E7E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alamatTextArea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getText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());</w:t>
      </w:r>
    </w:p>
    <w:p w14:paraId="7B4A8EE8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provinsiComboBox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getSelectedItem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());</w:t>
      </w:r>
    </w:p>
    <w:p w14:paraId="76595323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membacaCheckBox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isSelected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) {</w:t>
      </w:r>
    </w:p>
    <w:p w14:paraId="5BD76577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membaca</w:t>
      </w:r>
      <w:proofErr w:type="spellEnd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715C7AE4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    }</w:t>
      </w:r>
    </w:p>
    <w:p w14:paraId="03E375EB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menyanyiCheckBox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isSelected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) {</w:t>
      </w:r>
    </w:p>
    <w:p w14:paraId="482F59DD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menyanyi</w:t>
      </w:r>
      <w:proofErr w:type="spellEnd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5B97548A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    }</w:t>
      </w:r>
    </w:p>
    <w:p w14:paraId="5793297E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  <w:r w:rsidRPr="00AF6F82">
        <w:rPr>
          <w:rFonts w:ascii="Cascadia Code" w:eastAsia="Times New Roman" w:hAnsi="Cascadia Code" w:cs="Cascadia Code"/>
          <w:color w:val="C678DD"/>
          <w:kern w:val="0"/>
          <w:sz w:val="20"/>
          <w:szCs w:val="20"/>
          <w:lang w:eastAsia="en-ID"/>
          <w14:ligatures w14:val="none"/>
        </w:rPr>
        <w:t>if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berenangCheckBox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isSelected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()</w:t>
      </w: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) {</w:t>
      </w:r>
    </w:p>
    <w:p w14:paraId="43ABAE2D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System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color w:val="E5C07B"/>
          <w:kern w:val="0"/>
          <w:sz w:val="20"/>
          <w:szCs w:val="20"/>
          <w:lang w:eastAsia="en-ID"/>
          <w14:ligatures w14:val="none"/>
        </w:rPr>
        <w:t>out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.</w:t>
      </w:r>
      <w:r w:rsidRPr="00AF6F82">
        <w:rPr>
          <w:rFonts w:ascii="Cascadia Code" w:eastAsia="Times New Roman" w:hAnsi="Cascadia Code" w:cs="Cascadia Code"/>
          <w:b/>
          <w:bCs/>
          <w:color w:val="61AFEF"/>
          <w:kern w:val="0"/>
          <w:sz w:val="20"/>
          <w:szCs w:val="20"/>
          <w:lang w:eastAsia="en-ID"/>
          <w14:ligatures w14:val="none"/>
        </w:rPr>
        <w:t>println</w:t>
      </w:r>
      <w:proofErr w:type="spellEnd"/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(</w:t>
      </w:r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berenang</w:t>
      </w:r>
      <w:proofErr w:type="spellEnd"/>
      <w:r w:rsidRPr="00AF6F82">
        <w:rPr>
          <w:rFonts w:ascii="Cascadia Code" w:eastAsia="Times New Roman" w:hAnsi="Cascadia Code" w:cs="Cascadia Code"/>
          <w:color w:val="98C379"/>
          <w:kern w:val="0"/>
          <w:sz w:val="20"/>
          <w:szCs w:val="20"/>
          <w:lang w:eastAsia="en-ID"/>
          <w14:ligatures w14:val="none"/>
        </w:rPr>
        <w:t>"</w:t>
      </w:r>
      <w:r w:rsidRPr="00AF6F82"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  <w:t>);</w:t>
      </w:r>
    </w:p>
    <w:p w14:paraId="2C45C14D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>    }</w:t>
      </w:r>
    </w:p>
    <w:p w14:paraId="0B156F5B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    </w:t>
      </w:r>
    </w:p>
    <w:p w14:paraId="505DBB5E" w14:textId="77777777" w:rsidR="00AF6F82" w:rsidRPr="00AF6F82" w:rsidRDefault="00AF6F82" w:rsidP="00AF6F82">
      <w:pPr>
        <w:shd w:val="clear" w:color="auto" w:fill="23272E"/>
        <w:spacing w:after="0" w:line="240" w:lineRule="auto"/>
        <w:ind w:left="567"/>
        <w:rPr>
          <w:rFonts w:ascii="Cascadia Code" w:eastAsia="Times New Roman" w:hAnsi="Cascadia Code" w:cs="Cascadia Code"/>
          <w:color w:val="ABB2BF"/>
          <w:kern w:val="0"/>
          <w:sz w:val="20"/>
          <w:szCs w:val="20"/>
          <w:lang w:eastAsia="en-ID"/>
          <w14:ligatures w14:val="none"/>
        </w:rPr>
      </w:pPr>
      <w:r w:rsidRPr="00AF6F82">
        <w:rPr>
          <w:rFonts w:ascii="Cascadia Code" w:eastAsia="Times New Roman" w:hAnsi="Cascadia Code" w:cs="Cascadia Code"/>
          <w:color w:val="E06C75"/>
          <w:kern w:val="0"/>
          <w:sz w:val="20"/>
          <w:szCs w:val="20"/>
          <w:lang w:eastAsia="en-ID"/>
          <w14:ligatures w14:val="none"/>
        </w:rPr>
        <w:t xml:space="preserve">}   </w:t>
      </w:r>
    </w:p>
    <w:p w14:paraId="60EB6CE7" w14:textId="77777777" w:rsidR="00AF6F82" w:rsidRDefault="00AF6F82" w:rsidP="00C07613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73916507" w14:textId="77777777" w:rsidR="00AF6F82" w:rsidRDefault="00AF6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C7724E" w14:textId="5974DEBA" w:rsidR="00C07613" w:rsidRDefault="00C07613" w:rsidP="00C07613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</w:p>
    <w:p w14:paraId="5DF5D362" w14:textId="77777777" w:rsidR="00AF6F82" w:rsidRDefault="00AF6F82" w:rsidP="00AF6F82">
      <w:pPr>
        <w:pStyle w:val="ListParagraph"/>
        <w:keepNext/>
        <w:spacing w:after="0" w:line="360" w:lineRule="auto"/>
        <w:ind w:left="567"/>
      </w:pPr>
      <w:r w:rsidRPr="00AF6F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A9A1B0" wp14:editId="7B1138D6">
            <wp:extent cx="5164015" cy="2904687"/>
            <wp:effectExtent l="0" t="0" r="0" b="0"/>
            <wp:docPr id="13340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7477" cy="290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0130" w14:textId="29CFA28E" w:rsidR="00AF6F82" w:rsidRPr="00C07613" w:rsidRDefault="00AF6F82" w:rsidP="00AF6F82">
      <w:pPr>
        <w:pStyle w:val="Caption"/>
        <w:ind w:left="567"/>
        <w:rPr>
          <w:rFonts w:cs="Times New Roman"/>
          <w:szCs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A196C">
        <w:rPr>
          <w:noProof/>
        </w:rPr>
        <w:t>5</w:t>
      </w:r>
      <w:r>
        <w:fldChar w:fldCharType="end"/>
      </w:r>
      <w:r>
        <w:t xml:space="preserve"> - Hasil </w:t>
      </w:r>
      <w:proofErr w:type="spellStart"/>
      <w:r>
        <w:t>praktikum</w:t>
      </w:r>
      <w:proofErr w:type="spellEnd"/>
      <w:r>
        <w:t xml:space="preserve">. Console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diisikan</w:t>
      </w:r>
      <w:proofErr w:type="spellEnd"/>
    </w:p>
    <w:sectPr w:rsidR="00AF6F82" w:rsidRPr="00C07613" w:rsidSect="006D03A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19127" w14:textId="77777777" w:rsidR="006D03AB" w:rsidRDefault="006D03AB" w:rsidP="00A16AED">
      <w:pPr>
        <w:spacing w:after="0" w:line="240" w:lineRule="auto"/>
      </w:pPr>
      <w:r>
        <w:separator/>
      </w:r>
    </w:p>
  </w:endnote>
  <w:endnote w:type="continuationSeparator" w:id="0">
    <w:p w14:paraId="10C13162" w14:textId="77777777" w:rsidR="006D03AB" w:rsidRDefault="006D03AB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E37B5" w14:textId="77777777" w:rsidR="006D03AB" w:rsidRDefault="006D03AB" w:rsidP="00A16AED">
      <w:pPr>
        <w:spacing w:after="0" w:line="240" w:lineRule="auto"/>
      </w:pPr>
      <w:r>
        <w:separator/>
      </w:r>
    </w:p>
  </w:footnote>
  <w:footnote w:type="continuationSeparator" w:id="0">
    <w:p w14:paraId="62CF1DCB" w14:textId="77777777" w:rsidR="006D03AB" w:rsidRDefault="006D03AB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053FE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46A2FEE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7619D6A1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741F5"/>
    <w:multiLevelType w:val="hybridMultilevel"/>
    <w:tmpl w:val="F24CF1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13"/>
    <w:rsid w:val="003F50F7"/>
    <w:rsid w:val="006D03AB"/>
    <w:rsid w:val="009213F2"/>
    <w:rsid w:val="00A16AED"/>
    <w:rsid w:val="00AF6F82"/>
    <w:rsid w:val="00C07613"/>
    <w:rsid w:val="00C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6A85"/>
  <w15:chartTrackingRefBased/>
  <w15:docId w15:val="{2FDB0F53-A520-4820-92F3-50D76665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C076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07613"/>
    <w:pPr>
      <w:spacing w:after="200" w:line="240" w:lineRule="auto"/>
    </w:pPr>
    <w:rPr>
      <w:rFonts w:ascii="Times New Roman" w:hAnsi="Times New Roman"/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15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3</cp:revision>
  <cp:lastPrinted>2024-04-21T13:39:00Z</cp:lastPrinted>
  <dcterms:created xsi:type="dcterms:W3CDTF">2024-04-21T13:25:00Z</dcterms:created>
  <dcterms:modified xsi:type="dcterms:W3CDTF">2024-04-21T13:40:00Z</dcterms:modified>
</cp:coreProperties>
</file>