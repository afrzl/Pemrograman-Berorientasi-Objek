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FEA1" w14:textId="24B42C23" w:rsidR="003F50F7" w:rsidRDefault="00EE1B37" w:rsidP="00EE1B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</w:t>
      </w:r>
    </w:p>
    <w:p w14:paraId="492089CD" w14:textId="2AB0E9F8" w:rsidR="00EE1B37" w:rsidRPr="00EE1B37" w:rsidRDefault="00EE1B37" w:rsidP="00EE1B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BERORIENTASI OBJEK</w:t>
      </w:r>
    </w:p>
    <w:p w14:paraId="1952D21A" w14:textId="77777777" w:rsidR="00EE1B37" w:rsidRDefault="00EE1B37" w:rsidP="00A16A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64E0AA" w14:textId="33B1CA8A" w:rsidR="00EE1B37" w:rsidRDefault="00EE1B37" w:rsidP="00EE1B37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-version</w:t>
      </w:r>
    </w:p>
    <w:p w14:paraId="5BDC69F6" w14:textId="5490501D" w:rsidR="005F1F9D" w:rsidRPr="005F1F9D" w:rsidRDefault="005F1F9D" w:rsidP="005F1F9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Javac</w:t>
      </w:r>
      <w:r w:rsidRPr="005F1F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F5B80C" wp14:editId="3B4C042F">
            <wp:extent cx="5084693" cy="6044622"/>
            <wp:effectExtent l="0" t="0" r="1905" b="0"/>
            <wp:docPr id="6366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3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693" cy="60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C202" w14:textId="1FA5CECC" w:rsidR="005F1F9D" w:rsidRDefault="005F1F9D" w:rsidP="005F1F9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-version</w:t>
      </w:r>
    </w:p>
    <w:p w14:paraId="3E33D321" w14:textId="623A89EC" w:rsidR="005F1F9D" w:rsidRDefault="005F1F9D" w:rsidP="005F1F9D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5F1F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CA1BBE" wp14:editId="41744B2A">
            <wp:extent cx="5098473" cy="733195"/>
            <wp:effectExtent l="0" t="0" r="0" b="0"/>
            <wp:docPr id="96676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5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68" cy="73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910E" w14:textId="33C969BD" w:rsidR="00EE1B37" w:rsidRDefault="00EE1B37" w:rsidP="00EE1B37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</w:t>
      </w:r>
    </w:p>
    <w:p w14:paraId="09C5EC4D" w14:textId="27F84DC4" w:rsidR="00EE1B37" w:rsidRPr="00EE1B37" w:rsidRDefault="00EE1B37" w:rsidP="00EE1B37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E1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52DFD" wp14:editId="4642ED3B">
            <wp:extent cx="5731510" cy="903605"/>
            <wp:effectExtent l="0" t="0" r="2540" b="0"/>
            <wp:docPr id="83574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41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E98D" w14:textId="3AD7FAAD" w:rsidR="00EE1B37" w:rsidRDefault="00EE1B37" w:rsidP="00EE1B37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</w:t>
      </w:r>
    </w:p>
    <w:p w14:paraId="0F3702F4" w14:textId="777008E6" w:rsidR="00EE1B37" w:rsidRPr="00EE1B37" w:rsidRDefault="00EE1B37" w:rsidP="00EE1B37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E1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2630E" wp14:editId="64129E42">
            <wp:extent cx="5731510" cy="780415"/>
            <wp:effectExtent l="0" t="0" r="2540" b="635"/>
            <wp:docPr id="5346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29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37" w:rsidRPr="00EE1B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2F0D" w14:textId="77777777" w:rsidR="009036C8" w:rsidRDefault="009036C8" w:rsidP="00A16AED">
      <w:pPr>
        <w:spacing w:after="0" w:line="240" w:lineRule="auto"/>
      </w:pPr>
      <w:r>
        <w:separator/>
      </w:r>
    </w:p>
  </w:endnote>
  <w:endnote w:type="continuationSeparator" w:id="0">
    <w:p w14:paraId="0A4B27A3" w14:textId="77777777" w:rsidR="009036C8" w:rsidRDefault="009036C8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14FB" w14:textId="77777777" w:rsidR="009036C8" w:rsidRDefault="009036C8" w:rsidP="00A16AED">
      <w:pPr>
        <w:spacing w:after="0" w:line="240" w:lineRule="auto"/>
      </w:pPr>
      <w:r>
        <w:separator/>
      </w:r>
    </w:p>
  </w:footnote>
  <w:footnote w:type="continuationSeparator" w:id="0">
    <w:p w14:paraId="5481D365" w14:textId="77777777" w:rsidR="009036C8" w:rsidRDefault="009036C8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0C3CB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50A42C05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45399D99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C69DE"/>
    <w:multiLevelType w:val="hybridMultilevel"/>
    <w:tmpl w:val="5F70B9F4"/>
    <w:lvl w:ilvl="0" w:tplc="F2E83262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4C25ABF"/>
    <w:multiLevelType w:val="hybridMultilevel"/>
    <w:tmpl w:val="EAFED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218374">
    <w:abstractNumId w:val="1"/>
  </w:num>
  <w:num w:numId="2" w16cid:durableId="123188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37"/>
    <w:rsid w:val="003F50F7"/>
    <w:rsid w:val="005F1F9D"/>
    <w:rsid w:val="009036C8"/>
    <w:rsid w:val="009213F2"/>
    <w:rsid w:val="00A16AED"/>
    <w:rsid w:val="00E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41F7"/>
  <w15:chartTrackingRefBased/>
  <w15:docId w15:val="{99D21309-C810-4B46-BFDC-3AC4AF7C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EE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12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2024-01-19T08:20:00Z</dcterms:created>
  <dcterms:modified xsi:type="dcterms:W3CDTF">2024-01-19T08:32:00Z</dcterms:modified>
</cp:coreProperties>
</file>