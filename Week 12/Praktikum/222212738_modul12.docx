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E3508" w14:textId="31BDFC0F" w:rsidR="003F50F7" w:rsidRDefault="00245F1F" w:rsidP="00245F1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12 PEMROGRAMAN BERORIENTASI OBJEK</w:t>
      </w:r>
    </w:p>
    <w:p w14:paraId="00926FCE" w14:textId="08592C2D" w:rsidR="00245F1F" w:rsidRDefault="00245F1F" w:rsidP="00245F1F">
      <w:pPr>
        <w:pBdr>
          <w:bottom w:val="doub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CONCURRENCY (THREADING)</w:t>
      </w:r>
    </w:p>
    <w:p w14:paraId="109DE493" w14:textId="119E9113" w:rsidR="00245F1F" w:rsidRDefault="00245F1F" w:rsidP="00245F1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24C546" w14:textId="6598BB3D" w:rsidR="00245F1F" w:rsidRDefault="00245F1F" w:rsidP="00245F1F">
      <w:pPr>
        <w:pStyle w:val="ListParagraph"/>
        <w:numPr>
          <w:ilvl w:val="0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245F1F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3203FDF4" w14:textId="16D844FC" w:rsidR="00245F1F" w:rsidRPr="00245F1F" w:rsidRDefault="00245F1F" w:rsidP="00245F1F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di: </w:t>
      </w:r>
      <w:hyperlink r:id="rId7" w:history="1">
        <w:r w:rsidRPr="006F1A9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https://github.com/afrzl/Pemrograman-Berorientasi-Objek/tree/main/Week%2012/Praktikum/Modul%2012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130D8A" w14:textId="404231DE" w:rsidR="00245F1F" w:rsidRPr="00245F1F" w:rsidRDefault="00245F1F" w:rsidP="00245F1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1F">
        <w:rPr>
          <w:rFonts w:ascii="Times New Roman" w:hAnsi="Times New Roman" w:cs="Times New Roman"/>
          <w:sz w:val="24"/>
          <w:szCs w:val="24"/>
        </w:rPr>
        <w:t>LatihanThread.java</w:t>
      </w:r>
    </w:p>
    <w:p w14:paraId="23AE9B32" w14:textId="5807B415" w:rsidR="00245F1F" w:rsidRPr="00245F1F" w:rsidRDefault="00245F1F" w:rsidP="00245F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</w:pPr>
      <w:r w:rsidRPr="00245F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class </w:t>
      </w:r>
      <w:proofErr w:type="spellStart"/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LatihanThread</w:t>
      </w:r>
      <w:proofErr w:type="spellEnd"/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{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45F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static void </w:t>
      </w:r>
      <w:r w:rsidRPr="00245F1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main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(String[] </w:t>
      </w:r>
      <w:proofErr w:type="spellStart"/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args</w:t>
      </w:r>
      <w:proofErr w:type="spellEnd"/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 {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Thread t = </w:t>
      </w:r>
      <w:r w:rsidRPr="00245F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Thread(</w:t>
      </w:r>
      <w:r w:rsidRPr="00245F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Runnable() {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245F1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t>@Override</w:t>
      </w:r>
      <w:r w:rsidRPr="00245F1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245F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245F1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run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 {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245F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for 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245F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proofErr w:type="spellStart"/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</w:t>
      </w:r>
      <w:r w:rsidRPr="00245F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&lt; </w:t>
      </w:r>
      <w:r w:rsidRPr="00245F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10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++) {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proofErr w:type="spellStart"/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245F1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.println</w:t>
      </w:r>
      <w:proofErr w:type="spellEnd"/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245F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"Thread t: " 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+ </w:t>
      </w:r>
      <w:proofErr w:type="spellStart"/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}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}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});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t.start</w:t>
      </w:r>
      <w:proofErr w:type="spellEnd"/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Thread t2 = </w:t>
      </w:r>
      <w:r w:rsidRPr="00245F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Thread(</w:t>
      </w:r>
      <w:r w:rsidRPr="00245F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ThreadA</w:t>
      </w:r>
      <w:proofErr w:type="spellEnd"/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());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t2.start();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Thread t3 = </w:t>
      </w:r>
      <w:r w:rsidRPr="00245F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ThreadB</w:t>
      </w:r>
      <w:proofErr w:type="spellEnd"/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t3.start();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45F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for 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245F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proofErr w:type="spellStart"/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</w:t>
      </w:r>
      <w:r w:rsidRPr="00245F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&lt; </w:t>
      </w:r>
      <w:r w:rsidRPr="00245F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10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++) {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245F1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.println</w:t>
      </w:r>
      <w:proofErr w:type="spellEnd"/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245F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"Main Thread:" 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+ </w:t>
      </w:r>
      <w:proofErr w:type="spellStart"/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245F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>}</w:t>
      </w:r>
    </w:p>
    <w:p w14:paraId="698AC655" w14:textId="26357888" w:rsidR="00245F1F" w:rsidRPr="00245F1F" w:rsidRDefault="00245F1F" w:rsidP="00245F1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ThreadA.java</w:t>
      </w:r>
    </w:p>
    <w:p w14:paraId="4FEBE9B3" w14:textId="351D0A6F" w:rsidR="00245F1F" w:rsidRPr="00245F1F" w:rsidRDefault="00245F1F" w:rsidP="00245F1F">
      <w:pPr>
        <w:pStyle w:val="HTMLPreformatted"/>
        <w:shd w:val="clear" w:color="auto" w:fill="1E1F22"/>
        <w:ind w:left="993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ThreadA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r>
        <w:rPr>
          <w:color w:val="BCBEC4"/>
        </w:rPr>
        <w:t>Runnable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gramStart"/>
      <w:r>
        <w:rPr>
          <w:color w:val="56A8F5"/>
        </w:rPr>
        <w:t>run</w:t>
      </w:r>
      <w:r>
        <w:rPr>
          <w:color w:val="BCBEC4"/>
        </w:rPr>
        <w:t>(</w:t>
      </w:r>
      <w:proofErr w:type="gram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10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"Thread A: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5194D6C" w14:textId="3CA54A00" w:rsidR="00245F1F" w:rsidRPr="00245F1F" w:rsidRDefault="00245F1F" w:rsidP="00245F1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ThreadB.java</w:t>
      </w:r>
    </w:p>
    <w:p w14:paraId="5D1DA39C" w14:textId="77777777" w:rsidR="00245F1F" w:rsidRDefault="00245F1F" w:rsidP="00245F1F">
      <w:pPr>
        <w:pStyle w:val="HTMLPreformatted"/>
        <w:shd w:val="clear" w:color="auto" w:fill="1E1F22"/>
        <w:ind w:left="993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ThreadB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>Thread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gramStart"/>
      <w:r>
        <w:rPr>
          <w:color w:val="56A8F5"/>
        </w:rPr>
        <w:t>run</w:t>
      </w:r>
      <w:r>
        <w:rPr>
          <w:color w:val="BCBEC4"/>
        </w:rPr>
        <w:t>(</w:t>
      </w:r>
      <w:proofErr w:type="gram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10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"Thread B: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03C29A6F" w14:textId="77777777" w:rsidR="00245F1F" w:rsidRPr="00245F1F" w:rsidRDefault="00245F1F" w:rsidP="00245F1F">
      <w:pPr>
        <w:pStyle w:val="ListParagraph"/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41EA6F5D" w14:textId="5950F08E" w:rsidR="00245F1F" w:rsidRPr="00245F1F" w:rsidRDefault="00245F1F" w:rsidP="00245F1F">
      <w:pPr>
        <w:pStyle w:val="ListParagraph"/>
        <w:numPr>
          <w:ilvl w:val="0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245F1F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3CCA176" w14:textId="77777777" w:rsid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  <w:sectPr w:rsidR="00245F1F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2CDA2A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"C:\Program Files\Java\jdk-21\bin\java.exe" "-</w:t>
      </w:r>
      <w:proofErr w:type="spellStart"/>
      <w:proofErr w:type="gramStart"/>
      <w:r w:rsidRPr="00245F1F">
        <w:rPr>
          <w:rFonts w:ascii="Courier New" w:hAnsi="Courier New" w:cs="Courier New"/>
          <w:sz w:val="18"/>
          <w:szCs w:val="18"/>
        </w:rPr>
        <w:t>javaagent:C</w:t>
      </w:r>
      <w:proofErr w:type="spellEnd"/>
      <w:r w:rsidRPr="00245F1F">
        <w:rPr>
          <w:rFonts w:ascii="Courier New" w:hAnsi="Courier New" w:cs="Courier New"/>
          <w:sz w:val="18"/>
          <w:szCs w:val="18"/>
        </w:rPr>
        <w:t>:\Program</w:t>
      </w:r>
      <w:proofErr w:type="gramEnd"/>
      <w:r w:rsidRPr="00245F1F">
        <w:rPr>
          <w:rFonts w:ascii="Courier New" w:hAnsi="Courier New" w:cs="Courier New"/>
          <w:sz w:val="18"/>
          <w:szCs w:val="18"/>
        </w:rPr>
        <w:t xml:space="preserve"> Files\JetBrains\IntelliJ IDEA Community Edition 2024.1.1\lib\idea_rt.jar=63353:C:\Program Files\JetBrains\IntelliJ IDEA Community Edition 2024.1.1\bin" -</w:t>
      </w:r>
      <w:proofErr w:type="spellStart"/>
      <w:r w:rsidRPr="00245F1F">
        <w:rPr>
          <w:rFonts w:ascii="Courier New" w:hAnsi="Courier New" w:cs="Courier New"/>
          <w:sz w:val="18"/>
          <w:szCs w:val="18"/>
        </w:rPr>
        <w:t>Dfile.encoding</w:t>
      </w:r>
      <w:proofErr w:type="spellEnd"/>
      <w:r w:rsidRPr="00245F1F">
        <w:rPr>
          <w:rFonts w:ascii="Courier New" w:hAnsi="Courier New" w:cs="Courier New"/>
          <w:sz w:val="18"/>
          <w:szCs w:val="18"/>
        </w:rPr>
        <w:t>=UTF-8 -</w:t>
      </w:r>
      <w:proofErr w:type="spellStart"/>
      <w:r w:rsidRPr="00245F1F">
        <w:rPr>
          <w:rFonts w:ascii="Courier New" w:hAnsi="Courier New" w:cs="Courier New"/>
          <w:sz w:val="18"/>
          <w:szCs w:val="18"/>
        </w:rPr>
        <w:t>Dsun.stdout.encoding</w:t>
      </w:r>
      <w:proofErr w:type="spellEnd"/>
      <w:r w:rsidRPr="00245F1F">
        <w:rPr>
          <w:rFonts w:ascii="Courier New" w:hAnsi="Courier New" w:cs="Courier New"/>
          <w:sz w:val="18"/>
          <w:szCs w:val="18"/>
        </w:rPr>
        <w:t>=UTF-8 -</w:t>
      </w:r>
      <w:proofErr w:type="spellStart"/>
      <w:r w:rsidRPr="00245F1F">
        <w:rPr>
          <w:rFonts w:ascii="Courier New" w:hAnsi="Courier New" w:cs="Courier New"/>
          <w:sz w:val="18"/>
          <w:szCs w:val="18"/>
        </w:rPr>
        <w:t>Dsun.stderr.encoding</w:t>
      </w:r>
      <w:proofErr w:type="spellEnd"/>
      <w:r w:rsidRPr="00245F1F">
        <w:rPr>
          <w:rFonts w:ascii="Courier New" w:hAnsi="Courier New" w:cs="Courier New"/>
          <w:sz w:val="18"/>
          <w:szCs w:val="18"/>
        </w:rPr>
        <w:t>=UTF-8 -</w:t>
      </w:r>
      <w:proofErr w:type="spellStart"/>
      <w:r w:rsidRPr="00245F1F">
        <w:rPr>
          <w:rFonts w:ascii="Courier New" w:hAnsi="Courier New" w:cs="Courier New"/>
          <w:sz w:val="18"/>
          <w:szCs w:val="18"/>
        </w:rPr>
        <w:t>classpath</w:t>
      </w:r>
      <w:proofErr w:type="spellEnd"/>
      <w:r w:rsidRPr="00245F1F">
        <w:rPr>
          <w:rFonts w:ascii="Courier New" w:hAnsi="Courier New" w:cs="Courier New"/>
          <w:sz w:val="18"/>
          <w:szCs w:val="18"/>
        </w:rPr>
        <w:t xml:space="preserve"> "G:\My Drive\00. Tingkat 2\Pemrograman </w:t>
      </w:r>
      <w:proofErr w:type="spellStart"/>
      <w:r w:rsidRPr="00245F1F">
        <w:rPr>
          <w:rFonts w:ascii="Courier New" w:hAnsi="Courier New" w:cs="Courier New"/>
          <w:sz w:val="18"/>
          <w:szCs w:val="18"/>
        </w:rPr>
        <w:t>Berorientasi</w:t>
      </w:r>
      <w:proofErr w:type="spellEnd"/>
      <w:r w:rsidRPr="00245F1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5F1F">
        <w:rPr>
          <w:rFonts w:ascii="Courier New" w:hAnsi="Courier New" w:cs="Courier New"/>
          <w:sz w:val="18"/>
          <w:szCs w:val="18"/>
        </w:rPr>
        <w:t>Objek</w:t>
      </w:r>
      <w:proofErr w:type="spellEnd"/>
      <w:r w:rsidRPr="00245F1F">
        <w:rPr>
          <w:rFonts w:ascii="Courier New" w:hAnsi="Courier New" w:cs="Courier New"/>
          <w:sz w:val="18"/>
          <w:szCs w:val="18"/>
        </w:rPr>
        <w:t>\Week 12\</w:t>
      </w:r>
      <w:proofErr w:type="spellStart"/>
      <w:r w:rsidRPr="00245F1F">
        <w:rPr>
          <w:rFonts w:ascii="Courier New" w:hAnsi="Courier New" w:cs="Courier New"/>
          <w:sz w:val="18"/>
          <w:szCs w:val="18"/>
        </w:rPr>
        <w:t>Praktikum</w:t>
      </w:r>
      <w:proofErr w:type="spellEnd"/>
      <w:r w:rsidRPr="00245F1F">
        <w:rPr>
          <w:rFonts w:ascii="Courier New" w:hAnsi="Courier New" w:cs="Courier New"/>
          <w:sz w:val="18"/>
          <w:szCs w:val="18"/>
        </w:rPr>
        <w:t xml:space="preserve">\Modul 12\out\production\Modul 12" </w:t>
      </w:r>
      <w:proofErr w:type="spellStart"/>
      <w:r w:rsidRPr="00245F1F">
        <w:rPr>
          <w:rFonts w:ascii="Courier New" w:hAnsi="Courier New" w:cs="Courier New"/>
          <w:sz w:val="18"/>
          <w:szCs w:val="18"/>
        </w:rPr>
        <w:t>LatihanThread</w:t>
      </w:r>
      <w:proofErr w:type="spellEnd"/>
    </w:p>
    <w:p w14:paraId="65BA5419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Thread A: 0</w:t>
      </w:r>
    </w:p>
    <w:p w14:paraId="383930ED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Thread A: 1</w:t>
      </w:r>
    </w:p>
    <w:p w14:paraId="0516D8E1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Thread A: 2</w:t>
      </w:r>
    </w:p>
    <w:p w14:paraId="588AEEFA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Thread t: 0</w:t>
      </w:r>
    </w:p>
    <w:p w14:paraId="64FED259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Thread t: 1</w:t>
      </w:r>
    </w:p>
    <w:p w14:paraId="1ED87EE5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Thread t: 2</w:t>
      </w:r>
    </w:p>
    <w:p w14:paraId="7288D382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Thread t: 3</w:t>
      </w:r>
    </w:p>
    <w:p w14:paraId="06270489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Thread t: 4</w:t>
      </w:r>
    </w:p>
    <w:p w14:paraId="21E5BB3C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Thread t: 5</w:t>
      </w:r>
    </w:p>
    <w:p w14:paraId="054CC0DF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Thread t: 6</w:t>
      </w:r>
    </w:p>
    <w:p w14:paraId="6C8FD6D8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Thread B: 0</w:t>
      </w:r>
    </w:p>
    <w:p w14:paraId="65320045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Main Thread:0</w:t>
      </w:r>
    </w:p>
    <w:p w14:paraId="4A41552C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Thread A: 3</w:t>
      </w:r>
    </w:p>
    <w:p w14:paraId="476D475C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Thread t: 7</w:t>
      </w:r>
    </w:p>
    <w:p w14:paraId="46576E1C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Thread t: 8</w:t>
      </w:r>
    </w:p>
    <w:p w14:paraId="23281246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Thread t: 9</w:t>
      </w:r>
    </w:p>
    <w:p w14:paraId="5351C2B2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Thread B: 1</w:t>
      </w:r>
    </w:p>
    <w:p w14:paraId="02A71A82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Main Thread:1</w:t>
      </w:r>
    </w:p>
    <w:p w14:paraId="5FB099A8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Main Thread:2</w:t>
      </w:r>
    </w:p>
    <w:p w14:paraId="1503B739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Main Thread:3</w:t>
      </w:r>
    </w:p>
    <w:p w14:paraId="4A98D37B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Main Thread:4</w:t>
      </w:r>
    </w:p>
    <w:p w14:paraId="63F6045A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Main Thread:5</w:t>
      </w:r>
    </w:p>
    <w:p w14:paraId="7011D565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Thread A: 4</w:t>
      </w:r>
    </w:p>
    <w:p w14:paraId="773488B0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Thread B: 2</w:t>
      </w:r>
    </w:p>
    <w:p w14:paraId="356CB1AA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Thread B: 3</w:t>
      </w:r>
    </w:p>
    <w:p w14:paraId="25E885A0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Main Thread:6</w:t>
      </w:r>
    </w:p>
    <w:p w14:paraId="645B0DCF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Main Thread:7</w:t>
      </w:r>
    </w:p>
    <w:p w14:paraId="142DB15E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Main Thread:8</w:t>
      </w:r>
    </w:p>
    <w:p w14:paraId="37FA1D98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Main Thread:9</w:t>
      </w:r>
    </w:p>
    <w:p w14:paraId="114E1DC6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Thread A: 5</w:t>
      </w:r>
    </w:p>
    <w:p w14:paraId="7CD8E854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Thread A: 6</w:t>
      </w:r>
    </w:p>
    <w:p w14:paraId="2855CF96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Thread A: 7</w:t>
      </w:r>
    </w:p>
    <w:p w14:paraId="7F0964B6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Thread A: 8</w:t>
      </w:r>
    </w:p>
    <w:p w14:paraId="2669954D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Thread A: 9</w:t>
      </w:r>
    </w:p>
    <w:p w14:paraId="3B917620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Thread B: 4</w:t>
      </w:r>
    </w:p>
    <w:p w14:paraId="566D8A95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Thread B: 5</w:t>
      </w:r>
    </w:p>
    <w:p w14:paraId="436A519E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Thread B: 6</w:t>
      </w:r>
    </w:p>
    <w:p w14:paraId="60C9EBEB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Thread B: 7</w:t>
      </w:r>
    </w:p>
    <w:p w14:paraId="3D6C8830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Thread B: 8</w:t>
      </w:r>
    </w:p>
    <w:p w14:paraId="07B16FE9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Thread B: 9</w:t>
      </w:r>
    </w:p>
    <w:p w14:paraId="3D1EE249" w14:textId="77777777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</w:p>
    <w:p w14:paraId="2780388B" w14:textId="5D9E4D5C" w:rsidR="00245F1F" w:rsidRPr="00245F1F" w:rsidRDefault="00245F1F" w:rsidP="00245F1F">
      <w:pPr>
        <w:pStyle w:val="ListParagraph"/>
        <w:shd w:val="clear" w:color="auto" w:fill="262626" w:themeFill="text1" w:themeFillTint="D9"/>
        <w:spacing w:after="0" w:line="360" w:lineRule="auto"/>
        <w:ind w:left="567"/>
        <w:rPr>
          <w:rFonts w:ascii="Courier New" w:hAnsi="Courier New" w:cs="Courier New"/>
          <w:sz w:val="18"/>
          <w:szCs w:val="18"/>
        </w:rPr>
      </w:pPr>
      <w:r w:rsidRPr="00245F1F">
        <w:rPr>
          <w:rFonts w:ascii="Courier New" w:hAnsi="Courier New" w:cs="Courier New"/>
          <w:sz w:val="18"/>
          <w:szCs w:val="18"/>
        </w:rPr>
        <w:t>Process finished with exit code 0</w:t>
      </w:r>
    </w:p>
    <w:sectPr w:rsidR="00245F1F" w:rsidRPr="00245F1F" w:rsidSect="00245F1F">
      <w:type w:val="continuous"/>
      <w:pgSz w:w="11906" w:h="16838"/>
      <w:pgMar w:top="1440" w:right="1440" w:bottom="1440" w:left="1440" w:header="708" w:footer="708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0CCC5" w14:textId="77777777" w:rsidR="008C0FDC" w:rsidRDefault="008C0FDC" w:rsidP="00A16AED">
      <w:pPr>
        <w:spacing w:after="0" w:line="240" w:lineRule="auto"/>
      </w:pPr>
      <w:r>
        <w:separator/>
      </w:r>
    </w:p>
  </w:endnote>
  <w:endnote w:type="continuationSeparator" w:id="0">
    <w:p w14:paraId="59416D6A" w14:textId="77777777" w:rsidR="008C0FDC" w:rsidRDefault="008C0FDC" w:rsidP="00A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44563" w14:textId="77777777" w:rsidR="008C0FDC" w:rsidRDefault="008C0FDC" w:rsidP="00A16AED">
      <w:pPr>
        <w:spacing w:after="0" w:line="240" w:lineRule="auto"/>
      </w:pPr>
      <w:r>
        <w:separator/>
      </w:r>
    </w:p>
  </w:footnote>
  <w:footnote w:type="continuationSeparator" w:id="0">
    <w:p w14:paraId="59441C89" w14:textId="77777777" w:rsidR="008C0FDC" w:rsidRDefault="008C0FDC" w:rsidP="00A1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A16B7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Nama</w:t>
    </w:r>
    <w:r w:rsidRPr="00757962">
      <w:rPr>
        <w:rFonts w:ascii="Times New Roman" w:hAnsi="Times New Roman" w:cs="Times New Roman"/>
        <w:sz w:val="24"/>
        <w:szCs w:val="24"/>
      </w:rPr>
      <w:tab/>
      <w:t>: Muh. Nur Afrizal</w:t>
    </w:r>
  </w:p>
  <w:p w14:paraId="48A62EBD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NIM</w:t>
    </w:r>
    <w:r w:rsidRPr="00757962">
      <w:rPr>
        <w:rFonts w:ascii="Times New Roman" w:hAnsi="Times New Roman" w:cs="Times New Roman"/>
        <w:sz w:val="24"/>
        <w:szCs w:val="24"/>
      </w:rPr>
      <w:tab/>
      <w:t>: 222212738</w:t>
    </w:r>
  </w:p>
  <w:p w14:paraId="2A5BF4B5" w14:textId="77777777" w:rsidR="00A16AED" w:rsidRPr="00A16AED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proofErr w:type="spellStart"/>
    <w:r w:rsidRPr="00757962">
      <w:rPr>
        <w:rFonts w:ascii="Times New Roman" w:hAnsi="Times New Roman" w:cs="Times New Roman"/>
        <w:sz w:val="24"/>
        <w:szCs w:val="24"/>
      </w:rPr>
      <w:t>Kelas</w:t>
    </w:r>
    <w:proofErr w:type="spellEnd"/>
    <w:r w:rsidRPr="00757962">
      <w:rPr>
        <w:rFonts w:ascii="Times New Roman" w:hAnsi="Times New Roman" w:cs="Times New Roman"/>
        <w:sz w:val="24"/>
        <w:szCs w:val="24"/>
      </w:rPr>
      <w:t xml:space="preserve"> / No</w:t>
    </w:r>
    <w:r w:rsidRPr="00757962">
      <w:rPr>
        <w:rFonts w:ascii="Times New Roman" w:hAnsi="Times New Roman" w:cs="Times New Roman"/>
        <w:sz w:val="24"/>
        <w:szCs w:val="24"/>
      </w:rPr>
      <w:tab/>
      <w:t>: 2KS1 /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6677A"/>
    <w:multiLevelType w:val="hybridMultilevel"/>
    <w:tmpl w:val="00D0A352"/>
    <w:lvl w:ilvl="0" w:tplc="AF8061D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D2486"/>
    <w:multiLevelType w:val="hybridMultilevel"/>
    <w:tmpl w:val="96DE6A7C"/>
    <w:lvl w:ilvl="0" w:tplc="152E03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9BB453D"/>
    <w:multiLevelType w:val="hybridMultilevel"/>
    <w:tmpl w:val="D2CEB9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42798">
    <w:abstractNumId w:val="2"/>
  </w:num>
  <w:num w:numId="2" w16cid:durableId="622464899">
    <w:abstractNumId w:val="0"/>
  </w:num>
  <w:num w:numId="3" w16cid:durableId="291374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1F"/>
    <w:rsid w:val="00245F1F"/>
    <w:rsid w:val="002C5440"/>
    <w:rsid w:val="003F50F7"/>
    <w:rsid w:val="00616EF0"/>
    <w:rsid w:val="008C0FDC"/>
    <w:rsid w:val="009213F2"/>
    <w:rsid w:val="00A16AED"/>
    <w:rsid w:val="00E7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27DE"/>
  <w15:chartTrackingRefBased/>
  <w15:docId w15:val="{FE116B16-FA30-4D2D-AEAF-F6212BCC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ED"/>
  </w:style>
  <w:style w:type="paragraph" w:styleId="Footer">
    <w:name w:val="footer"/>
    <w:basedOn w:val="Normal"/>
    <w:link w:val="Foot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ED"/>
  </w:style>
  <w:style w:type="paragraph" w:styleId="Caption">
    <w:name w:val="caption"/>
    <w:basedOn w:val="Normal"/>
    <w:next w:val="Normal"/>
    <w:uiPriority w:val="35"/>
    <w:unhideWhenUsed/>
    <w:qFormat/>
    <w:rsid w:val="00616EF0"/>
    <w:pPr>
      <w:spacing w:after="200" w:line="240" w:lineRule="auto"/>
    </w:pPr>
    <w:rPr>
      <w:rFonts w:ascii="Times New Roman" w:hAnsi="Times New Roman"/>
      <w:i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245F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5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5F1F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245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frzl/Pemrograman-Berorientasi-Objek/tree/main/Week%2012/Praktikum/Modul%20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\OneDrive%20-%20Politeknik%20Statistika%20STIS\Documents\Custom%20Office%20Templates\Template%20Penugas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Penugasan</Template>
  <TotalTime>9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1</cp:revision>
  <dcterms:created xsi:type="dcterms:W3CDTF">2024-05-22T07:33:00Z</dcterms:created>
  <dcterms:modified xsi:type="dcterms:W3CDTF">2024-05-22T07:42:00Z</dcterms:modified>
</cp:coreProperties>
</file>