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50EDE" w14:textId="587C5CA4" w:rsidR="003F50F7" w:rsidRDefault="00DE7FDF" w:rsidP="00DE7F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PRA PERTEMUAN 12</w:t>
      </w:r>
    </w:p>
    <w:p w14:paraId="75AFB5CE" w14:textId="70746300" w:rsidR="00DE7FDF" w:rsidRDefault="00DE7FDF" w:rsidP="00DE7FDF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BERORIENTASI OBJEK</w:t>
      </w:r>
    </w:p>
    <w:p w14:paraId="37C1B38E" w14:textId="77777777" w:rsidR="00DE7FDF" w:rsidRPr="00DE7FDF" w:rsidRDefault="00DE7FDF" w:rsidP="00DE7FD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626AC" w14:textId="24A5AC7B" w:rsidR="00DE7FDF" w:rsidRDefault="00DE7FDF" w:rsidP="00DE7F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DE7FDF">
        <w:rPr>
          <w:rFonts w:ascii="Times New Roman" w:hAnsi="Times New Roman" w:cs="Times New Roman"/>
          <w:sz w:val="24"/>
          <w:szCs w:val="24"/>
        </w:rPr>
        <w:t>uatlah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multithreading dan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multithreading,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026C6F4E" w14:textId="24639C38" w:rsidR="00DE7FDF" w:rsidRDefault="00DE7FDF" w:rsidP="00DE7FD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B5451E7" w14:textId="314FF1A7" w:rsidR="00DE7FDF" w:rsidRPr="00DE7FDF" w:rsidRDefault="00DE7FDF" w:rsidP="00DE7FDF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70B520A7" w14:textId="77777777" w:rsidR="00DE7FDF" w:rsidRPr="00DE7FDF" w:rsidRDefault="00DE7FDF" w:rsidP="00DE7F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java.util.Random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Main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static final int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MAX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static final int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MAX_THREAD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3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static int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[][]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matA</w:t>
      </w:r>
      <w:proofErr w:type="spellEnd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new int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][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static int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[][]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matB</w:t>
      </w:r>
      <w:proofErr w:type="spellEnd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new int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][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static int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[][]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matC</w:t>
      </w:r>
      <w:proofErr w:type="spellEnd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new int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][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static int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[][]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matD</w:t>
      </w:r>
      <w:proofErr w:type="spellEnd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new int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][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static int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step_i</w:t>
      </w:r>
      <w:proofErr w:type="spellEnd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static class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Worker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implements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Runnable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DE7FD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Worker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</w:t>
      </w:r>
      <w:r w:rsidRPr="00DE7FD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@Override</w:t>
      </w:r>
      <w:r w:rsidRPr="00DE7FD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DE7FD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run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j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j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j++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k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k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 k++)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matC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DE7FD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][j] +=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matA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DE7FD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][k] *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matB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[k][j];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static void </w:t>
      </w:r>
      <w:r w:rsidRPr="00DE7FD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main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(String[]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args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Random rand =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Random();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++)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j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j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j++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matA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][j] =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rand.nextInt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matB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][j] =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rand.nextInt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10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"Matrix A"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++)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j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j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j++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matA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][j] + </w:t>
      </w:r>
      <w:r w:rsidRPr="00DE7F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 "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"Matrix B"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++)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j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j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j++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matB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][j] + </w:t>
      </w:r>
      <w:r w:rsidRPr="00DE7F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 "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Thread[] threads =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Thread[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MAX_THREAD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MAX_THREAD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++)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threads[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 =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Thread(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Worker(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step_i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++));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threads[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].start();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MAX_THREAD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++)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try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threads[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].join();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catch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InterruptedException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e)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e.printStackTrace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"Multiplication of A and B with multithread"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++)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j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j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j++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matC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][j] + </w:t>
      </w:r>
      <w:r w:rsidRPr="00DE7F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 "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for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++)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j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j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j++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matD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][j]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k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k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 k++)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matD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][j] +=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matA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][k] * 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matB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[k][j];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"Multiplication of A and B without multithread"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++)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for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DE7FD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j = </w:t>
      </w:r>
      <w:r w:rsidRPr="00DE7FD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D"/>
          <w14:ligatures w14:val="none"/>
        </w:rPr>
        <w:t>0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j &lt; 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MAX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j++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matD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][j] + </w:t>
      </w:r>
      <w:r w:rsidRPr="00DE7FD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 "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System.</w:t>
      </w:r>
      <w:r w:rsidRPr="00DE7F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out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();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DE7FD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51485E0E" w14:textId="77777777" w:rsidR="00DE7FDF" w:rsidRDefault="00DE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3EA161" w14:textId="28AB5E2B" w:rsidR="00DE7FDF" w:rsidRDefault="00DE7FDF" w:rsidP="00DE7FDF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0C3C64E1" w14:textId="45CBE755" w:rsidR="00DE7FDF" w:rsidRDefault="00DE7FDF" w:rsidP="00DE7FDF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E7F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767774" wp14:editId="5031FC5D">
            <wp:extent cx="2520000" cy="2440253"/>
            <wp:effectExtent l="0" t="0" r="0" b="0"/>
            <wp:docPr id="48599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3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4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87C5" w14:textId="3849EF2C" w:rsidR="00DE7FDF" w:rsidRDefault="00DE7FDF" w:rsidP="00DE7FDF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623816B8" w14:textId="3F5D9122" w:rsidR="00DE7FDF" w:rsidRDefault="00DE7FDF" w:rsidP="00DE7FDF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multithread. Thread pada CPU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1).</w:t>
      </w:r>
    </w:p>
    <w:p w14:paraId="07469ED8" w14:textId="5D303A6F" w:rsidR="00DE7FDF" w:rsidRPr="00DE7FDF" w:rsidRDefault="00DE7FDF" w:rsidP="00DE7FDF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7FD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berurut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FD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E7FDF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O(n^3).</w:t>
      </w:r>
    </w:p>
    <w:sectPr w:rsidR="00DE7FDF" w:rsidRPr="00DE7F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EA64D" w14:textId="77777777" w:rsidR="0020748A" w:rsidRDefault="0020748A" w:rsidP="00A16AED">
      <w:pPr>
        <w:spacing w:after="0" w:line="240" w:lineRule="auto"/>
      </w:pPr>
      <w:r>
        <w:separator/>
      </w:r>
    </w:p>
  </w:endnote>
  <w:endnote w:type="continuationSeparator" w:id="0">
    <w:p w14:paraId="6BE2FCC4" w14:textId="77777777" w:rsidR="0020748A" w:rsidRDefault="0020748A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5EA1C" w14:textId="77777777" w:rsidR="0020748A" w:rsidRDefault="0020748A" w:rsidP="00A16AED">
      <w:pPr>
        <w:spacing w:after="0" w:line="240" w:lineRule="auto"/>
      </w:pPr>
      <w:r>
        <w:separator/>
      </w:r>
    </w:p>
  </w:footnote>
  <w:footnote w:type="continuationSeparator" w:id="0">
    <w:p w14:paraId="34D8FB5A" w14:textId="77777777" w:rsidR="0020748A" w:rsidRDefault="0020748A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2FD06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17D1A008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5FF50601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058E7"/>
    <w:multiLevelType w:val="hybridMultilevel"/>
    <w:tmpl w:val="CC2C55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541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DF"/>
    <w:rsid w:val="0003625C"/>
    <w:rsid w:val="0020748A"/>
    <w:rsid w:val="002C5440"/>
    <w:rsid w:val="003F50F7"/>
    <w:rsid w:val="00616EF0"/>
    <w:rsid w:val="009213F2"/>
    <w:rsid w:val="00A16AED"/>
    <w:rsid w:val="00DE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BBDDD"/>
  <w15:chartTrackingRefBased/>
  <w15:docId w15:val="{66C7EB47-F843-49A6-BA6E-7677E772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DE7F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FDF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8</TotalTime>
  <Pages>3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2024-05-28T11:33:00Z</dcterms:created>
  <dcterms:modified xsi:type="dcterms:W3CDTF">2024-05-28T11:41:00Z</dcterms:modified>
</cp:coreProperties>
</file>