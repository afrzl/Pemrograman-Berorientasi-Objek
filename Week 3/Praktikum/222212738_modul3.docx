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42B4" w14:textId="0E1D93A9" w:rsidR="003F50F7" w:rsidRDefault="006A0E2D" w:rsidP="006A0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B0375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062F562" w14:textId="66F7C0D9" w:rsidR="006A0E2D" w:rsidRPr="006A0E2D" w:rsidRDefault="006A0E2D" w:rsidP="006A0E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38D68DA9" w14:textId="77777777" w:rsidR="006A0E2D" w:rsidRDefault="006A0E2D" w:rsidP="006A0E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AF139" w14:textId="1E0965E3" w:rsidR="006A0E2D" w:rsidRPr="004B2BAE" w:rsidRDefault="006A0E2D" w:rsidP="006A0E2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BAE"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2983FD64" w14:textId="1CCC14A1" w:rsidR="006A0E2D" w:rsidRDefault="006A0E2D" w:rsidP="004C36D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7" w:history="1">
        <w:r w:rsidRPr="006A0E2D">
          <w:rPr>
            <w:rStyle w:val="Hyperlink"/>
            <w:rFonts w:ascii="Times New Roman" w:hAnsi="Times New Roman" w:cs="Times New Roman"/>
            <w:sz w:val="24"/>
            <w:szCs w:val="24"/>
          </w:rPr>
          <w:t>Orang.java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4C36D8" w:rsidRPr="004C36D8">
          <w:rPr>
            <w:rStyle w:val="Hyperlink"/>
            <w:rFonts w:ascii="Times New Roman" w:hAnsi="Times New Roman" w:cs="Times New Roman"/>
            <w:sz w:val="24"/>
            <w:szCs w:val="24"/>
          </w:rPr>
          <w:t>Pegawai.java</w:t>
        </w:r>
      </w:hyperlink>
      <w:r w:rsidR="004C36D8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4C36D8" w:rsidRPr="004C36D8">
          <w:rPr>
            <w:rStyle w:val="Hyperlink"/>
            <w:rFonts w:ascii="Times New Roman" w:hAnsi="Times New Roman" w:cs="Times New Roman"/>
            <w:sz w:val="24"/>
            <w:szCs w:val="24"/>
          </w:rPr>
          <w:t>Programmer.java</w:t>
        </w:r>
      </w:hyperlink>
      <w:r w:rsidR="004C36D8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4C36D8" w:rsidRPr="004C36D8">
          <w:rPr>
            <w:rStyle w:val="Hyperlink"/>
            <w:rFonts w:ascii="Times New Roman" w:hAnsi="Times New Roman" w:cs="Times New Roman"/>
            <w:sz w:val="24"/>
            <w:szCs w:val="24"/>
          </w:rPr>
          <w:t>Kantor.java</w:t>
        </w:r>
      </w:hyperlink>
    </w:p>
    <w:p w14:paraId="4A040EFF" w14:textId="04B60942" w:rsidR="00BB5D90" w:rsidRDefault="00BB5D90" w:rsidP="004C36D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A4E6654" w14:textId="30FFCFBF" w:rsidR="004C36D8" w:rsidRDefault="00772009" w:rsidP="004C36D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20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18E41" wp14:editId="40BCBC74">
            <wp:extent cx="5731510" cy="645160"/>
            <wp:effectExtent l="0" t="0" r="2540" b="2540"/>
            <wp:docPr id="62936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65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BC20" w14:textId="3CB84FD9" w:rsidR="00772009" w:rsidRDefault="00772009" w:rsidP="004C36D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5CA0EB9" w14:textId="6C98115F" w:rsidR="00772009" w:rsidRPr="00772009" w:rsidRDefault="00772009" w:rsidP="004C36D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1: hasil print dari method </w:t>
      </w:r>
      <w:proofErr w:type="gramStart"/>
      <w:r w:rsidRPr="00772009">
        <w:rPr>
          <w:rFonts w:ascii="Cascadia Code" w:hAnsi="Cascadia Code" w:cs="Cascadia Code"/>
          <w:sz w:val="24"/>
          <w:szCs w:val="24"/>
        </w:rPr>
        <w:t>getNama(</w:t>
      </w:r>
      <w:proofErr w:type="gramEnd"/>
      <w:r w:rsidRPr="00772009">
        <w:rPr>
          <w:rFonts w:ascii="Cascadia Code" w:hAnsi="Cascadia Code" w:cs="Cascadia Code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72009">
        <w:rPr>
          <w:rFonts w:ascii="Cascadia Code" w:hAnsi="Cascadia Code" w:cs="Cascadia Code"/>
          <w:sz w:val="24"/>
          <w:szCs w:val="24"/>
        </w:rPr>
        <w:t>getTanggalLahir()</w:t>
      </w:r>
      <w:r>
        <w:rPr>
          <w:rFonts w:ascii="Times New Roman" w:hAnsi="Times New Roman" w:cs="Times New Roman"/>
          <w:sz w:val="24"/>
          <w:szCs w:val="24"/>
        </w:rPr>
        <w:t xml:space="preserve"> dari object </w:t>
      </w:r>
      <w:r w:rsidRPr="00772009">
        <w:rPr>
          <w:rFonts w:ascii="Cascadia Code" w:hAnsi="Cascadia Code" w:cs="Cascadia Code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 xml:space="preserve"> yang bernama </w:t>
      </w:r>
      <w:r w:rsidRPr="00772009">
        <w:rPr>
          <w:rFonts w:ascii="Cascadia Code" w:hAnsi="Cascadia Code" w:cs="Cascadia Code"/>
          <w:sz w:val="24"/>
          <w:szCs w:val="24"/>
        </w:rPr>
        <w:t>Lutfi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EF4182" w14:textId="0606601B" w:rsidR="00772009" w:rsidRDefault="00772009" w:rsidP="0077200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hasil print dari method </w:t>
      </w:r>
      <w:proofErr w:type="gramStart"/>
      <w:r w:rsidRPr="00772009">
        <w:rPr>
          <w:rFonts w:ascii="Cascadia Code" w:hAnsi="Cascadia Code" w:cs="Cascadia Code"/>
          <w:sz w:val="24"/>
          <w:szCs w:val="24"/>
        </w:rPr>
        <w:t>getNama(</w:t>
      </w:r>
      <w:proofErr w:type="gramEnd"/>
      <w:r w:rsidRPr="00772009">
        <w:rPr>
          <w:rFonts w:ascii="Cascadia Code" w:hAnsi="Cascadia Code" w:cs="Cascadia Code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72009">
        <w:rPr>
          <w:rFonts w:ascii="Cascadia Code" w:hAnsi="Cascadia Code" w:cs="Cascadia Code"/>
          <w:sz w:val="24"/>
          <w:szCs w:val="24"/>
        </w:rPr>
        <w:t>getTanggalLahir()</w:t>
      </w:r>
      <w:r>
        <w:rPr>
          <w:rFonts w:ascii="Times New Roman" w:hAnsi="Times New Roman" w:cs="Times New Roman"/>
          <w:sz w:val="24"/>
          <w:szCs w:val="24"/>
        </w:rPr>
        <w:t xml:space="preserve"> dari object </w:t>
      </w:r>
      <w:r w:rsidRPr="00772009">
        <w:rPr>
          <w:rFonts w:ascii="Cascadia Code" w:hAnsi="Cascadia Code" w:cs="Cascadia Code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 xml:space="preserve"> yang bernama </w:t>
      </w:r>
      <w:r>
        <w:rPr>
          <w:rFonts w:ascii="Cascadia Code" w:hAnsi="Cascadia Code" w:cs="Cascadia Code"/>
          <w:sz w:val="24"/>
          <w:szCs w:val="24"/>
        </w:rPr>
        <w:t>Rahma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DD967" w14:textId="45BC481E" w:rsidR="00772009" w:rsidRDefault="00772009" w:rsidP="0077200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hasil print dari method </w:t>
      </w:r>
      <w:proofErr w:type="gramStart"/>
      <w:r w:rsidRPr="00772009">
        <w:rPr>
          <w:rFonts w:ascii="Cascadia Code" w:hAnsi="Cascadia Code" w:cs="Cascadia Code"/>
          <w:sz w:val="24"/>
          <w:szCs w:val="24"/>
        </w:rPr>
        <w:t>getNama(</w:t>
      </w:r>
      <w:proofErr w:type="gramEnd"/>
      <w:r w:rsidRPr="00772009">
        <w:rPr>
          <w:rFonts w:ascii="Cascadia Code" w:hAnsi="Cascadia Code" w:cs="Cascadia Code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2009">
        <w:rPr>
          <w:rFonts w:ascii="Cascadia Code" w:hAnsi="Cascadia Code" w:cs="Cascadia Code"/>
          <w:sz w:val="24"/>
          <w:szCs w:val="24"/>
        </w:rPr>
        <w:t>getTanggalLahir()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2009">
        <w:rPr>
          <w:rFonts w:ascii="Cascadia Code" w:hAnsi="Cascadia Code" w:cs="Cascadia Code"/>
          <w:sz w:val="24"/>
          <w:szCs w:val="24"/>
        </w:rPr>
        <w:t>getNIP()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2009">
        <w:rPr>
          <w:rFonts w:ascii="Cascadia Code" w:hAnsi="Cascadia Code" w:cs="Cascadia Code"/>
          <w:sz w:val="24"/>
          <w:szCs w:val="24"/>
        </w:rPr>
        <w:t>getNamaKantor()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772009">
        <w:rPr>
          <w:rFonts w:ascii="Cascadia Code" w:hAnsi="Cascadia Code" w:cs="Cascadia Code"/>
          <w:sz w:val="24"/>
          <w:szCs w:val="24"/>
        </w:rPr>
        <w:t>getUnitKerja()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ari object </w:t>
      </w:r>
      <w:r>
        <w:rPr>
          <w:rFonts w:ascii="Cascadia Code" w:hAnsi="Cascadia Code" w:cs="Cascadia Code"/>
          <w:sz w:val="24"/>
          <w:szCs w:val="24"/>
        </w:rPr>
        <w:t xml:space="preserve">Pegawai </w:t>
      </w:r>
      <w:r>
        <w:rPr>
          <w:rFonts w:ascii="Times New Roman" w:hAnsi="Times New Roman" w:cs="Times New Roman"/>
          <w:sz w:val="24"/>
          <w:szCs w:val="24"/>
        </w:rPr>
        <w:t xml:space="preserve">yang bernama </w:t>
      </w:r>
      <w:r>
        <w:rPr>
          <w:rFonts w:ascii="Cascadia Code" w:hAnsi="Cascadia Code" w:cs="Cascadia Code"/>
          <w:sz w:val="24"/>
          <w:szCs w:val="24"/>
        </w:rPr>
        <w:t>Tuti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0A40C8" w14:textId="26FDDF2E" w:rsidR="00772009" w:rsidRPr="00772009" w:rsidRDefault="00772009" w:rsidP="0077200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4: hasil print </w:t>
      </w:r>
      <w:r w:rsidR="00BB5D90">
        <w:rPr>
          <w:rFonts w:ascii="Times New Roman" w:hAnsi="Times New Roman" w:cs="Times New Roman"/>
          <w:sz w:val="24"/>
          <w:szCs w:val="24"/>
        </w:rPr>
        <w:t xml:space="preserve">dari method </w:t>
      </w:r>
      <w:proofErr w:type="gramStart"/>
      <w:r w:rsidR="00BB5D90" w:rsidRPr="00BB5D90">
        <w:rPr>
          <w:rFonts w:ascii="Cascadia Code" w:hAnsi="Cascadia Code" w:cs="Cascadia Code"/>
          <w:sz w:val="24"/>
          <w:szCs w:val="24"/>
        </w:rPr>
        <w:t>toString(</w:t>
      </w:r>
      <w:proofErr w:type="gramEnd"/>
      <w:r w:rsidR="00BB5D90" w:rsidRPr="00BB5D90">
        <w:rPr>
          <w:rFonts w:ascii="Cascadia Code" w:hAnsi="Cascadia Code" w:cs="Cascadia Code"/>
          <w:sz w:val="24"/>
          <w:szCs w:val="24"/>
        </w:rPr>
        <w:t>)</w:t>
      </w:r>
      <w:r w:rsidR="00BB5D90">
        <w:rPr>
          <w:rFonts w:ascii="Times New Roman" w:hAnsi="Times New Roman" w:cs="Times New Roman"/>
          <w:sz w:val="24"/>
          <w:szCs w:val="24"/>
        </w:rPr>
        <w:t xml:space="preserve"> dari object </w:t>
      </w:r>
      <w:r w:rsidR="00BB5D90" w:rsidRPr="00BB5D90">
        <w:rPr>
          <w:rFonts w:ascii="Cascadia Code" w:hAnsi="Cascadia Code" w:cs="Cascadia Code"/>
          <w:sz w:val="24"/>
          <w:szCs w:val="24"/>
        </w:rPr>
        <w:t>Programmer</w:t>
      </w:r>
      <w:r w:rsidR="00BB5D90">
        <w:rPr>
          <w:rFonts w:ascii="Times New Roman" w:hAnsi="Times New Roman" w:cs="Times New Roman"/>
          <w:sz w:val="24"/>
          <w:szCs w:val="24"/>
        </w:rPr>
        <w:t xml:space="preserve"> yang bernama </w:t>
      </w:r>
      <w:r w:rsidR="00BB5D90" w:rsidRPr="00BB5D90">
        <w:rPr>
          <w:rFonts w:ascii="Cascadia Code" w:hAnsi="Cascadia Code" w:cs="Cascadia Code"/>
          <w:sz w:val="24"/>
          <w:szCs w:val="24"/>
        </w:rPr>
        <w:t>Afrizal</w:t>
      </w:r>
      <w:r w:rsidR="00BB5D90">
        <w:rPr>
          <w:rFonts w:ascii="Times New Roman" w:hAnsi="Times New Roman" w:cs="Times New Roman"/>
          <w:sz w:val="24"/>
          <w:szCs w:val="24"/>
        </w:rPr>
        <w:t>.</w:t>
      </w:r>
    </w:p>
    <w:p w14:paraId="7F28C581" w14:textId="77777777" w:rsidR="00772009" w:rsidRPr="00772009" w:rsidRDefault="00772009" w:rsidP="00772009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E72071D" w14:textId="3318C38F" w:rsidR="006A0E2D" w:rsidRPr="004B2BAE" w:rsidRDefault="006A0E2D" w:rsidP="006A0E2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BAE">
        <w:rPr>
          <w:rFonts w:ascii="Times New Roman" w:hAnsi="Times New Roman" w:cs="Times New Roman"/>
          <w:b/>
          <w:bCs/>
          <w:sz w:val="24"/>
          <w:szCs w:val="24"/>
        </w:rPr>
        <w:t>POLYMORPHISM</w:t>
      </w:r>
    </w:p>
    <w:p w14:paraId="47DB798A" w14:textId="1DFF6E7B" w:rsidR="00BB5D90" w:rsidRDefault="00BB5D90" w:rsidP="00BB5D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12" w:history="1">
        <w:r w:rsidRPr="00BB5D90">
          <w:rPr>
            <w:rStyle w:val="Hyperlink"/>
            <w:rFonts w:ascii="Times New Roman" w:hAnsi="Times New Roman" w:cs="Times New Roman"/>
            <w:sz w:val="24"/>
            <w:szCs w:val="24"/>
          </w:rPr>
          <w:t>Orang.java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BB5D90">
          <w:rPr>
            <w:rStyle w:val="Hyperlink"/>
            <w:rFonts w:ascii="Times New Roman" w:hAnsi="Times New Roman" w:cs="Times New Roman"/>
            <w:sz w:val="24"/>
            <w:szCs w:val="24"/>
          </w:rPr>
          <w:t>Pegawai.java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BB5D90">
          <w:rPr>
            <w:rStyle w:val="Hyperlink"/>
            <w:rFonts w:ascii="Times New Roman" w:hAnsi="Times New Roman" w:cs="Times New Roman"/>
            <w:sz w:val="24"/>
            <w:szCs w:val="24"/>
          </w:rPr>
          <w:t>Programmer.java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BB5D90">
          <w:rPr>
            <w:rStyle w:val="Hyperlink"/>
            <w:rFonts w:ascii="Times New Roman" w:hAnsi="Times New Roman" w:cs="Times New Roman"/>
            <w:sz w:val="24"/>
            <w:szCs w:val="24"/>
          </w:rPr>
          <w:t>Kantor.java</w:t>
        </w:r>
      </w:hyperlink>
    </w:p>
    <w:p w14:paraId="2DD0F9A3" w14:textId="37738B54" w:rsidR="00BB5D90" w:rsidRDefault="00BB5D90" w:rsidP="00BB5D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F245E7" w14:textId="60E1A978" w:rsidR="00BB5D90" w:rsidRDefault="00BB5D90" w:rsidP="00BB5D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B5D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F5003" wp14:editId="35B7F697">
            <wp:extent cx="5731510" cy="770890"/>
            <wp:effectExtent l="0" t="0" r="2540" b="0"/>
            <wp:docPr id="86251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19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0FC0" w14:textId="45AF5796" w:rsidR="00BB5D90" w:rsidRDefault="00BB5D90" w:rsidP="00BB5D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42ED1992" w14:textId="67BAD7B6" w:rsidR="00BB5D90" w:rsidRDefault="000252F2" w:rsidP="00BB5D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tambahan method </w:t>
      </w:r>
      <w:proofErr w:type="gramStart"/>
      <w:r w:rsidRPr="000252F2">
        <w:rPr>
          <w:rFonts w:ascii="Cascadia Code" w:hAnsi="Cascadia Code" w:cs="Cascadia Code"/>
          <w:sz w:val="24"/>
          <w:szCs w:val="24"/>
        </w:rPr>
        <w:t>getGaji(</w:t>
      </w:r>
      <w:proofErr w:type="gramEnd"/>
      <w:r w:rsidRPr="000252F2">
        <w:rPr>
          <w:rFonts w:ascii="Cascadia Code" w:hAnsi="Cascadia Code" w:cs="Cascadia Code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Pada object bernama </w:t>
      </w:r>
      <w:r w:rsidRPr="000252F2">
        <w:rPr>
          <w:rFonts w:ascii="Cascadia Code" w:hAnsi="Cascadia Code" w:cs="Cascadia Code"/>
          <w:sz w:val="24"/>
          <w:szCs w:val="24"/>
        </w:rPr>
        <w:t>Rahma</w:t>
      </w:r>
      <w:r>
        <w:rPr>
          <w:rFonts w:ascii="Times New Roman" w:hAnsi="Times New Roman" w:cs="Times New Roman"/>
          <w:sz w:val="24"/>
          <w:szCs w:val="24"/>
        </w:rPr>
        <w:t xml:space="preserve">, akan menjalankan method </w:t>
      </w:r>
      <w:proofErr w:type="gramStart"/>
      <w:r w:rsidRPr="000252F2">
        <w:rPr>
          <w:rFonts w:ascii="Cascadia Code" w:hAnsi="Cascadia Code" w:cs="Cascadia Code"/>
          <w:sz w:val="24"/>
          <w:szCs w:val="24"/>
        </w:rPr>
        <w:t>getGaji(</w:t>
      </w:r>
      <w:proofErr w:type="gramEnd"/>
      <w:r w:rsidRPr="000252F2">
        <w:rPr>
          <w:rFonts w:ascii="Cascadia Code" w:hAnsi="Cascadia Code" w:cs="Cascadia Code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 object </w:t>
      </w:r>
      <w:r w:rsidRPr="000252F2">
        <w:rPr>
          <w:rFonts w:ascii="Cascadia Code" w:hAnsi="Cascadia Code" w:cs="Cascadia Code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 xml:space="preserve">. Sedangkan pada object bernama </w:t>
      </w:r>
      <w:r w:rsidRPr="000252F2">
        <w:rPr>
          <w:rFonts w:ascii="Cascadia Code" w:hAnsi="Cascadia Code" w:cs="Cascadia Code"/>
          <w:sz w:val="24"/>
          <w:szCs w:val="24"/>
        </w:rPr>
        <w:t>Tuti</w:t>
      </w:r>
      <w:r>
        <w:rPr>
          <w:rFonts w:ascii="Times New Roman" w:hAnsi="Times New Roman" w:cs="Times New Roman"/>
          <w:sz w:val="24"/>
          <w:szCs w:val="24"/>
        </w:rPr>
        <w:t xml:space="preserve">, akan menjalankan method </w:t>
      </w:r>
      <w:proofErr w:type="gramStart"/>
      <w:r w:rsidRPr="000252F2">
        <w:rPr>
          <w:rFonts w:ascii="Cascadia Code" w:hAnsi="Cascadia Code" w:cs="Cascadia Code"/>
          <w:sz w:val="24"/>
          <w:szCs w:val="24"/>
        </w:rPr>
        <w:t>getGaji(</w:t>
      </w:r>
      <w:proofErr w:type="gramEnd"/>
      <w:r w:rsidRPr="000252F2">
        <w:rPr>
          <w:rFonts w:ascii="Cascadia Code" w:hAnsi="Cascadia Code" w:cs="Cascadia Code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 object </w:t>
      </w:r>
      <w:r w:rsidRPr="000252F2">
        <w:rPr>
          <w:rFonts w:ascii="Cascadia Code" w:hAnsi="Cascadia Code" w:cs="Cascadia Code"/>
          <w:sz w:val="24"/>
          <w:szCs w:val="24"/>
        </w:rPr>
        <w:t>Pegawai</w:t>
      </w:r>
      <w:r>
        <w:rPr>
          <w:rFonts w:ascii="Times New Roman" w:hAnsi="Times New Roman" w:cs="Times New Roman"/>
          <w:sz w:val="24"/>
          <w:szCs w:val="24"/>
        </w:rPr>
        <w:t xml:space="preserve"> dan mengoverload method </w:t>
      </w:r>
      <w:r w:rsidRPr="000252F2">
        <w:rPr>
          <w:rFonts w:ascii="Cascadia Code" w:hAnsi="Cascadia Code" w:cs="Cascadia Code"/>
          <w:sz w:val="24"/>
          <w:szCs w:val="24"/>
        </w:rPr>
        <w:t>getGaji()</w:t>
      </w:r>
      <w:r>
        <w:rPr>
          <w:rFonts w:ascii="Times New Roman" w:hAnsi="Times New Roman" w:cs="Times New Roman"/>
          <w:sz w:val="24"/>
          <w:szCs w:val="24"/>
        </w:rPr>
        <w:t xml:space="preserve"> yang ada di object </w:t>
      </w:r>
      <w:r w:rsidRPr="000252F2">
        <w:rPr>
          <w:rFonts w:ascii="Cascadia Code" w:hAnsi="Cascadia Code" w:cs="Cascadia Code"/>
          <w:sz w:val="24"/>
          <w:szCs w:val="24"/>
        </w:rPr>
        <w:t>Orang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EEB5" w14:textId="77777777" w:rsidR="000252F2" w:rsidRDefault="00025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8E6F24" w14:textId="05F25470" w:rsidR="006A0E2D" w:rsidRPr="004B2BAE" w:rsidRDefault="006A0E2D" w:rsidP="006A0E2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BAE">
        <w:rPr>
          <w:rFonts w:ascii="Times New Roman" w:hAnsi="Times New Roman" w:cs="Times New Roman"/>
          <w:b/>
          <w:bCs/>
          <w:sz w:val="24"/>
          <w:szCs w:val="24"/>
        </w:rPr>
        <w:lastRenderedPageBreak/>
        <w:t>AGGREGATION</w:t>
      </w:r>
    </w:p>
    <w:p w14:paraId="464AD6E0" w14:textId="7486FFB7" w:rsidR="004B2BAE" w:rsidRDefault="000252F2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  <w:r w:rsidR="004B2BAE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4B2BAE" w:rsidRPr="004B2BAE">
          <w:rPr>
            <w:rStyle w:val="Hyperlink"/>
            <w:rFonts w:ascii="Times New Roman" w:hAnsi="Times New Roman" w:cs="Times New Roman"/>
            <w:sz w:val="24"/>
            <w:szCs w:val="24"/>
          </w:rPr>
          <w:t>UnitKerja.java</w:t>
        </w:r>
      </w:hyperlink>
      <w:r w:rsidR="004B2BAE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history="1">
        <w:r w:rsidR="004B2BAE" w:rsidRPr="004B2BAE">
          <w:rPr>
            <w:rStyle w:val="Hyperlink"/>
            <w:rFonts w:ascii="Times New Roman" w:hAnsi="Times New Roman" w:cs="Times New Roman"/>
            <w:sz w:val="24"/>
            <w:szCs w:val="24"/>
          </w:rPr>
          <w:t>Kantor.java</w:t>
        </w:r>
      </w:hyperlink>
    </w:p>
    <w:p w14:paraId="45EA2C0E" w14:textId="77777777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List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Pegawai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daftarPegawai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C678DD"/>
          <w:kern w:val="0"/>
          <w:sz w:val="24"/>
          <w:szCs w:val="24"/>
          <w:lang w:eastAsia="en-ID"/>
          <w14:ligatures w14:val="none"/>
        </w:rPr>
        <w:t>new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ArrayList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Pegawai</w:t>
      </w:r>
      <w:proofErr w:type="gramStart"/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&gt;(</w:t>
      </w:r>
      <w:proofErr w:type="gramEnd"/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43A901BB" w14:textId="41EDFF70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daftarPegawai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add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tuti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45B44B4F" w14:textId="626D3B2F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UnitKerja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Umum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C678DD"/>
          <w:kern w:val="0"/>
          <w:sz w:val="24"/>
          <w:szCs w:val="24"/>
          <w:lang w:eastAsia="en-ID"/>
          <w14:ligatures w14:val="none"/>
        </w:rPr>
        <w:t>new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UnitKerja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>"Umum"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,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daftarPegawai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C3F4564" w14:textId="031CD623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System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out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println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Umum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255C6581" w14:textId="74DACF0F" w:rsidR="000252F2" w:rsidRDefault="000252F2" w:rsidP="000252F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D82415" w14:textId="75406E19" w:rsidR="004B2BAE" w:rsidRDefault="004B2BAE" w:rsidP="000252F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B2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CB07D" wp14:editId="581B26E2">
            <wp:extent cx="5731510" cy="1007110"/>
            <wp:effectExtent l="0" t="0" r="2540" b="2540"/>
            <wp:docPr id="35823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342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19F3" w14:textId="6DA5B230" w:rsidR="000252F2" w:rsidRDefault="000252F2" w:rsidP="000252F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01496C6B" w14:textId="6E752B58" w:rsidR="004B2BAE" w:rsidRDefault="004B2BAE" w:rsidP="000252F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class </w:t>
      </w:r>
      <w:r w:rsidRPr="004B2BAE">
        <w:rPr>
          <w:rFonts w:ascii="Cascadia Code" w:hAnsi="Cascadia Code" w:cs="Cascadia Code"/>
          <w:sz w:val="24"/>
          <w:szCs w:val="24"/>
        </w:rPr>
        <w:t>UnitKerja</w:t>
      </w:r>
      <w:r>
        <w:rPr>
          <w:rFonts w:ascii="Times New Roman" w:hAnsi="Times New Roman" w:cs="Times New Roman"/>
          <w:sz w:val="24"/>
          <w:szCs w:val="24"/>
        </w:rPr>
        <w:t xml:space="preserve">, maka pegawai dapat diagregatkan didalam List yang bernama </w:t>
      </w:r>
      <w:r w:rsidRPr="004B2BAE">
        <w:rPr>
          <w:rFonts w:ascii="Cascadia Code" w:hAnsi="Cascadia Code" w:cs="Cascadia Code"/>
          <w:sz w:val="24"/>
          <w:szCs w:val="24"/>
        </w:rPr>
        <w:t>daftarPegawai</w:t>
      </w:r>
      <w:r>
        <w:rPr>
          <w:rFonts w:ascii="Times New Roman" w:hAnsi="Times New Roman" w:cs="Times New Roman"/>
          <w:sz w:val="24"/>
          <w:szCs w:val="24"/>
        </w:rPr>
        <w:t>. Sehingga, bisa diprint pegawai yang masuk ke dalam List.</w:t>
      </w:r>
    </w:p>
    <w:p w14:paraId="66E513B4" w14:textId="77777777" w:rsidR="004B2BAE" w:rsidRDefault="004B2BAE" w:rsidP="000252F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0257F5D" w14:textId="27095653" w:rsidR="006A0E2D" w:rsidRDefault="006A0E2D" w:rsidP="006A0E2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BAE">
        <w:rPr>
          <w:rFonts w:ascii="Times New Roman" w:hAnsi="Times New Roman" w:cs="Times New Roman"/>
          <w:b/>
          <w:bCs/>
          <w:sz w:val="24"/>
          <w:szCs w:val="24"/>
        </w:rPr>
        <w:t>COMPOSITION</w:t>
      </w:r>
    </w:p>
    <w:p w14:paraId="72E53687" w14:textId="764C6F76" w:rsidR="004B2BAE" w:rsidRDefault="004B2BAE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  <w:hyperlink r:id="rId20" w:history="1">
        <w:r w:rsidRPr="004B2BAE">
          <w:rPr>
            <w:rStyle w:val="Hyperlink"/>
            <w:rFonts w:ascii="Times New Roman" w:hAnsi="Times New Roman" w:cs="Times New Roman"/>
            <w:sz w:val="24"/>
            <w:szCs w:val="24"/>
          </w:rPr>
          <w:t>Ruang.java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1" w:history="1">
        <w:r w:rsidRPr="004B2BAE">
          <w:rPr>
            <w:rStyle w:val="Hyperlink"/>
            <w:rFonts w:ascii="Times New Roman" w:hAnsi="Times New Roman" w:cs="Times New Roman"/>
            <w:sz w:val="24"/>
            <w:szCs w:val="24"/>
          </w:rPr>
          <w:t>Gedung.java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history="1">
        <w:r w:rsidRPr="004B2BAE">
          <w:rPr>
            <w:rStyle w:val="Hyperlink"/>
            <w:rFonts w:ascii="Times New Roman" w:hAnsi="Times New Roman" w:cs="Times New Roman"/>
            <w:sz w:val="24"/>
            <w:szCs w:val="24"/>
          </w:rPr>
          <w:t>GedungTest.java</w:t>
        </w:r>
      </w:hyperlink>
    </w:p>
    <w:p w14:paraId="0E1D41BD" w14:textId="77777777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Gedung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STIS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C678DD"/>
          <w:kern w:val="0"/>
          <w:sz w:val="24"/>
          <w:szCs w:val="24"/>
          <w:lang w:eastAsia="en-ID"/>
          <w14:ligatures w14:val="none"/>
        </w:rPr>
        <w:t>new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Gedung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136FB13A" w14:textId="5B4E4785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STIS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addRuang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>"Lobi"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3EEEAF13" w14:textId="651A9627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STIS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addRuang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>"Bagian Umum"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65BF3DCC" w14:textId="47FF3208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STIS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addRuang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>"Kepala Kantor"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);</w:t>
      </w:r>
    </w:p>
    <w:p w14:paraId="74B2A967" w14:textId="77777777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</w:p>
    <w:p w14:paraId="0519BCA6" w14:textId="242F2AE9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List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&lt;</w:t>
      </w: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&gt;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ruangan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56B6C2"/>
          <w:kern w:val="0"/>
          <w:sz w:val="24"/>
          <w:szCs w:val="24"/>
          <w:lang w:eastAsia="en-ID"/>
          <w14:ligatures w14:val="none"/>
        </w:rPr>
        <w:t>=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STIS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getDaftarRuang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();</w:t>
      </w:r>
    </w:p>
    <w:p w14:paraId="4766D2E5" w14:textId="408DE37E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C678DD"/>
          <w:kern w:val="0"/>
          <w:sz w:val="24"/>
          <w:szCs w:val="24"/>
          <w:lang w:eastAsia="en-ID"/>
          <w14:ligatures w14:val="none"/>
        </w:rPr>
        <w:t>for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(</w:t>
      </w: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C678DD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ruangan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) {</w:t>
      </w:r>
    </w:p>
    <w:p w14:paraId="4EB56392" w14:textId="1E04353C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  </w:t>
      </w:r>
      <w:r w:rsidRPr="004B2BAE">
        <w:rPr>
          <w:rFonts w:ascii="Cascadia Code" w:eastAsia="Times New Roman" w:hAnsi="Cascadia Code" w:cs="Cascadia Code"/>
          <w:color w:val="E5C07B"/>
          <w:kern w:val="0"/>
          <w:sz w:val="24"/>
          <w:szCs w:val="24"/>
          <w:lang w:eastAsia="en-ID"/>
          <w14:ligatures w14:val="none"/>
        </w:rPr>
        <w:t>System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out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println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</w:t>
      </w:r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>"</w:t>
      </w:r>
      <w:proofErr w:type="gramStart"/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>Ruang :</w:t>
      </w:r>
      <w:proofErr w:type="gramEnd"/>
      <w:r w:rsidRPr="004B2BAE">
        <w:rPr>
          <w:rFonts w:ascii="Cascadia Code" w:eastAsia="Times New Roman" w:hAnsi="Cascadia Code" w:cs="Cascadia Code"/>
          <w:color w:val="98C379"/>
          <w:kern w:val="0"/>
          <w:sz w:val="24"/>
          <w:szCs w:val="24"/>
          <w:lang w:eastAsia="en-ID"/>
          <w14:ligatures w14:val="none"/>
        </w:rPr>
        <w:t xml:space="preserve"> "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56B6C2"/>
          <w:kern w:val="0"/>
          <w:sz w:val="24"/>
          <w:szCs w:val="24"/>
          <w:lang w:eastAsia="en-ID"/>
          <w14:ligatures w14:val="none"/>
        </w:rPr>
        <w:t>+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 xml:space="preserve"> </w:t>
      </w:r>
      <w:r w:rsidRPr="004B2BAE">
        <w:rPr>
          <w:rFonts w:ascii="Cascadia Code" w:eastAsia="Times New Roman" w:hAnsi="Cascadia Code" w:cs="Cascadia Code"/>
          <w:color w:val="E06C75"/>
          <w:kern w:val="0"/>
          <w:sz w:val="24"/>
          <w:szCs w:val="24"/>
          <w:lang w:eastAsia="en-ID"/>
          <w14:ligatures w14:val="none"/>
        </w:rPr>
        <w:t>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.</w:t>
      </w:r>
      <w:r w:rsidRPr="004B2BAE">
        <w:rPr>
          <w:rFonts w:ascii="Cascadia Code" w:eastAsia="Times New Roman" w:hAnsi="Cascadia Code" w:cs="Cascadia Code"/>
          <w:b/>
          <w:bCs/>
          <w:color w:val="61AFEF"/>
          <w:kern w:val="0"/>
          <w:sz w:val="24"/>
          <w:szCs w:val="24"/>
          <w:lang w:eastAsia="en-ID"/>
          <w14:ligatures w14:val="none"/>
        </w:rPr>
        <w:t>getNamaRuang</w:t>
      </w: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());</w:t>
      </w:r>
    </w:p>
    <w:p w14:paraId="50616DD1" w14:textId="76D05A3B" w:rsidR="004B2BAE" w:rsidRPr="004B2BAE" w:rsidRDefault="004B2BAE" w:rsidP="004B2BAE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</w:pPr>
      <w:r w:rsidRPr="004B2BAE">
        <w:rPr>
          <w:rFonts w:ascii="Cascadia Code" w:eastAsia="Times New Roman" w:hAnsi="Cascadia Code" w:cs="Cascadia Code"/>
          <w:color w:val="ABB2BF"/>
          <w:kern w:val="0"/>
          <w:sz w:val="24"/>
          <w:szCs w:val="24"/>
          <w:lang w:eastAsia="en-ID"/>
          <w14:ligatures w14:val="none"/>
        </w:rPr>
        <w:t>}</w:t>
      </w:r>
    </w:p>
    <w:p w14:paraId="6132806F" w14:textId="0541D743" w:rsidR="004B2BAE" w:rsidRDefault="004B2BAE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E98F1E" w14:textId="24501A1D" w:rsidR="004B2BAE" w:rsidRDefault="004B2BAE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B2B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6922B" wp14:editId="7336B267">
            <wp:extent cx="5731510" cy="756285"/>
            <wp:effectExtent l="0" t="0" r="2540" b="5715"/>
            <wp:docPr id="57828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80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B57" w14:textId="77777777" w:rsidR="004B2BAE" w:rsidRDefault="004B2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567FA9" w14:textId="748F299D" w:rsidR="004B2BAE" w:rsidRDefault="004B2BAE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Penjelasan:</w:t>
      </w:r>
    </w:p>
    <w:p w14:paraId="6F216553" w14:textId="6700DC1F" w:rsidR="004B2BAE" w:rsidRDefault="004B2BAE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r w:rsidRPr="004B2BAE">
        <w:rPr>
          <w:rFonts w:ascii="Cascadia Code" w:hAnsi="Cascadia Code" w:cs="Cascadia Code"/>
          <w:sz w:val="24"/>
          <w:szCs w:val="24"/>
        </w:rPr>
        <w:t>Gedung</w:t>
      </w:r>
      <w:r>
        <w:rPr>
          <w:rFonts w:ascii="Times New Roman" w:hAnsi="Times New Roman" w:cs="Times New Roman"/>
          <w:sz w:val="24"/>
          <w:szCs w:val="24"/>
        </w:rPr>
        <w:t xml:space="preserve"> yang berisi List </w:t>
      </w:r>
      <w:r w:rsidRPr="004B2BAE">
        <w:rPr>
          <w:rFonts w:ascii="Cascadia Code" w:hAnsi="Cascadia Code" w:cs="Cascadia Code"/>
          <w:sz w:val="24"/>
          <w:szCs w:val="24"/>
        </w:rPr>
        <w:t>Ruang</w:t>
      </w:r>
      <w:r>
        <w:rPr>
          <w:rFonts w:ascii="Times New Roman" w:hAnsi="Times New Roman" w:cs="Times New Roman"/>
          <w:sz w:val="24"/>
          <w:szCs w:val="24"/>
        </w:rPr>
        <w:t xml:space="preserve"> dibuat dengan nama </w:t>
      </w:r>
      <w:r w:rsidRPr="004B2BAE">
        <w:rPr>
          <w:rFonts w:ascii="Cascadia Code" w:hAnsi="Cascadia Code" w:cs="Cascadia Code"/>
          <w:sz w:val="24"/>
          <w:szCs w:val="24"/>
          <w:u w:val="single"/>
        </w:rPr>
        <w:t>STIS</w:t>
      </w:r>
      <w:r w:rsidRPr="004B2BAE">
        <w:rPr>
          <w:rFonts w:ascii="Cascadia Code" w:hAnsi="Cascadia Code" w:cs="Cascadia Code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lalu dengan method constructor tanpa parameter sehingga terbuat object </w:t>
      </w:r>
      <w:r w:rsidRPr="004B2BAE">
        <w:rPr>
          <w:rFonts w:ascii="Cascadia Code" w:hAnsi="Cascadia Code" w:cs="Cascadia Code"/>
          <w:sz w:val="24"/>
          <w:szCs w:val="24"/>
        </w:rPr>
        <w:t>Ruang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 w:rsidRPr="004B2BAE">
        <w:rPr>
          <w:rFonts w:ascii="Cascadia Code" w:hAnsi="Cascadia Code" w:cs="Cascadia Code"/>
          <w:sz w:val="24"/>
          <w:szCs w:val="24"/>
        </w:rPr>
        <w:t>Utama</w:t>
      </w:r>
      <w:r>
        <w:rPr>
          <w:rFonts w:ascii="Times New Roman" w:hAnsi="Times New Roman" w:cs="Times New Roman"/>
          <w:sz w:val="24"/>
          <w:szCs w:val="24"/>
        </w:rPr>
        <w:t xml:space="preserve">. Setelah itu ditambahkan lagi beberapa ruang. Sehingga, bisa diprint semua </w:t>
      </w:r>
      <w:r w:rsidRPr="004B2BAE">
        <w:rPr>
          <w:rFonts w:ascii="Cascadia Code" w:hAnsi="Cascadia Code" w:cs="Cascadia Code"/>
          <w:sz w:val="24"/>
          <w:szCs w:val="24"/>
        </w:rPr>
        <w:t>Ruang</w:t>
      </w:r>
      <w:r>
        <w:rPr>
          <w:rFonts w:ascii="Times New Roman" w:hAnsi="Times New Roman" w:cs="Times New Roman"/>
          <w:sz w:val="24"/>
          <w:szCs w:val="24"/>
        </w:rPr>
        <w:t xml:space="preserve"> yang ada di </w:t>
      </w:r>
      <w:r w:rsidRPr="004B2BAE">
        <w:rPr>
          <w:rFonts w:ascii="Cascadia Code" w:hAnsi="Cascadia Code" w:cs="Cascadia Code"/>
          <w:sz w:val="24"/>
          <w:szCs w:val="24"/>
        </w:rPr>
        <w:t>STIS</w:t>
      </w:r>
      <w:r>
        <w:rPr>
          <w:rFonts w:ascii="Times New Roman" w:hAnsi="Times New Roman" w:cs="Times New Roman"/>
          <w:sz w:val="24"/>
          <w:szCs w:val="24"/>
        </w:rPr>
        <w:t xml:space="preserve"> dengan for.</w:t>
      </w:r>
    </w:p>
    <w:p w14:paraId="5334B029" w14:textId="77777777" w:rsidR="004B2BAE" w:rsidRPr="004B2BAE" w:rsidRDefault="004B2BAE" w:rsidP="004B2BAE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B2BAE" w:rsidRPr="004B2BAE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EFB0" w14:textId="77777777" w:rsidR="00932471" w:rsidRDefault="00932471" w:rsidP="00A16AED">
      <w:pPr>
        <w:spacing w:after="0" w:line="240" w:lineRule="auto"/>
      </w:pPr>
      <w:r>
        <w:separator/>
      </w:r>
    </w:p>
  </w:endnote>
  <w:endnote w:type="continuationSeparator" w:id="0">
    <w:p w14:paraId="36D78270" w14:textId="77777777" w:rsidR="00932471" w:rsidRDefault="00932471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AE4A" w14:textId="77777777" w:rsidR="00932471" w:rsidRDefault="00932471" w:rsidP="00A16AED">
      <w:pPr>
        <w:spacing w:after="0" w:line="240" w:lineRule="auto"/>
      </w:pPr>
      <w:r>
        <w:separator/>
      </w:r>
    </w:p>
  </w:footnote>
  <w:footnote w:type="continuationSeparator" w:id="0">
    <w:p w14:paraId="27C51381" w14:textId="77777777" w:rsidR="00932471" w:rsidRDefault="00932471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267F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44269C32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842FDA3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Kelas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14C"/>
    <w:multiLevelType w:val="hybridMultilevel"/>
    <w:tmpl w:val="BCA0FF16"/>
    <w:lvl w:ilvl="0" w:tplc="A13ADA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3661DC8"/>
    <w:multiLevelType w:val="hybridMultilevel"/>
    <w:tmpl w:val="5ADABC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487153">
    <w:abstractNumId w:val="1"/>
  </w:num>
  <w:num w:numId="2" w16cid:durableId="117349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2D"/>
    <w:rsid w:val="000252F2"/>
    <w:rsid w:val="003F50F7"/>
    <w:rsid w:val="004B2BAE"/>
    <w:rsid w:val="004C36D8"/>
    <w:rsid w:val="006A0E2D"/>
    <w:rsid w:val="00772009"/>
    <w:rsid w:val="009213F2"/>
    <w:rsid w:val="00932471"/>
    <w:rsid w:val="00A16AED"/>
    <w:rsid w:val="00B03759"/>
    <w:rsid w:val="00B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7826"/>
  <w15:chartTrackingRefBased/>
  <w15:docId w15:val="{17734F66-ECFC-4D08-B5F2-CBB3FEE7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6A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rzl/Pemrograman-Berorientasi-Objek/blob/main/Week%203/Praktikum/Inheritance/Pegawai.java" TargetMode="External"/><Relationship Id="rId13" Type="http://schemas.openxmlformats.org/officeDocument/2006/relationships/hyperlink" Target="https://github.com/afrzl/Pemrograman-Berorientasi-Objek/blob/main/Week%203/Praktikum/Polymorphism/Pegawai.java" TargetMode="External"/><Relationship Id="rId18" Type="http://schemas.openxmlformats.org/officeDocument/2006/relationships/hyperlink" Target="https://github.com/afrzl/Pemrograman-Berorientasi-Objek/blob/main/Week%203/Praktikum/Aggregation/Kantor.jav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frzl/Pemrograman-Berorientasi-Objek/blob/main/Week%203/Praktikum/Composition/Gedung.java" TargetMode="External"/><Relationship Id="rId7" Type="http://schemas.openxmlformats.org/officeDocument/2006/relationships/hyperlink" Target="https://github.com/afrzl/Pemrograman-Berorientasi-Objek/blob/main/Week%203/Praktikum/Inheritance/Orang.java" TargetMode="External"/><Relationship Id="rId12" Type="http://schemas.openxmlformats.org/officeDocument/2006/relationships/hyperlink" Target="https://github.com/afrzl/Pemrograman-Berorientasi-Objek/blob/main/Week%203/Praktikum/Polymorphism/Orang.java" TargetMode="External"/><Relationship Id="rId17" Type="http://schemas.openxmlformats.org/officeDocument/2006/relationships/hyperlink" Target="https://github.com/afrzl/Pemrograman-Berorientasi-Objek/blob/main/Week%203/Praktikum/Aggregation/UnitKerja.jav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afrzl/Pemrograman-Berorientasi-Objek/blob/main/Week%203/Praktikum/Composition/Ruang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afrzl/Pemrograman-Berorientasi-Objek/blob/main/Week%203/Praktikum/Polymorphism/Kantor.java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ithub.com/afrzl/Pemrograman-Berorientasi-Objek/blob/main/Week%203/Praktikum/Inheritance/Kantor.java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frzl/Pemrograman-Berorientasi-Objek/blob/main/Week%203/Praktikum/Inheritance/Programmer.java" TargetMode="External"/><Relationship Id="rId14" Type="http://schemas.openxmlformats.org/officeDocument/2006/relationships/hyperlink" Target="https://github.com/afrzl/Pemrograman-Berorientasi-Objek/blob/main/Week%203/Praktikum/Polymorphism/Programmer.java" TargetMode="External"/><Relationship Id="rId22" Type="http://schemas.openxmlformats.org/officeDocument/2006/relationships/hyperlink" Target="https://github.com/afrzl/Pemrograman-Berorientasi-Objek/blob/main/Week%203/Praktikum/Composition/GedungTest.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64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2</cp:revision>
  <dcterms:created xsi:type="dcterms:W3CDTF">2024-02-01T15:42:00Z</dcterms:created>
  <dcterms:modified xsi:type="dcterms:W3CDTF">2024-02-01T16:46:00Z</dcterms:modified>
</cp:coreProperties>
</file>