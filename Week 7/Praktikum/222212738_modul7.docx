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BDBDC" w14:textId="17B3B7F6" w:rsidR="00902DDC" w:rsidRPr="00902DDC" w:rsidRDefault="00902DDC" w:rsidP="00902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DDC">
        <w:rPr>
          <w:rFonts w:ascii="Times New Roman" w:hAnsi="Times New Roman" w:cs="Times New Roman"/>
          <w:b/>
          <w:bCs/>
          <w:sz w:val="24"/>
          <w:szCs w:val="24"/>
        </w:rPr>
        <w:t>MODUL 7 DESIGN PATTERN</w:t>
      </w:r>
    </w:p>
    <w:p w14:paraId="2C483DAF" w14:textId="3503FC54" w:rsidR="00902DDC" w:rsidRDefault="00902DDC" w:rsidP="00902DDC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DDC"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16382EA8" w14:textId="77777777" w:rsidR="00902DDC" w:rsidRDefault="00902DDC" w:rsidP="00902D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EEA0C" w14:textId="601D2262" w:rsidR="00902DDC" w:rsidRDefault="00902DDC" w:rsidP="00902D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b/>
          <w:bCs/>
          <w:sz w:val="24"/>
          <w:szCs w:val="24"/>
        </w:rPr>
        <w:t>Observer Pattern</w:t>
      </w:r>
    </w:p>
    <w:p w14:paraId="0C280103" w14:textId="0AA77C82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Observer</w:t>
      </w:r>
    </w:p>
    <w:p w14:paraId="0E83092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404120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Observer</w:t>
      </w:r>
    </w:p>
    <w:p w14:paraId="3B33D0E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DE3447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2C6EC7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update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7AA2CB7" w14:textId="181BC8EC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4AAAEEB2" w14:textId="30EBE3EA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Observable</w:t>
      </w:r>
    </w:p>
    <w:p w14:paraId="2EC2455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6DEA36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Observable</w:t>
      </w:r>
    </w:p>
    <w:p w14:paraId="4D31135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EBED5E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A1FEF3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6288F6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D1269B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notifyObserver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CF11404" w14:textId="702EB519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38A33AC" w14:textId="7DC2EAEE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PinkBook</w:t>
      </w:r>
      <w:proofErr w:type="spellEnd"/>
    </w:p>
    <w:p w14:paraId="49078D5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sz w:val="30"/>
          <w:szCs w:val="3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sz w:val="30"/>
          <w:szCs w:val="30"/>
          <w:lang w:eastAsia="en-ID"/>
          <w14:ligatures w14:val="none"/>
        </w:rPr>
        <w:t>/**</w:t>
      </w:r>
    </w:p>
    <w:p w14:paraId="41C552F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PinkBook</w:t>
      </w:r>
      <w:proofErr w:type="spellEnd"/>
    </w:p>
    <w:p w14:paraId="4A0C8ED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ED0C86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spell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.*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A4689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04D2E8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BFF3B2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8C100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50528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D7B11C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5651E1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4101D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ArrayList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proofErr w:type="gramStart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FEFB37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9C50F2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7E37F8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D9FF32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C40C18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B4CB96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9714CB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A99712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inStock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B95FEF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isInStock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 {</w:t>
      </w:r>
    </w:p>
    <w:p w14:paraId="64632CD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notifyObserver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BBCD9A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6F78EF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233D69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BC68A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6C07839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74F4BA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816612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D999EA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697C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7EC844A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3FE9D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9E461C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987862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F3259D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39AE490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notifyObserver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E337D6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size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();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++) {</w:t>
      </w:r>
    </w:p>
    <w:p w14:paraId="485EFB0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proofErr w:type="gramStart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update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ED0823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020A0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39D55B2" w14:textId="29E047C1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1758E945" w14:textId="30484723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Customer</w:t>
      </w:r>
    </w:p>
    <w:p w14:paraId="3FC8C0C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39820D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Customer</w:t>
      </w:r>
    </w:p>
    <w:p w14:paraId="4E3047F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D46D97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2110C7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observable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18C69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885F8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C4DC5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observable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545AE7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observable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4352F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username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AD3AE7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5D9F7E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6085AD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991E8F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update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DA2ECB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Buku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Pink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Tersedia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E5F65D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buyDress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CD3E37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7CB3D8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052FD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buyDress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108972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username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mendapatkan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Buku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Pink."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19C9E4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0709FB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AD44B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unsubscribe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131202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observable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removeObserver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4AA660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07AEA74" w14:textId="7A8AAA96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6DBD22C" w14:textId="5BF416BA" w:rsidR="00C5424C" w:rsidRP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ObserverPatternMain</w:t>
      </w:r>
      <w:proofErr w:type="spellEnd"/>
    </w:p>
    <w:p w14:paraId="47A9754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4B05A59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ObserverPatternMain</w:t>
      </w:r>
      <w:proofErr w:type="spellEnd"/>
    </w:p>
    <w:p w14:paraId="32ADBE6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E6DA87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ObserverPatternMain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FE4C88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6EDC11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A14F48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0F5DE3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5A075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customer1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"Lutfi"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FD98DD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customer1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8246CF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76231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customer2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Customer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"Tuti"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72DFD6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pinkbook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addObserver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customer2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A5E570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pinkbook.setInStock</w:t>
      </w:r>
      <w:proofErr w:type="spellEnd"/>
      <w:proofErr w:type="gramEnd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(true);</w:t>
      </w:r>
    </w:p>
    <w:p w14:paraId="103D1A0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C6E18CD" w14:textId="118FA354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7DD46F13" w14:textId="421B7316" w:rsidR="00C5424C" w:rsidRDefault="00C5424C" w:rsidP="00C542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D69DFA5" w14:textId="4AD417CC" w:rsidR="00C5424C" w:rsidRDefault="00C5424C" w:rsidP="00C5424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 true</w:t>
      </w:r>
    </w:p>
    <w:p w14:paraId="2E224DAA" w14:textId="750A4387" w:rsidR="00C5424C" w:rsidRDefault="00C5424C" w:rsidP="00C5424C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902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D8AE7" wp14:editId="5956994E">
            <wp:extent cx="2613887" cy="2126164"/>
            <wp:effectExtent l="0" t="0" r="0" b="7620"/>
            <wp:docPr id="9161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7C64" w14:textId="4FD8CA42" w:rsidR="00C5424C" w:rsidRDefault="00C5424C" w:rsidP="00C5424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 true</w:t>
      </w:r>
    </w:p>
    <w:p w14:paraId="7A5665EC" w14:textId="5886D950" w:rsidR="00902DDC" w:rsidRPr="00C5424C" w:rsidRDefault="00C5424C" w:rsidP="00C5424C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902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AD096" wp14:editId="6540B0A1">
            <wp:extent cx="2629128" cy="1546994"/>
            <wp:effectExtent l="0" t="0" r="0" b="0"/>
            <wp:docPr id="21060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CBF" w14:textId="5C80E5A5" w:rsidR="00902DDC" w:rsidRDefault="00902DDC" w:rsidP="00902D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 Pattern</w:t>
      </w:r>
    </w:p>
    <w:p w14:paraId="0A413328" w14:textId="5F6A1D7B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14:paraId="3D367C28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6E45D1EF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Pakaian</w:t>
      </w:r>
      <w:proofErr w:type="spellEnd"/>
    </w:p>
    <w:p w14:paraId="0793C200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A863D5C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ECD794" w14:textId="77777777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2EE00FA" w14:textId="1DB9563C" w:rsidR="00C5424C" w:rsidRPr="00C5424C" w:rsidRDefault="00C5424C" w:rsidP="00C5424C">
      <w:pPr>
        <w:shd w:val="clear" w:color="auto" w:fill="23272E"/>
        <w:spacing w:after="0" w:line="276" w:lineRule="auto"/>
        <w:ind w:left="92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01E7826" w14:textId="21450B2E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Kaos</w:t>
      </w:r>
    </w:p>
    <w:p w14:paraId="6BD4D28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E9DB74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Kaos</w:t>
      </w:r>
    </w:p>
    <w:p w14:paraId="638DBD3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FA1DD2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FAEBF2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DE8BAD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454013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5BEE57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Jenis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Kaos"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776855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8A7B795" w14:textId="2BA9DED3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54311A1" w14:textId="3CF08225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Celana</w:t>
      </w:r>
    </w:p>
    <w:p w14:paraId="654460D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B43A3B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Celana</w:t>
      </w:r>
    </w:p>
    <w:p w14:paraId="3CECA99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E33580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Celana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2C4F1A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76E6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5463CFC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427878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Jenis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Celana"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B85EA6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49AE25" w14:textId="1ABDDC7F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050ED1B" w14:textId="758B7ED6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24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5424C">
        <w:rPr>
          <w:rFonts w:ascii="Times New Roman" w:hAnsi="Times New Roman" w:cs="Times New Roman"/>
          <w:sz w:val="24"/>
          <w:szCs w:val="24"/>
        </w:rPr>
        <w:t>WarnaiPakaian</w:t>
      </w:r>
      <w:proofErr w:type="spellEnd"/>
    </w:p>
    <w:p w14:paraId="62D6509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2DDD8D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WarnaiPakaian</w:t>
      </w:r>
      <w:proofErr w:type="spellEnd"/>
    </w:p>
    <w:p w14:paraId="23D3935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6C8E43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WarnaiPakaian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3E73FB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protected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83F20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5E89FE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84B44F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AA0E49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6D2A5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FD8CF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915BF4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2575DE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CB97A3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7399068" w14:textId="55F1569C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AAED671" w14:textId="4A0D1B15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WarnaiMerah</w:t>
      </w:r>
      <w:proofErr w:type="spellEnd"/>
    </w:p>
    <w:p w14:paraId="65EACA3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B5B7D9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WarnaiMerah</w:t>
      </w:r>
      <w:proofErr w:type="spellEnd"/>
    </w:p>
    <w:p w14:paraId="7FEEB24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339F0C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WarnaiPakaian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0D7224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4A5CF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7DDBE3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0D7CE5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214224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973872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2014FE6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071367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24487F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setWarnaPakaian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21FDA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50CDC8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975710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setWarnaPakaian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warnai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97ECE2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"Warna 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Border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Merah"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0B84EA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0315ECE" w14:textId="106B6EEA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F71145E" w14:textId="77234180" w:rsidR="00C5424C" w:rsidRP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DecoratorPatternMain</w:t>
      </w:r>
      <w:proofErr w:type="spellEnd"/>
    </w:p>
    <w:p w14:paraId="745F32C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32C0B6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DecoratorPatternMain</w:t>
      </w:r>
      <w:proofErr w:type="spellEnd"/>
    </w:p>
    <w:p w14:paraId="4BBE6C3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34A9F9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DecoratorPatternMain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0D8A53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470E8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B04A82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CB2F37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32471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0BDEF03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B1345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Pakaian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celanaMerah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WarnaiMerah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Celana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6330907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9240AC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"Kaos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belum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diwarnai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6BED02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1437FA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84A7D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Celana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warna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merah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D28E21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celanaMerah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47567A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716B52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Kaos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warna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merah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D3095A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kaosMerah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pakai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BE8E9A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7C947B4" w14:textId="22E8E8AD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}</w:t>
      </w:r>
    </w:p>
    <w:p w14:paraId="5C59F39A" w14:textId="495B4197" w:rsidR="00C5424C" w:rsidRDefault="00C5424C" w:rsidP="00C542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7E22B82" w14:textId="20A06658" w:rsidR="00C5424C" w:rsidRPr="00C5424C" w:rsidRDefault="00C5424C" w:rsidP="00C5424C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902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831137" wp14:editId="73383D40">
            <wp:extent cx="2606266" cy="2476715"/>
            <wp:effectExtent l="0" t="0" r="3810" b="0"/>
            <wp:docPr id="14224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9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7FD" w14:textId="6952980F" w:rsidR="00902DDC" w:rsidRDefault="00902DDC" w:rsidP="00902DD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20A5144" w14:textId="1D674E12" w:rsidR="00902DDC" w:rsidRDefault="00902DDC" w:rsidP="00902D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b/>
          <w:bCs/>
          <w:sz w:val="24"/>
          <w:szCs w:val="24"/>
        </w:rPr>
        <w:t>Factory Pattern</w:t>
      </w:r>
    </w:p>
    <w:p w14:paraId="503002FF" w14:textId="47BDC0C1" w:rsidR="00C5424C" w:rsidRPr="00C5424C" w:rsidRDefault="00C5424C" w:rsidP="00C542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078F0D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3ABBC38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50496CC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BDE3BC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7A8DB7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F88D0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147C1E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E68BC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F8CB7A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46EF05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061B0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848DAC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DFEC7D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2451CA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6930A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E7B2A9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61CB83E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6D50BDF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63552B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6B1FA44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4DAAB6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3EDE70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C3FCE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1C95D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5033AE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7F7638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8B2AB1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95AFBF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280B4FB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EABC5E5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D3AB5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9604D6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E86D989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6544AB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AC22DC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</w:p>
    <w:p w14:paraId="466253ED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"Nama        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 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53A8CE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23B6F2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Tipe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  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D23F5B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tipe</w:t>
      </w:r>
      <w:proofErr w:type="spellEnd"/>
      <w:proofErr w:type="gram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79689D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Pembayarangaji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  </w:t>
      </w:r>
      <w:proofErr w:type="gram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  :</w:t>
      </w:r>
      <w:proofErr w:type="gram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53373B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pembayarangaji</w:t>
      </w:r>
      <w:proofErr w:type="spellEnd"/>
      <w:proofErr w:type="gramEnd"/>
    </w:p>
    <w:p w14:paraId="21EA450A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33674E26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4C9E6A6" w14:textId="039F1642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45E983C" w14:textId="6357874B" w:rsidR="00C5424C" w:rsidRPr="00C5424C" w:rsidRDefault="00C5424C" w:rsidP="00C542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PegawaiTetap</w:t>
      </w:r>
      <w:proofErr w:type="spellEnd"/>
    </w:p>
    <w:p w14:paraId="201D3018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ACAC0B1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PegawaiTetap</w:t>
      </w:r>
      <w:proofErr w:type="spellEnd"/>
    </w:p>
    <w:p w14:paraId="6F4F141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7C20B9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PegawaiTetap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A42C4D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E856B87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C5424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PegawaiTetap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5424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5424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F7AFF93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5424C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CAB62AC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setTipe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Permanen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F54A22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C5424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setPembayarangaji</w:t>
      </w:r>
      <w:proofErr w:type="spellEnd"/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Perbulan</w:t>
      </w:r>
      <w:proofErr w:type="spellEnd"/>
      <w:r w:rsidRPr="00C5424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E29D8B0" w14:textId="77777777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82903AD" w14:textId="625649FC" w:rsidR="00C5424C" w:rsidRPr="00C5424C" w:rsidRDefault="00C5424C" w:rsidP="00C5424C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5424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325C278" w14:textId="2BA6589B" w:rsidR="00C5424C" w:rsidRPr="00855B05" w:rsidRDefault="00C5424C" w:rsidP="00855B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PegawaiKontrak</w:t>
      </w:r>
      <w:proofErr w:type="spellEnd"/>
    </w:p>
    <w:p w14:paraId="29EC997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4C874FF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PegawaiKontrak</w:t>
      </w:r>
      <w:proofErr w:type="spellEnd"/>
    </w:p>
    <w:p w14:paraId="493D43C3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E5D63AF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PegawaiKontrak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FC6143A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D02E53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PegawaiKontrak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3212BDB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A9C2A1A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setTipe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Kontrak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4081477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setPembayarangaji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Perjam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05FE28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7F0B0E3" w14:textId="67BEFD48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31A1374E" w14:textId="77777777" w:rsidR="00855B05" w:rsidRPr="00855B05" w:rsidRDefault="00855B05" w:rsidP="00855B0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43B25" w14:textId="2710291C" w:rsidR="00855B05" w:rsidRPr="00855B05" w:rsidRDefault="00C5424C" w:rsidP="00855B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PegawaiFactory</w:t>
      </w:r>
      <w:proofErr w:type="spellEnd"/>
    </w:p>
    <w:p w14:paraId="62851ADC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27644B8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PegawaiFactory</w:t>
      </w:r>
      <w:proofErr w:type="spellEnd"/>
    </w:p>
    <w:p w14:paraId="4DB3541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73ACBC9B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PegawaiFactory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4CC7B7F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3AA9445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buatPegawai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20712CD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switch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tipe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4692681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tetap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</w:p>
    <w:p w14:paraId="20F6E93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PegawaiTetap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B5DF8B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kontrak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</w:p>
    <w:p w14:paraId="1F1A4EA2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PegawaiKontrak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475665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default:</w:t>
      </w:r>
    </w:p>
    <w:p w14:paraId="7ECA4DB5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21423F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9B4CDD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039B486" w14:textId="0F104CB8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B25CF3F" w14:textId="626D9B19" w:rsidR="00855B05" w:rsidRPr="00855B05" w:rsidRDefault="00C5424C" w:rsidP="00855B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FactoryPatternMain</w:t>
      </w:r>
      <w:proofErr w:type="spellEnd"/>
    </w:p>
    <w:p w14:paraId="3B8AB966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3F751AC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FactoryPatternMain</w:t>
      </w:r>
      <w:proofErr w:type="spellEnd"/>
    </w:p>
    <w:p w14:paraId="52052899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AF34BC0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FactoryPatternMain</w:t>
      </w:r>
      <w:proofErr w:type="spellEnd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2ADDA3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29A6007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855B05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855B05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762CEC7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PegawaiFactory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factory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55B05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PegawaiFactory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4A360DE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factory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buatPegawai</w:t>
      </w:r>
      <w:proofErr w:type="spellEnd"/>
      <w:proofErr w:type="gram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"Lutfi"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tetap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5AC7DD71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0872C1D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855B05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855B05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factory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buatPegawai</w:t>
      </w:r>
      <w:proofErr w:type="spellEnd"/>
      <w:proofErr w:type="gram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"Dani"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kontrak</w:t>
      </w:r>
      <w:proofErr w:type="spellEnd"/>
      <w:r w:rsidRPr="00855B05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855B05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1CB43C3D" w14:textId="77777777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E7DA659" w14:textId="2703C6DA" w:rsidR="00855B05" w:rsidRPr="00855B05" w:rsidRDefault="00855B05" w:rsidP="00855B05">
      <w:pPr>
        <w:shd w:val="clear" w:color="auto" w:fill="23272E"/>
        <w:spacing w:after="0" w:line="276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55B05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211E075" w14:textId="78A14F24" w:rsidR="00855B05" w:rsidRPr="00855B05" w:rsidRDefault="00855B05" w:rsidP="00C542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F9761F3" w14:textId="25B95570" w:rsidR="00855B05" w:rsidRPr="00C5424C" w:rsidRDefault="00855B05" w:rsidP="00855B0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2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F785D" wp14:editId="368956FC">
            <wp:extent cx="2629128" cy="1775614"/>
            <wp:effectExtent l="0" t="0" r="0" b="0"/>
            <wp:docPr id="7019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5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05" w:rsidRPr="00C542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BB858" w14:textId="77777777" w:rsidR="00682762" w:rsidRDefault="00682762" w:rsidP="00A16AED">
      <w:pPr>
        <w:spacing w:after="0" w:line="240" w:lineRule="auto"/>
      </w:pPr>
      <w:r>
        <w:separator/>
      </w:r>
    </w:p>
  </w:endnote>
  <w:endnote w:type="continuationSeparator" w:id="0">
    <w:p w14:paraId="0984C79B" w14:textId="77777777" w:rsidR="00682762" w:rsidRDefault="00682762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9197C" w14:textId="77777777" w:rsidR="00682762" w:rsidRDefault="00682762" w:rsidP="00A16AED">
      <w:pPr>
        <w:spacing w:after="0" w:line="240" w:lineRule="auto"/>
      </w:pPr>
      <w:r>
        <w:separator/>
      </w:r>
    </w:p>
  </w:footnote>
  <w:footnote w:type="continuationSeparator" w:id="0">
    <w:p w14:paraId="34C3DAFA" w14:textId="77777777" w:rsidR="00682762" w:rsidRDefault="00682762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E43D7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288D78AE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65B8280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13B92"/>
    <w:multiLevelType w:val="hybridMultilevel"/>
    <w:tmpl w:val="94085E6C"/>
    <w:lvl w:ilvl="0" w:tplc="1EFAD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0A7522"/>
    <w:multiLevelType w:val="hybridMultilevel"/>
    <w:tmpl w:val="EA844F84"/>
    <w:lvl w:ilvl="0" w:tplc="C8863C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8A7877"/>
    <w:multiLevelType w:val="hybridMultilevel"/>
    <w:tmpl w:val="65364522"/>
    <w:lvl w:ilvl="0" w:tplc="1AB4E928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554638D"/>
    <w:multiLevelType w:val="hybridMultilevel"/>
    <w:tmpl w:val="0C68338E"/>
    <w:lvl w:ilvl="0" w:tplc="92E620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8E36CE"/>
    <w:multiLevelType w:val="hybridMultilevel"/>
    <w:tmpl w:val="06ECF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6572">
    <w:abstractNumId w:val="4"/>
  </w:num>
  <w:num w:numId="2" w16cid:durableId="2060280124">
    <w:abstractNumId w:val="0"/>
  </w:num>
  <w:num w:numId="3" w16cid:durableId="1587224532">
    <w:abstractNumId w:val="3"/>
  </w:num>
  <w:num w:numId="4" w16cid:durableId="913469052">
    <w:abstractNumId w:val="1"/>
  </w:num>
  <w:num w:numId="5" w16cid:durableId="53373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C"/>
    <w:rsid w:val="003F50F7"/>
    <w:rsid w:val="00682762"/>
    <w:rsid w:val="00855B05"/>
    <w:rsid w:val="00902DDC"/>
    <w:rsid w:val="009213F2"/>
    <w:rsid w:val="00A16AED"/>
    <w:rsid w:val="00C5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8EC3"/>
  <w15:chartTrackingRefBased/>
  <w15:docId w15:val="{39CD3289-496D-41A0-8748-03764469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90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37</TotalTime>
  <Pages>8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2024-03-06T07:09:00Z</dcterms:created>
  <dcterms:modified xsi:type="dcterms:W3CDTF">2024-03-06T07:46:00Z</dcterms:modified>
</cp:coreProperties>
</file>