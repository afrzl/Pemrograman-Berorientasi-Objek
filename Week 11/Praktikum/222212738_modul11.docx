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18604" w14:textId="1E728405" w:rsidR="003F50F7" w:rsidRDefault="002344DC" w:rsidP="002344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11 PEMROGRAMAN BERORIENTASI OBJEK</w:t>
      </w:r>
    </w:p>
    <w:p w14:paraId="5EFCE7D0" w14:textId="714B8AC3" w:rsidR="002344DC" w:rsidRDefault="002344DC" w:rsidP="002344DC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ACCESS (JDBC)</w:t>
      </w:r>
    </w:p>
    <w:p w14:paraId="16113A55" w14:textId="77777777" w:rsidR="002344DC" w:rsidRPr="002344DC" w:rsidRDefault="002344DC" w:rsidP="002344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BCBCA" w14:textId="2CA52F9C" w:rsidR="002344DC" w:rsidRPr="006C2F23" w:rsidRDefault="002344DC" w:rsidP="002344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C2F23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2981E4E9" w14:textId="44AE8A03" w:rsidR="002344DC" w:rsidRDefault="002344DC" w:rsidP="002344D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44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F1804F" wp14:editId="652DA3FD">
            <wp:extent cx="3600000" cy="1734031"/>
            <wp:effectExtent l="19050" t="19050" r="19685" b="19050"/>
            <wp:docPr id="119973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31630" name=""/>
                    <pic:cNvPicPr/>
                  </pic:nvPicPr>
                  <pic:blipFill rotWithShape="1">
                    <a:blip r:embed="rId7"/>
                    <a:srcRect l="14997" t="9677" r="28823" b="39437"/>
                    <a:stretch/>
                  </pic:blipFill>
                  <pic:spPr bwMode="auto">
                    <a:xfrm>
                      <a:off x="0" y="0"/>
                      <a:ext cx="3600000" cy="17340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7B7E6" w14:textId="3F4B50B8" w:rsidR="002344DC" w:rsidRPr="006C2F23" w:rsidRDefault="002344DC" w:rsidP="002344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2F23">
        <w:rPr>
          <w:rFonts w:ascii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6C2F23">
        <w:rPr>
          <w:rFonts w:ascii="Times New Roman" w:hAnsi="Times New Roman" w:cs="Times New Roman"/>
          <w:b/>
          <w:bCs/>
          <w:sz w:val="24"/>
          <w:szCs w:val="24"/>
        </w:rPr>
        <w:t xml:space="preserve"> MySQL Connector Java </w:t>
      </w:r>
      <w:proofErr w:type="spellStart"/>
      <w:r w:rsidRPr="006C2F23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C2F2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2E058A07" w14:textId="544933F5" w:rsidR="002344DC" w:rsidRDefault="002344DC" w:rsidP="002344D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44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B233C" wp14:editId="5B9E163C">
            <wp:extent cx="3600000" cy="2844183"/>
            <wp:effectExtent l="19050" t="19050" r="19685" b="13335"/>
            <wp:docPr id="92180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2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4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5B411" w14:textId="19E15394" w:rsidR="002344DC" w:rsidRPr="006C2F23" w:rsidRDefault="002344DC" w:rsidP="002344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C2F23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A25C6AF" w14:textId="158157E3" w:rsidR="006C2F23" w:rsidRPr="006C2F23" w:rsidRDefault="006C2F23" w:rsidP="006C2F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EntryPanel.java</w:t>
      </w:r>
    </w:p>
    <w:p w14:paraId="4E388051" w14:textId="79F76D69" w:rsidR="006C2F23" w:rsidRPr="006C2F23" w:rsidRDefault="006C2F23" w:rsidP="006C2F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/*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* Click nbfs://nbhost/SystemFileSystem/Templates/Licenses/license-default.txt to change this license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* Click nbfs://nbhost/SystemFileSystem/Templates/GUIForms/JPanel.java to edit this template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*/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package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latihan.gui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java.sql.SQLException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java.util.ArrayList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lastRenderedPageBreak/>
        <w:t xml:space="preserve">import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javax.swing.JOptionPane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javax.swing.table.DefaultTableModel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t>/**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*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* </w:t>
      </w:r>
      <w:r w:rsidRPr="006C2F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D"/>
          <w14:ligatures w14:val="none"/>
        </w:rPr>
        <w:t xml:space="preserve">@author 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t>muham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*/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EntryPanel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extends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javax.swing.JPanel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t>/**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 Creates new form </w:t>
      </w:r>
      <w:proofErr w:type="spellStart"/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t>EntryPanel</w:t>
      </w:r>
      <w:proofErr w:type="spellEnd"/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*/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</w:t>
      </w:r>
      <w:proofErr w:type="spellStart"/>
      <w:r w:rsidRPr="006C2F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EntryPanel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initComponents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loadTableData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t>/**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 This method is called from within the constructor to initialize the form.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 WARNING: Do NOT modify this code. The content of this method is always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 regenerated by the Form Editor.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*/</w:t>
      </w:r>
      <w:r w:rsidRPr="006C2F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@SuppressWarnings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"unchecked"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&lt;editor-fold </w:t>
      </w:r>
      <w:proofErr w:type="spellStart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defaultstate</w:t>
      </w:r>
      <w:proofErr w:type="spellEnd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="collapsed" </w:t>
      </w:r>
      <w:proofErr w:type="spellStart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desc</w:t>
      </w:r>
      <w:proofErr w:type="spellEnd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="Generated Code"&gt;//</w:t>
      </w:r>
      <w:proofErr w:type="spellStart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GEN-BEGIN:initComponents</w:t>
      </w:r>
      <w:proofErr w:type="spellEnd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void </w:t>
      </w:r>
      <w:proofErr w:type="spellStart"/>
      <w:r w:rsidRPr="006C2F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initComponents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jkButtonGroup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javax.swing.ButtonGroup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jPanel1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javax.swing.JPanel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jLabel5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jLabel6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jScrollPane1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javax.swing.JScrollPane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alamatTextArea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javax.swing.JTextArea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jLabel7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provinsiComboBox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javax.swing.JComboBox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&lt;&gt;();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jLabel8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membacaCheckBox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menyanyiCheckBox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jLabel1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jLabel2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jLabel3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nimTextField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namaTextField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lakiRadioButton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perempuanRadioButton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jLabel4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berenangCheckBox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umurSpinner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javax.swing.JSpinner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simpanButton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jPanel2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javax.swing.JPanel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jScrollPane2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javax.swing.JScrollPane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mahasiswaTable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javax.swing.JTable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setLayout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java.awt.BorderLayout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tahun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jLabel6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"Alamat :"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alamatTextArea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.setColumns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20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alamatTextArea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.setRows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jScrollPane1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.setViewportView(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alamatTextArea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jLabel7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Provinsi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:"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provinsiComboBox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javax.swing.DefaultComboBoxModel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&lt;&gt;(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String[] {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"Aceh"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"DKI Jakarta"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"Jawa Timur"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"Bali"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"Maluku"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"Papua"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}));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jLabel8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"Hobi :"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membacaCheckBox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Membaca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menyanyiCheckBox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Menyanyi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"NIM :"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"Jenis 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Kelamin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:"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jLabel3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"Nama :"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jkButtonGroup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.add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lakiRadioButton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lakiRadioButton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"Laki-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laki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jkButtonGroup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.add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perempuanRadioButton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perempuanRadioButton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"Perempuan"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jLabel4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:"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berenangCheckBox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Berenang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umurSpinner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javax.swing.SpinnerNumberModel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10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60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simpanButton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Simpan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simpanButton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.addActionListener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java.awt.event.ActionListener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6C2F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actionPerformed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java.awt.event.ActionEvent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evt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simpanButtonActionPerformed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evt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jPanel1Layout 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jPanel1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jPanel1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.setLayout(jPanel1Layout);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jPanel1Layout.setHorizontalGroup(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342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addGroup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(jPanel1Layout.createSequentialGroup()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13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13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13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TRAILING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simpanButton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addGroup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(jPanel1Layout.createSequentialGroup()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jLabel3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TRAILING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83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jLabel4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jLabel6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TRAILING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jLabel7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jLabel8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berenangCheckBox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85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menyanyiCheckBox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85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perempuanRadioButton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98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lakiRadioButton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98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namaTextField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154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nimTextField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addGroup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(jPanel1Layout.createSequentialGroup()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umurSpinner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39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jScrollPane1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provinsiComboBox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92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membacaCheckBox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85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addContainerGap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jPanel1Layout.setVerticalGroup(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439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addGroup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(jPanel1Layout.createSequentialGroup()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addContainerGap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BASELINE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nimTextField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UNRELATED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BASELINE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jLabel3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namaTextField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UNRELATED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BASELINE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lakiRadioButton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perempuanRadioButton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BASELINE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jLabel4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umurSpinner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UNRELATED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jLabel6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jScrollPane1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7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7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7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BASELINE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jLabel7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provinsiComboBox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UNRELATED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.addGroup(jPanel1Layout.createParallelGroup(javax.swing.GroupLayout.Alignment.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jLabel8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membacaCheckBox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menyanyiCheckBox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.addPreferredGap(javax.swing.LayoutStyle.ComponentPlacement.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RELATED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berenangCheckBox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18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18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18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simpanButton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addContainerGap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37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add(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jPanel1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java.awt.BorderLayout.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LINE_START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mahasiswaTable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javax.swing.table.DefaultTableModel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Object [][]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},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String []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"NIM"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"Nama"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"Jenis 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Kelamin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Class[]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types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Class []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java.lang.String.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java.lang.String.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java.lang.String.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java.lang.Integer.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proofErr w:type="spellEnd"/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boolean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[]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canEdit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boolean</w:t>
      </w:r>
      <w:proofErr w:type="spellEnd"/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[]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Class </w:t>
      </w:r>
      <w:proofErr w:type="spellStart"/>
      <w:r w:rsidRPr="006C2F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getColumnClass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columnIndex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types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columnIndex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</w:t>
      </w:r>
      <w:proofErr w:type="spellStart"/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boolean</w:t>
      </w:r>
      <w:proofErr w:type="spellEnd"/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isCellEditable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rowIndex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columnIndex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canEdit</w:t>
      </w:r>
      <w:proofErr w:type="spellEnd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columnIndex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jScrollPane2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.setViewportView(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mahasiswaTable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jPanel2Layout 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jPanel2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jPanel2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.setLayout(jPanel2Layout);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jPanel2Layout.setHorizontalGroup(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jPanel2Layout.createParallelGroup(javax.swing.GroupLayout.Alignment.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467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.addGroup(jPanel2Layout.createParallelGroup(javax.swing.GroupLayout.Alignment.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addGroup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TRAILING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jPanel2Layout.createSequentialGroup()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addContainerGap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9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jScrollPane2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addContainerGap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jPanel2Layout.setVerticalGroup(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jPanel2Layout.createParallelGroup(javax.swing.GroupLayout.Alignment.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439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.addGroup(jPanel2Layout.createParallelGroup(javax.swing.GroupLayout.Alignment.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LEADING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addGroup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(jPanel2Layout.createSequentialGroup()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addContainerGap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addComponent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jScrollPane2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PREFERRED_SIZE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addContainerGap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javax.swing.GroupLayout.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DEFAULT_SIZE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Short.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)))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add(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jPanel2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java.awt.BorderLayout.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&lt;/editor-fold&gt;//</w:t>
      </w:r>
      <w:proofErr w:type="spellStart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GEN-END:initComponents</w:t>
      </w:r>
      <w:proofErr w:type="spellEnd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void </w:t>
      </w:r>
      <w:proofErr w:type="spellStart"/>
      <w:r w:rsidRPr="006C2F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simpanButtonActionPerformed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java.awt.event.ActionEvent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evt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</w:t>
      </w:r>
      <w:proofErr w:type="spellStart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GEN-FIRST:event_simpanButtonActionPerformed</w:t>
      </w:r>
      <w:proofErr w:type="spellEnd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// </w:t>
      </w:r>
      <w:r w:rsidRPr="006C2F23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D"/>
          <w14:ligatures w14:val="none"/>
        </w:rPr>
        <w:t>TODO add your handling code here:</w:t>
      </w:r>
      <w:r w:rsidRPr="006C2F23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Mahasiswa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Mahasiswa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mhs.setNim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nimTextField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.getText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mhs.setNama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namaTextField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.getText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if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lakiRadioButton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.isSelected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mhs.setJenisKelamin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"Laki-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laki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if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perempuanRadioButton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.isSelected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mhs.setJenisKelamin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"Perempuan"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(Integer)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umurSpinner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.getValue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mhs.setUmur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mhs.setAlamat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alamatTextArea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.getText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mhs.setProvinsi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provinsiComboBox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.getSelectedItem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toString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ArrayList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&lt;String&gt;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hobiList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ArrayList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&lt;&gt;();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if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membacaCheckBox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.isSelected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hobiList.add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membaca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if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menyanyiCheckBox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.isSelected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hobiList.add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menyanyi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if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berenangCheckBox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.isSelected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hobiList.add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berenang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mhs.setHobi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hobiList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try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Database.</w:t>
      </w:r>
      <w:r w:rsidRPr="006C2F2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getInstance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insertMahasiswa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clearForm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JOptionPane.</w:t>
      </w:r>
      <w:r w:rsidRPr="006C2F2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showMessageDialog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Sukses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Tersimpan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loadTableData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catch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SQLException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e)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err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(e);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JOptionPane.</w:t>
      </w:r>
      <w:r w:rsidRPr="006C2F2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showMessageDialog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menyimpan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data"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JOptionPane.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ERROR_MESSAGE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</w:t>
      </w:r>
      <w:proofErr w:type="spellStart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GEN-LAST:event_simpanButtonActionPerformed</w:t>
      </w:r>
      <w:proofErr w:type="spellEnd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void </w:t>
      </w:r>
      <w:proofErr w:type="spellStart"/>
      <w:r w:rsidRPr="006C2F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loadTableData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DefaultTableModel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dtm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DefaultTableModel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)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lastRenderedPageBreak/>
        <w:t>mahasiswaTable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.getModel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//refresh table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while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dtm.getRowCount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() &gt; 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dtm.removeRow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</w:t>
      </w:r>
      <w:proofErr w:type="spellStart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isi</w:t>
      </w:r>
      <w:proofErr w:type="spellEnd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tabel</w:t>
      </w:r>
      <w:proofErr w:type="spellEnd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try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for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Mahasiswa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: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Database.</w:t>
      </w:r>
      <w:r w:rsidRPr="006C2F2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getInstance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().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getListMahasiswa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dtm.addRow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Object[]{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mhs.getNim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(),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mhs.getNama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(),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mhs.getJenisKelamin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(),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mhs.getUmur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()});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catch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SQLException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e)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err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(e);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JOptionPane.</w:t>
      </w:r>
      <w:r w:rsidRPr="006C2F2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showMessageDialog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data."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JOptionPane.</w:t>
      </w:r>
      <w:r w:rsidRPr="006C2F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ERROR_MESSAGE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void </w:t>
      </w:r>
      <w:proofErr w:type="spellStart"/>
      <w:r w:rsidRPr="006C2F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clearForm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nimTextField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namaTextField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jkButtonGroup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.clearSelection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umurSpinner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.setValue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alamatTextArea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.setText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""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provinsiComboBox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.setSelectedItem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(-</w:t>
      </w:r>
      <w:r w:rsidRPr="006C2F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membacaCheckBox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.setSelected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menyanyiCheckBox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.setSelected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berenangCheckBox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.setSelected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Variables declaration - do not modify//GEN-BEGIN:variables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javax.swing.JTextArea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alamatTextArea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berenangCheckBox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jLabel3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jLabel4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jLabel5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jLabel6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jLabel7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javax.swing.JLabel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jLabel8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javax.swing.JPanel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jPanel1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javax.swing.JPanel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jPanel2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javax.swing.JScrollPane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jScrollPane1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javax.swing.JScrollPane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jScrollPane2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javax.swing.ButtonGroup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jkButtonGroup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lakiRadioButton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javax.swing.JTable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mahasiswaTable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membacaCheckBox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menyanyiCheckBox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namaTextField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nimTextField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perempuanRadioButton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javax.swing.JComboBox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&lt;String&gt;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provinsiComboBox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simpanButton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</w:t>
      </w:r>
      <w:r w:rsidRPr="006C2F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javax.swing.JSpinner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C2F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umurSpinner</w:t>
      </w:r>
      <w:proofErr w:type="spellEnd"/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End of variables declaration//</w:t>
      </w:r>
      <w:proofErr w:type="spellStart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GEN-END:variables</w:t>
      </w:r>
      <w:proofErr w:type="spellEnd"/>
      <w:r w:rsidRPr="006C2F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</w:r>
      <w:r w:rsidRPr="006C2F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</w:t>
      </w:r>
    </w:p>
    <w:p w14:paraId="77198C91" w14:textId="13ADBC6E" w:rsidR="006C2F23" w:rsidRPr="006C2F23" w:rsidRDefault="006C2F23" w:rsidP="006C2F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Database.java</w:t>
      </w:r>
    </w:p>
    <w:p w14:paraId="6F1E46BA" w14:textId="7CD24B85" w:rsidR="006C2F23" w:rsidRPr="006C2F23" w:rsidRDefault="006C2F23" w:rsidP="006C2F23">
      <w:pPr>
        <w:pStyle w:val="HTMLPreformatted"/>
        <w:shd w:val="clear" w:color="auto" w:fill="1E1F22"/>
        <w:ind w:left="993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Click nbfs://nbhost/SystemFileSystem/Templates/Licenses/license-default.txt to change this license</w:t>
      </w:r>
      <w:r>
        <w:rPr>
          <w:color w:val="7A7E85"/>
        </w:rPr>
        <w:br/>
        <w:t xml:space="preserve"> * Click nbfs://nbhost/SystemFileSystem/Templates/Classes/Class.java to edit this template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latihan.gui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muham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Database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Database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 </w:t>
      </w:r>
      <w:r>
        <w:rPr>
          <w:color w:val="C77DBB"/>
        </w:rPr>
        <w:t xml:space="preserve">DB_TYPE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mysql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 </w:t>
      </w:r>
      <w:r>
        <w:rPr>
          <w:color w:val="C77DBB"/>
        </w:rPr>
        <w:t xml:space="preserve">DB_HOST </w:t>
      </w:r>
      <w:r>
        <w:rPr>
          <w:color w:val="BCBEC4"/>
        </w:rPr>
        <w:t xml:space="preserve">= </w:t>
      </w:r>
      <w:r>
        <w:rPr>
          <w:color w:val="6AAB73"/>
        </w:rPr>
        <w:t>"localhost"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 </w:t>
      </w:r>
      <w:r>
        <w:rPr>
          <w:color w:val="C77DBB"/>
        </w:rPr>
        <w:t xml:space="preserve">DB_PORT </w:t>
      </w:r>
      <w:r>
        <w:rPr>
          <w:color w:val="BCBEC4"/>
        </w:rPr>
        <w:t xml:space="preserve">= </w:t>
      </w:r>
      <w:r>
        <w:rPr>
          <w:color w:val="6AAB73"/>
        </w:rPr>
        <w:t>"3306"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 </w:t>
      </w:r>
      <w:r>
        <w:rPr>
          <w:color w:val="C77DBB"/>
        </w:rPr>
        <w:t xml:space="preserve">DB_NAME </w:t>
      </w:r>
      <w:r>
        <w:rPr>
          <w:color w:val="BCBEC4"/>
        </w:rPr>
        <w:t xml:space="preserve">= </w:t>
      </w:r>
      <w:r>
        <w:rPr>
          <w:color w:val="6AAB73"/>
        </w:rPr>
        <w:t>"pbo_pra11"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 </w:t>
      </w:r>
      <w:r>
        <w:rPr>
          <w:color w:val="C77DBB"/>
        </w:rPr>
        <w:t xml:space="preserve">DB_USER </w:t>
      </w:r>
      <w:r>
        <w:rPr>
          <w:color w:val="BCBEC4"/>
        </w:rPr>
        <w:t xml:space="preserve">= </w:t>
      </w:r>
      <w:r>
        <w:rPr>
          <w:color w:val="6AAB73"/>
        </w:rPr>
        <w:t>"root"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 </w:t>
      </w:r>
      <w:r>
        <w:rPr>
          <w:color w:val="C77DBB"/>
        </w:rPr>
        <w:t xml:space="preserve">DB_PASS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Mahasiswa</w:t>
      </w:r>
      <w:proofErr w:type="spellEnd"/>
      <w:r>
        <w:rPr>
          <w:color w:val="BCBEC4"/>
        </w:rPr>
        <w:t xml:space="preserve">&gt; </w:t>
      </w:r>
      <w:r>
        <w:rPr>
          <w:color w:val="C77DBB"/>
        </w:rPr>
        <w:t xml:space="preserve">data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Database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synchronized </w:t>
      </w:r>
      <w:r>
        <w:rPr>
          <w:color w:val="BCBEC4"/>
        </w:rPr>
        <w:t xml:space="preserve">Database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Database();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insertMahasiswa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Mahasiswa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mahasiswa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Connection conn = </w:t>
      </w:r>
      <w:proofErr w:type="spellStart"/>
      <w:r>
        <w:rPr>
          <w:color w:val="BCBEC4"/>
        </w:rPr>
        <w:t>getConnection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mahasiswa</w:t>
      </w:r>
      <w:proofErr w:type="spellEnd"/>
      <w:r>
        <w:rPr>
          <w:color w:val="6AAB73"/>
        </w:rPr>
        <w:t xml:space="preserve"> VALUES (?, ?, ?, ?, ?, ?, ?)"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PreparedStatement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conn.prepareStatement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mahasiswa.getNim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mahasiswa.getNama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mahasiswa.getJenisKelamin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pstmt.setInt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mahasiswa.getUmur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mahasiswa.getAlamat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mahasiswa.getProvinsi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join</w:t>
      </w:r>
      <w:proofErr w:type="spellEnd"/>
      <w:r>
        <w:rPr>
          <w:color w:val="BCBEC4"/>
        </w:rPr>
        <w:t>(</w:t>
      </w:r>
      <w:r>
        <w:rPr>
          <w:color w:val="6AAB73"/>
        </w:rPr>
        <w:t>","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mahasiswa.getHobi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pstmt.executeUpdate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</w:t>
      </w:r>
      <w:r>
        <w:rPr>
          <w:color w:val="BCBEC4"/>
        </w:rPr>
        <w:t>ex;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(conn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Mahasiswa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getListMahasiswa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throws  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Mahasiswa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mhsList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Connection conn = </w:t>
      </w:r>
      <w:proofErr w:type="spellStart"/>
      <w:r>
        <w:rPr>
          <w:color w:val="BCBEC4"/>
        </w:rPr>
        <w:t>getConnection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"SELECT * FROM </w:t>
      </w:r>
      <w:proofErr w:type="spellStart"/>
      <w:r>
        <w:rPr>
          <w:color w:val="6AAB73"/>
        </w:rPr>
        <w:t>mahasiswa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Statement </w:t>
      </w:r>
      <w:proofErr w:type="spellStart"/>
      <w:r>
        <w:rPr>
          <w:color w:val="BCBEC4"/>
        </w:rPr>
        <w:t>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conn.createStatement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ResultSet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stmt.executeQuery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rs.next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Mahasiswa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mhs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Mahasiswa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mhs.setNim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"nim"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mhs.setNama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nama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mhs.setJenisKelamin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jk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mhs.setUmur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rs.getInt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umur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mhs.setAlamat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alamat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mhs.setProvinsi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provinsi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mhs.setHobi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hobi</w:t>
      </w:r>
      <w:proofErr w:type="spellEnd"/>
      <w:r>
        <w:rPr>
          <w:color w:val="6AAB73"/>
        </w:rPr>
        <w:t>"</w:t>
      </w:r>
      <w:r>
        <w:rPr>
          <w:color w:val="BCBEC4"/>
        </w:rPr>
        <w:t>).split(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))));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mhsList.add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mhs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</w:t>
      </w:r>
      <w:r>
        <w:rPr>
          <w:color w:val="BCBEC4"/>
        </w:rPr>
        <w:t>e;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(conn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mhsList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Connection </w:t>
      </w:r>
      <w:proofErr w:type="spellStart"/>
      <w:r>
        <w:rPr>
          <w:color w:val="56A8F5"/>
        </w:rPr>
        <w:t>getConnection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DriverManager.</w:t>
      </w:r>
      <w:r>
        <w:rPr>
          <w:i/>
          <w:iCs/>
          <w:color w:val="BCBEC4"/>
        </w:rPr>
        <w:t>getConnection</w:t>
      </w:r>
      <w:r>
        <w:rPr>
          <w:color w:val="BCBEC4"/>
        </w:rPr>
        <w:t>(</w:t>
      </w:r>
      <w:r>
        <w:rPr>
          <w:color w:val="6AAB73"/>
        </w:rPr>
        <w:t>"jdbc:"</w:t>
      </w:r>
      <w:r>
        <w:rPr>
          <w:color w:val="BCBEC4"/>
        </w:rPr>
        <w:t>+</w:t>
      </w:r>
      <w:r>
        <w:rPr>
          <w:color w:val="C77DBB"/>
        </w:rPr>
        <w:t>DB_TYPE</w:t>
      </w:r>
      <w:r>
        <w:rPr>
          <w:color w:val="BCBEC4"/>
        </w:rPr>
        <w:t>+</w:t>
      </w:r>
      <w:r>
        <w:rPr>
          <w:color w:val="6AAB73"/>
        </w:rPr>
        <w:t>"://"</w:t>
      </w:r>
      <w:r>
        <w:rPr>
          <w:color w:val="BCBEC4"/>
        </w:rPr>
        <w:t>+</w:t>
      </w:r>
      <w:r>
        <w:rPr>
          <w:color w:val="C77DBB"/>
        </w:rPr>
        <w:t>DB_HOST</w:t>
      </w:r>
      <w:r>
        <w:rPr>
          <w:color w:val="BCBEC4"/>
        </w:rPr>
        <w:t>+</w:t>
      </w:r>
      <w:r>
        <w:rPr>
          <w:color w:val="6AAB73"/>
        </w:rPr>
        <w:t>":"</w:t>
      </w:r>
      <w:r>
        <w:rPr>
          <w:color w:val="BCBEC4"/>
        </w:rPr>
        <w:t>+</w:t>
      </w:r>
      <w:r>
        <w:rPr>
          <w:color w:val="C77DBB"/>
        </w:rPr>
        <w:t>DB_PORT</w:t>
      </w:r>
      <w:r>
        <w:rPr>
          <w:color w:val="BCBEC4"/>
        </w:rPr>
        <w:t>+</w:t>
      </w:r>
      <w:r>
        <w:rPr>
          <w:color w:val="6AAB73"/>
        </w:rPr>
        <w:t>"/"</w:t>
      </w:r>
      <w:r>
        <w:rPr>
          <w:color w:val="BCBEC4"/>
        </w:rPr>
        <w:t>+</w:t>
      </w:r>
      <w:r>
        <w:rPr>
          <w:color w:val="C77DBB"/>
        </w:rPr>
        <w:t>DB_NAME</w:t>
      </w:r>
      <w:r>
        <w:rPr>
          <w:color w:val="BCBEC4"/>
        </w:rPr>
        <w:t>,</w:t>
      </w:r>
      <w:r>
        <w:rPr>
          <w:color w:val="C77DBB"/>
        </w:rPr>
        <w:t>DB_USER</w:t>
      </w:r>
      <w:r>
        <w:rPr>
          <w:color w:val="BCBEC4"/>
        </w:rPr>
        <w:t>,</w:t>
      </w:r>
      <w:r>
        <w:rPr>
          <w:color w:val="C77DBB"/>
        </w:rPr>
        <w:t>DB_PASS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4F90F9" w14:textId="5C6CFD0E" w:rsidR="006C2F23" w:rsidRPr="006C2F23" w:rsidRDefault="006C2F23" w:rsidP="006C2F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Mahasiswa.java</w:t>
      </w:r>
    </w:p>
    <w:p w14:paraId="302D4918" w14:textId="7E34202F" w:rsidR="006C2F23" w:rsidRPr="006C2F23" w:rsidRDefault="006C2F23" w:rsidP="006C2F23">
      <w:pPr>
        <w:pStyle w:val="HTMLPreformatted"/>
        <w:shd w:val="clear" w:color="auto" w:fill="1E1F22"/>
        <w:ind w:left="993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Click nbfs://nbhost/SystemFileSystem/Templates/Licenses/license-default.txt to change this license</w:t>
      </w:r>
      <w:r>
        <w:rPr>
          <w:color w:val="7A7E85"/>
        </w:rPr>
        <w:br/>
        <w:t xml:space="preserve"> * Click </w:t>
      </w:r>
      <w:r>
        <w:rPr>
          <w:color w:val="7A7E85"/>
        </w:rPr>
        <w:lastRenderedPageBreak/>
        <w:t>nbfs://nbhost/SystemFileSystem/Templates/Classes/Class.java to edit this template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latihan.gui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muham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Mahasiswa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nim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nama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jenisKelamin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umur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alamat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provinsi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C77DBB"/>
        </w:rPr>
        <w:t>hobi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nim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getNim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nim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nim </w:t>
      </w:r>
      <w:r>
        <w:rPr>
          <w:i/>
          <w:iCs/>
          <w:color w:val="5F826B"/>
        </w:rPr>
        <w:t>the nim to set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setNim</w:t>
      </w:r>
      <w:proofErr w:type="spellEnd"/>
      <w:r>
        <w:rPr>
          <w:color w:val="BCBEC4"/>
        </w:rPr>
        <w:t>(String nim)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nim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nim;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nama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nama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nama</w:t>
      </w:r>
      <w:proofErr w:type="spellEnd"/>
      <w:r>
        <w:rPr>
          <w:i/>
          <w:iCs/>
          <w:color w:val="5F826B"/>
        </w:rPr>
        <w:t xml:space="preserve"> to set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setNama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jenisKelamin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getJenisKelamin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jenisKelamin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jenisKelamin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jenisKelamin</w:t>
      </w:r>
      <w:proofErr w:type="spellEnd"/>
      <w:r>
        <w:rPr>
          <w:i/>
          <w:iCs/>
          <w:color w:val="5F826B"/>
        </w:rPr>
        <w:t xml:space="preserve"> to set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setJenisKelamin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jenisKelamin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jenisKelamin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jenisKelamin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umur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getUmur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umur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umur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umur</w:t>
      </w:r>
      <w:proofErr w:type="spellEnd"/>
      <w:r>
        <w:rPr>
          <w:i/>
          <w:iCs/>
          <w:color w:val="5F826B"/>
        </w:rPr>
        <w:t xml:space="preserve"> to set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setUmur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umur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umur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umur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alamat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getAlamat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alamat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alamat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alamat</w:t>
      </w:r>
      <w:proofErr w:type="spellEnd"/>
      <w:r>
        <w:rPr>
          <w:i/>
          <w:iCs/>
          <w:color w:val="5F826B"/>
        </w:rPr>
        <w:t xml:space="preserve"> to set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setAlamat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alamat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alamat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alamat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provinsi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getProvinsi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provinsi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provinsi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provinsi</w:t>
      </w:r>
      <w:proofErr w:type="spellEnd"/>
      <w:r>
        <w:rPr>
          <w:i/>
          <w:iCs/>
          <w:color w:val="5F826B"/>
        </w:rPr>
        <w:t xml:space="preserve"> to set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setProvinsi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provinsi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provinsi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provinsi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hobi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56A8F5"/>
        </w:rPr>
        <w:t>getHobi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hobi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hobi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 xml:space="preserve">the </w:t>
      </w:r>
      <w:proofErr w:type="spellStart"/>
      <w:r>
        <w:rPr>
          <w:i/>
          <w:iCs/>
          <w:color w:val="5F826B"/>
        </w:rPr>
        <w:t>hobi</w:t>
      </w:r>
      <w:proofErr w:type="spellEnd"/>
      <w:r>
        <w:rPr>
          <w:i/>
          <w:iCs/>
          <w:color w:val="5F826B"/>
        </w:rPr>
        <w:t xml:space="preserve"> to set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setHobi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hobi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hobi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hobi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>}</w:t>
      </w:r>
    </w:p>
    <w:p w14:paraId="3D78A2C6" w14:textId="02FFCF88" w:rsidR="002344DC" w:rsidRPr="006C2F23" w:rsidRDefault="006C2F23" w:rsidP="002344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C2F2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4BE09F6" w14:textId="0DE531EB" w:rsidR="006C2F23" w:rsidRDefault="006C2F23" w:rsidP="006C2F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</w:t>
      </w:r>
    </w:p>
    <w:p w14:paraId="60ADE49B" w14:textId="3BA139EB" w:rsidR="006C2F23" w:rsidRDefault="006C2F23" w:rsidP="006C2F2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6C2F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7C11E" wp14:editId="758E9CDE">
            <wp:extent cx="3600000" cy="2544649"/>
            <wp:effectExtent l="19050" t="19050" r="19685" b="27305"/>
            <wp:docPr id="114936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5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44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1F6DD" w14:textId="2337A042" w:rsidR="006C2F23" w:rsidRDefault="006C2F23" w:rsidP="006C2F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24486C0A" w14:textId="1F01DEAB" w:rsidR="006C2F23" w:rsidRDefault="006C2F23" w:rsidP="006C2F2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6C2F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C7FE2B" wp14:editId="4235992A">
            <wp:extent cx="3600000" cy="2544649"/>
            <wp:effectExtent l="19050" t="19050" r="19685" b="27305"/>
            <wp:docPr id="185596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63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44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ADD7B" w14:textId="313DA54C" w:rsidR="006C2F23" w:rsidRDefault="006C2F23" w:rsidP="006C2F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JTable</w:t>
      </w:r>
      <w:proofErr w:type="spellEnd"/>
    </w:p>
    <w:p w14:paraId="0EC92E06" w14:textId="199EDC23" w:rsidR="006C2F23" w:rsidRDefault="006C2F23" w:rsidP="006C2F2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6C2F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6FF112" wp14:editId="1FB58155">
            <wp:extent cx="3600000" cy="2049280"/>
            <wp:effectExtent l="19050" t="19050" r="19685" b="27305"/>
            <wp:docPr id="113000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01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9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820AD" w14:textId="7412504E" w:rsidR="006C2F23" w:rsidRDefault="006C2F23" w:rsidP="006C2F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3CA09F7" w14:textId="375F7B64" w:rsidR="006C2F23" w:rsidRPr="006C2F23" w:rsidRDefault="006C2F23" w:rsidP="006C2F23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6C2F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62F170" wp14:editId="2D9AD897">
            <wp:extent cx="3600000" cy="2044893"/>
            <wp:effectExtent l="19050" t="19050" r="19685" b="12700"/>
            <wp:docPr id="168613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6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4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C2F23" w:rsidRPr="006C2F2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A852B" w14:textId="77777777" w:rsidR="003E2925" w:rsidRDefault="003E2925" w:rsidP="00A16AED">
      <w:pPr>
        <w:spacing w:after="0" w:line="240" w:lineRule="auto"/>
      </w:pPr>
      <w:r>
        <w:separator/>
      </w:r>
    </w:p>
  </w:endnote>
  <w:endnote w:type="continuationSeparator" w:id="0">
    <w:p w14:paraId="2D88AF51" w14:textId="77777777" w:rsidR="003E2925" w:rsidRDefault="003E2925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1A850" w14:textId="77777777" w:rsidR="003E2925" w:rsidRDefault="003E2925" w:rsidP="00A16AED">
      <w:pPr>
        <w:spacing w:after="0" w:line="240" w:lineRule="auto"/>
      </w:pPr>
      <w:r>
        <w:separator/>
      </w:r>
    </w:p>
  </w:footnote>
  <w:footnote w:type="continuationSeparator" w:id="0">
    <w:p w14:paraId="57BC857F" w14:textId="77777777" w:rsidR="003E2925" w:rsidRDefault="003E2925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E2CAA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214445C9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5335E332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76D40"/>
    <w:multiLevelType w:val="hybridMultilevel"/>
    <w:tmpl w:val="3CE800D8"/>
    <w:lvl w:ilvl="0" w:tplc="864E02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D8941DB"/>
    <w:multiLevelType w:val="hybridMultilevel"/>
    <w:tmpl w:val="ADBE0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31E3F"/>
    <w:multiLevelType w:val="hybridMultilevel"/>
    <w:tmpl w:val="D80CE5BE"/>
    <w:lvl w:ilvl="0" w:tplc="49689CF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02739462">
    <w:abstractNumId w:val="1"/>
  </w:num>
  <w:num w:numId="2" w16cid:durableId="866648554">
    <w:abstractNumId w:val="2"/>
  </w:num>
  <w:num w:numId="3" w16cid:durableId="150211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DC"/>
    <w:rsid w:val="002344DC"/>
    <w:rsid w:val="002C5440"/>
    <w:rsid w:val="003E2925"/>
    <w:rsid w:val="003F50F7"/>
    <w:rsid w:val="004B50BA"/>
    <w:rsid w:val="00616EF0"/>
    <w:rsid w:val="006C2F23"/>
    <w:rsid w:val="009213F2"/>
    <w:rsid w:val="00A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C4E8"/>
  <w15:chartTrackingRefBased/>
  <w15:docId w15:val="{E4F0B414-BFEE-4764-B0C0-2CA4CE0C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2344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F23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152</TotalTime>
  <Pages>15</Pages>
  <Words>3452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2024-05-21T11:07:00Z</dcterms:created>
  <dcterms:modified xsi:type="dcterms:W3CDTF">2024-05-21T13:39:00Z</dcterms:modified>
</cp:coreProperties>
</file>