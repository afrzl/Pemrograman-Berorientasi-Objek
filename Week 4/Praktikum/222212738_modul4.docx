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C4CD" w14:textId="75670317" w:rsidR="003F50F7" w:rsidRDefault="00621E37" w:rsidP="00621E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4</w:t>
      </w:r>
    </w:p>
    <w:p w14:paraId="58E68748" w14:textId="72DBB259" w:rsidR="00621E37" w:rsidRDefault="00621E37" w:rsidP="00621E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 CLASS DAN INTERFACE</w:t>
      </w:r>
    </w:p>
    <w:p w14:paraId="0ABB97E5" w14:textId="46E93E78" w:rsidR="00621E37" w:rsidRDefault="00621E37" w:rsidP="00621E37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OBJECT</w:t>
      </w:r>
    </w:p>
    <w:p w14:paraId="0CF24556" w14:textId="77777777" w:rsidR="00621E37" w:rsidRPr="00621E37" w:rsidRDefault="00621E37" w:rsidP="00621E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F34B3" w14:textId="1612ADBA" w:rsidR="00D029D8" w:rsidRPr="00D029D8" w:rsidRDefault="00D029D8" w:rsidP="00D02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7" w:history="1">
        <w:r w:rsidRPr="00D029D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https://github.com/afrzl/Pemrograman-Berorientasi-Objek/tree/main/Week%204/Praktikum</w:t>
        </w:r>
      </w:hyperlink>
    </w:p>
    <w:p w14:paraId="11A2F7A2" w14:textId="6EF059BA" w:rsidR="00621E37" w:rsidRDefault="00621E37" w:rsidP="00621E3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 CLASS</w:t>
      </w:r>
    </w:p>
    <w:p w14:paraId="1D3AEDEC" w14:textId="5ACFB047" w:rsidR="00621E37" w:rsidRPr="00621E37" w:rsidRDefault="00621E37" w:rsidP="00621E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Orang</w:t>
      </w:r>
    </w:p>
    <w:p w14:paraId="1659F5C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4364B4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Orang</w:t>
      </w:r>
    </w:p>
    <w:p w14:paraId="01F2ABE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5BA615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A36047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55B48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3FC59F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14434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B65DFD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E4A493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2E7059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CF3AF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15006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0BD228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E21D8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792F23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B63410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C3B9D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4BC20A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03C7F9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BF7285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3D411D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BE06D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19C28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949372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8D6634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AC9CC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063D6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A6F69F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F41341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78773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F82C53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6D56E7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4FC3CC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B54F5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5B10E9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489EF8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9AC58FB" w14:textId="4E4A9293" w:rsidR="00621E37" w:rsidRPr="00D029D8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B025E3B" w14:textId="3D41BDED" w:rsidR="00621E37" w:rsidRPr="00621E37" w:rsidRDefault="00621E37" w:rsidP="00621E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599DDF7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891A81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26E9B95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F773F2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BE962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6925D9C" w14:textId="1E200272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81DF98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0FB3B7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125025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7EEF701" w14:textId="4D0A7E9E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586B2B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B83BA2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78A2F0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B3C1CB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C25FF7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8C5EBB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BF0BED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DD7405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CCF0F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455B7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9D3E53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10D2CC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17C625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BD510A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7EC8BD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8BE9C2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378D87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15EAD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9DFBD4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76D584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8E1B0C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547B99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BA7433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C9CC9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ABAF7F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C7148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D6C0E9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5784E2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35B412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EE043B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C92EB0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4EFE5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0808CF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AC205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C61903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5E5339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4F8090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7E689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E7E708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AF831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getGaji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F45155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"7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juta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4FD05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3E843F3" w14:textId="00837F66" w:rsidR="00621E37" w:rsidRPr="00621E37" w:rsidRDefault="00D029D8" w:rsidP="00D029D8">
      <w:pP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br w:type="page"/>
      </w:r>
    </w:p>
    <w:p w14:paraId="1CA8533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08DBA6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833DAB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59FF7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FAA2F8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EEE29D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61C7976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108787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D02B848" w14:textId="77777777" w:rsid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426122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49D81E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698CFE2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FE7DA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[</w:t>
      </w:r>
      <w:proofErr w:type="gram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", NIP="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",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",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"]"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E27299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E25ACD4" w14:textId="201F671C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F088F85" w14:textId="009BD1D8" w:rsidR="00621E37" w:rsidRPr="00621E37" w:rsidRDefault="00621E37" w:rsidP="00621E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</w:t>
      </w:r>
    </w:p>
    <w:p w14:paraId="3425164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DD598E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OrangTest</w:t>
      </w:r>
      <w:proofErr w:type="spellEnd"/>
    </w:p>
    <w:p w14:paraId="5656FB2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1EEEED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OrangTest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64CE9B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FAE31B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8B65AC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//Orang o = new </w:t>
      </w:r>
      <w:proofErr w:type="gram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Orang(</w:t>
      </w:r>
      <w:proofErr w:type="gram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); //error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karena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orang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hanya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abstract class,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tidak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bisa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dibuat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object</w:t>
      </w:r>
    </w:p>
    <w:p w14:paraId="56C6472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"1111"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"STIS"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"IT"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FA4BDD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Otista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64 C"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E12F78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8AEF8D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9B7113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F1B6C0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A0D141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64B71E2" w14:textId="77777777" w:rsidR="00D029D8" w:rsidRDefault="00D029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52CF00" w14:textId="4FBB0F6C" w:rsidR="00621E37" w:rsidRDefault="00621E37" w:rsidP="00621E37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52F4FBA" w14:textId="028E8291" w:rsidR="00621E37" w:rsidRPr="00621E37" w:rsidRDefault="00D029D8" w:rsidP="00621E37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29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33AD06" wp14:editId="5736DE05">
            <wp:extent cx="5070231" cy="320190"/>
            <wp:effectExtent l="0" t="0" r="0" b="3810"/>
            <wp:docPr id="18730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2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311" cy="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47D3" w14:textId="4DF00C1E" w:rsidR="00621E37" w:rsidRDefault="00621E37" w:rsidP="00621E3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14:paraId="15796A40" w14:textId="1E310E60" w:rsidR="00621E37" w:rsidRPr="00621E37" w:rsidRDefault="00621E37" w:rsidP="00621E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Dosen</w:t>
      </w:r>
    </w:p>
    <w:p w14:paraId="7D03014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754C78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Dosen</w:t>
      </w:r>
    </w:p>
    <w:p w14:paraId="0A774B8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1D98560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9E1DDC0" w14:textId="1FCDC134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FE251EB" w14:textId="3379AF13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D0B1E37" w14:textId="5E3E34CE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E931CD7" w14:textId="5925F250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219542" w14:textId="7D1812C1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C698050" w14:textId="54B5C5C2" w:rsidR="00621E37" w:rsidRPr="00621E37" w:rsidRDefault="00621E37" w:rsidP="00621E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 Orang</w:t>
      </w:r>
    </w:p>
    <w:p w14:paraId="5ED3D90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038C65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Orang</w:t>
      </w:r>
    </w:p>
    <w:p w14:paraId="1D1ED72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331705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AB00BD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EC39E4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19B31A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CDA2A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0E67EB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5992C3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041469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33DF33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AA7343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8B935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49FB37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DB4ADA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777B0B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5C2774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65C33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FFF81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8DC762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}</w:t>
      </w:r>
    </w:p>
    <w:p w14:paraId="6CAD5EB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17037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7EDEC6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D92763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6CE1D8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C4FC66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B7BD2C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853242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89F5EB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0144D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CBA7B9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92526E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1514E5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737604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274991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E2214B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C82B3D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D3ADBE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0B7027C" w14:textId="77777777" w:rsidR="00621E37" w:rsidRDefault="00621E37" w:rsidP="00621E37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22160926" w14:textId="1B61255A" w:rsidR="00621E37" w:rsidRPr="00621E37" w:rsidRDefault="00621E37" w:rsidP="00621E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666CD7E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8A33BB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2935C46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EBD5C3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1889DC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1199A4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E41995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5A3C9B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77E2CA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84AF5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480D0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NIDN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E29812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4C1E9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83F6A6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3E153B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656A2E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4B51E1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50107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94F40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A62BD5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15D1929" w14:textId="3100C5DE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B9AE29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FF339C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0FD8AC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C0A55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E93E04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A1016A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641DF1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818F1F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00669F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11B0FA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6344FF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FED59F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FA1B29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4CC1C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0B1CD3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01AE1D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255EE2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59E7B0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BE2971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ECBBF4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976B46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9F2CB0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64751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EC8BC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7BB59B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96E8F9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18744D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D697DD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30CA93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7C4BD0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194C72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getGaji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3A8140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"7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juta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216397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9A7BAD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2B7827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514666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A90AC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20E74B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F9F775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B1A0D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07525D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9395DC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8CF8FB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DC9E89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EDB1E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3ACECB8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A61CC9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4F25D3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0EF3F8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565067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FB6F18F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85DB00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35BA8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142A92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5605FFD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D4F3B7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3A7F8F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E06642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63C4EBC" w14:textId="4376E85D" w:rsidR="00D029D8" w:rsidRDefault="00D029D8">
      <w:pP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br w:type="page"/>
      </w:r>
    </w:p>
    <w:p w14:paraId="43BD238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A548CE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9E6DDC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8D6039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keahlian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5538BF8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12D8F1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D6878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501ACFD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E2A2936" w14:textId="181C9AB5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[</w:t>
      </w:r>
      <w:proofErr w:type="gram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", NIP="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",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namaKantor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",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"]"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27BB6D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F220EC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89CC1E2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4DE209A" w14:textId="62B88470" w:rsidR="00621E37" w:rsidRPr="00621E37" w:rsidRDefault="00621E37" w:rsidP="00621E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</w:t>
      </w:r>
    </w:p>
    <w:p w14:paraId="370A3A40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E69835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OrangTest</w:t>
      </w:r>
      <w:proofErr w:type="spellEnd"/>
    </w:p>
    <w:p w14:paraId="50DF7AA3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870B29B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OrangTest</w:t>
      </w:r>
      <w:proofErr w:type="spellEnd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680B3A9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2791B9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621E37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B23FE04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//Orang o = new </w:t>
      </w:r>
      <w:proofErr w:type="gram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Orang(</w:t>
      </w:r>
      <w:proofErr w:type="gram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); //error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karena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orang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hanya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abstract class,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tidak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bisa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dibuat</w:t>
      </w:r>
      <w:proofErr w:type="spellEnd"/>
      <w:r w:rsidRPr="00621E37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object</w:t>
      </w:r>
    </w:p>
    <w:p w14:paraId="3ED4C5F5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"1111"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"STIS"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"IT"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A174F49" w14:textId="4A08F9E3" w:rsidR="00621E37" w:rsidRPr="00621E37" w:rsidRDefault="00621E37" w:rsidP="00D029D8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Otista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64 C"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B496456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399AEF4A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7DABEA1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"12345678"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DCFEAA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setKelompokKeahlian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"Computer Science"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31DE7EE" w14:textId="61C751E1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21E37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ada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dosen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proofErr w:type="gram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dengan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NIDN 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 </w:t>
      </w:r>
      <w:proofErr w:type="spellStart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kelompok</w:t>
      </w:r>
      <w:proofErr w:type="spellEnd"/>
      <w:r w:rsidRPr="00621E37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21E37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21E37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lutfi</w:t>
      </w: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621E37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getKelompokKeahlian</w:t>
      </w:r>
      <w:proofErr w:type="spellEnd"/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1D575CCC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B8FAE97" w14:textId="77777777" w:rsidR="00621E37" w:rsidRPr="00621E37" w:rsidRDefault="00621E37" w:rsidP="00621E37">
      <w:pPr>
        <w:shd w:val="clear" w:color="auto" w:fill="23272E"/>
        <w:spacing w:after="0" w:line="36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21E37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D90036A" w14:textId="5D453B27" w:rsidR="00621E37" w:rsidRDefault="00621E37" w:rsidP="00621E37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6CEBD24" w14:textId="60D589E6" w:rsidR="00621E37" w:rsidRPr="00621E37" w:rsidRDefault="00621E37" w:rsidP="00621E37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E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181617" wp14:editId="6CE1230C">
            <wp:extent cx="5169877" cy="478841"/>
            <wp:effectExtent l="0" t="0" r="0" b="0"/>
            <wp:docPr id="11452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4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063" cy="4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37" w:rsidRPr="00621E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79F9" w14:textId="77777777" w:rsidR="00716E17" w:rsidRDefault="00716E17" w:rsidP="00A16AED">
      <w:pPr>
        <w:spacing w:after="0" w:line="240" w:lineRule="auto"/>
      </w:pPr>
      <w:r>
        <w:separator/>
      </w:r>
    </w:p>
  </w:endnote>
  <w:endnote w:type="continuationSeparator" w:id="0">
    <w:p w14:paraId="2D235624" w14:textId="77777777" w:rsidR="00716E17" w:rsidRDefault="00716E17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D71A" w14:textId="77777777" w:rsidR="00716E17" w:rsidRDefault="00716E17" w:rsidP="00A16AED">
      <w:pPr>
        <w:spacing w:after="0" w:line="240" w:lineRule="auto"/>
      </w:pPr>
      <w:r>
        <w:separator/>
      </w:r>
    </w:p>
  </w:footnote>
  <w:footnote w:type="continuationSeparator" w:id="0">
    <w:p w14:paraId="5DCBA555" w14:textId="77777777" w:rsidR="00716E17" w:rsidRDefault="00716E17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3616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4C7B4FF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C776DA9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DC2"/>
    <w:multiLevelType w:val="hybridMultilevel"/>
    <w:tmpl w:val="27683C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6A3B"/>
    <w:multiLevelType w:val="hybridMultilevel"/>
    <w:tmpl w:val="59E047B8"/>
    <w:lvl w:ilvl="0" w:tplc="97B80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374E17"/>
    <w:multiLevelType w:val="hybridMultilevel"/>
    <w:tmpl w:val="43C67320"/>
    <w:lvl w:ilvl="0" w:tplc="CA1A05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31776816">
    <w:abstractNumId w:val="0"/>
  </w:num>
  <w:num w:numId="2" w16cid:durableId="1487554436">
    <w:abstractNumId w:val="2"/>
  </w:num>
  <w:num w:numId="3" w16cid:durableId="18648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37"/>
    <w:rsid w:val="003F50F7"/>
    <w:rsid w:val="00621E37"/>
    <w:rsid w:val="00716E17"/>
    <w:rsid w:val="009213F2"/>
    <w:rsid w:val="00A16AED"/>
    <w:rsid w:val="00D0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EDCC"/>
  <w15:chartTrackingRefBased/>
  <w15:docId w15:val="{0688A579-7730-4912-8193-8E3B6AD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621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4/Praktik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14</TotalTime>
  <Pages>10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2024-02-07T10:53:00Z</dcterms:created>
  <dcterms:modified xsi:type="dcterms:W3CDTF">2024-02-07T11:07:00Z</dcterms:modified>
</cp:coreProperties>
</file>