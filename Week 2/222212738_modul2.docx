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5447" w14:textId="53339D7D" w:rsidR="003F50F7" w:rsidRDefault="00D45A14" w:rsidP="00D45A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2</w:t>
      </w:r>
    </w:p>
    <w:p w14:paraId="37E04621" w14:textId="10924C6A" w:rsidR="00D45A14" w:rsidRPr="00D45A14" w:rsidRDefault="00D45A14" w:rsidP="00D45A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BERIORIENTASI OBJEK</w:t>
      </w:r>
    </w:p>
    <w:p w14:paraId="07B0FA01" w14:textId="77777777" w:rsidR="00D45A14" w:rsidRDefault="00D45A14" w:rsidP="00A16A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6ACE1" w14:textId="31CDEEFA" w:rsidR="00D45A14" w:rsidRDefault="00D45A14" w:rsidP="00D45A14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Install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14:paraId="62508ED4" w14:textId="0ACCCE89" w:rsidR="00D45A14" w:rsidRDefault="00D45A14" w:rsidP="00D45A1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45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1C0B40" wp14:editId="325DF8DD">
            <wp:extent cx="2894301" cy="2425700"/>
            <wp:effectExtent l="0" t="0" r="1905" b="0"/>
            <wp:docPr id="188769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92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353" cy="24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289B" w14:textId="4602B88F" w:rsidR="00D45A14" w:rsidRDefault="00D45A14" w:rsidP="00D45A14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14:paraId="22CEBC5B" w14:textId="4F851410" w:rsidR="00D45A14" w:rsidRDefault="00D45A14" w:rsidP="00D45A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HaloDunia.java</w:t>
      </w:r>
    </w:p>
    <w:p w14:paraId="6F936CB7" w14:textId="5DE0E39A" w:rsidR="00D45A14" w:rsidRDefault="00D45A14" w:rsidP="00D45A1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D45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8640A" wp14:editId="7A61E6E3">
            <wp:extent cx="4320000" cy="2297363"/>
            <wp:effectExtent l="0" t="0" r="4445" b="8255"/>
            <wp:docPr id="11055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4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0B1A" w14:textId="18E37B4B" w:rsidR="00D45A14" w:rsidRDefault="005B7473" w:rsidP="00D45A1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9" w:history="1">
        <w:r w:rsidRPr="000558EF">
          <w:rPr>
            <w:rStyle w:val="Hyperlink"/>
            <w:rFonts w:ascii="Times New Roman" w:hAnsi="Times New Roman" w:cs="Times New Roman"/>
            <w:sz w:val="24"/>
            <w:szCs w:val="24"/>
          </w:rPr>
          <w:t>https://pastebin.com/eVDYSMQL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1C61F" w14:textId="77777777" w:rsidR="00586928" w:rsidRDefault="00586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E5FF60" w14:textId="69FDA437" w:rsidR="00D45A14" w:rsidRDefault="00D45A14" w:rsidP="00D45A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HaloDunia2.java</w:t>
      </w:r>
    </w:p>
    <w:p w14:paraId="31FD85ED" w14:textId="518F83C9" w:rsidR="00D45A14" w:rsidRDefault="00D45A14" w:rsidP="00D45A1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D45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BFAA3D" wp14:editId="6CF99DDF">
            <wp:extent cx="4320000" cy="2297363"/>
            <wp:effectExtent l="0" t="0" r="4445" b="8255"/>
            <wp:docPr id="168411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5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B830" w14:textId="3F2A5DA9" w:rsidR="00D45A14" w:rsidRPr="005B7473" w:rsidRDefault="005B7473" w:rsidP="005B747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11" w:history="1">
        <w:r w:rsidRPr="000558EF">
          <w:rPr>
            <w:rStyle w:val="Hyperlink"/>
            <w:rFonts w:ascii="Times New Roman" w:hAnsi="Times New Roman" w:cs="Times New Roman"/>
            <w:sz w:val="24"/>
            <w:szCs w:val="24"/>
          </w:rPr>
          <w:t>https://pastebin.com/zrmB49ND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A231B" w14:textId="4321CBAE" w:rsidR="00D45A14" w:rsidRDefault="005B7473" w:rsidP="00D45A14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vs Class</w:t>
      </w:r>
    </w:p>
    <w:p w14:paraId="2A971941" w14:textId="30B702CF" w:rsidR="005B7473" w:rsidRDefault="005B7473" w:rsidP="005B74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6FE5D97C" w14:textId="0CE7F4D0" w:rsidR="005B7473" w:rsidRDefault="005B7473" w:rsidP="005B747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B74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A79A57" wp14:editId="6DD8E015">
            <wp:extent cx="3520745" cy="2263336"/>
            <wp:effectExtent l="0" t="0" r="3810" b="3810"/>
            <wp:docPr id="22916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63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09DB" w14:textId="1DAC8038" w:rsidR="005B7473" w:rsidRDefault="005B7473" w:rsidP="005B747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B74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FAE5F" wp14:editId="3D916989">
            <wp:extent cx="4229467" cy="2423370"/>
            <wp:effectExtent l="0" t="0" r="0" b="0"/>
            <wp:docPr id="187038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9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A5B5" w14:textId="77777777" w:rsidR="00586928" w:rsidRDefault="00586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CAD9C7" w14:textId="5757FABA" w:rsidR="005B7473" w:rsidRDefault="005B7473" w:rsidP="005B74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Objek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D2E09E7" w14:textId="626A5792" w:rsidR="005B7473" w:rsidRDefault="00586928" w:rsidP="005B747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869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AE57AE" wp14:editId="4F66674E">
            <wp:extent cx="3894157" cy="2331922"/>
            <wp:effectExtent l="0" t="0" r="0" b="0"/>
            <wp:docPr id="133246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2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F810" w14:textId="70AA9EE2" w:rsidR="00586928" w:rsidRDefault="00586928" w:rsidP="005B747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869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E41E8" wp14:editId="3E533A39">
            <wp:extent cx="3528366" cy="2126164"/>
            <wp:effectExtent l="0" t="0" r="0" b="7620"/>
            <wp:docPr id="9885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1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35DC" w14:textId="77777777" w:rsidR="00586928" w:rsidRDefault="00586928" w:rsidP="005B747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5F7DA821" w14:textId="29C3FDE3" w:rsidR="005B7473" w:rsidRDefault="00586928" w:rsidP="005B74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p w14:paraId="294C2BAA" w14:textId="21116DB2" w:rsidR="00586928" w:rsidRDefault="00586928" w:rsidP="00586928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869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AA0EA5" wp14:editId="7B00A6A1">
            <wp:extent cx="3886537" cy="2293819"/>
            <wp:effectExtent l="0" t="0" r="0" b="0"/>
            <wp:docPr id="191812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25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9346" w14:textId="67C3E498" w:rsidR="005B7473" w:rsidRPr="00586928" w:rsidRDefault="00586928" w:rsidP="00586928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869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652B9C" wp14:editId="4946DDEE">
            <wp:extent cx="4610500" cy="1585097"/>
            <wp:effectExtent l="0" t="0" r="0" b="0"/>
            <wp:docPr id="105576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69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473" w:rsidRPr="0058692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0F99E" w14:textId="77777777" w:rsidR="00AA146A" w:rsidRDefault="00AA146A" w:rsidP="00A16AED">
      <w:pPr>
        <w:spacing w:after="0" w:line="240" w:lineRule="auto"/>
      </w:pPr>
      <w:r>
        <w:separator/>
      </w:r>
    </w:p>
  </w:endnote>
  <w:endnote w:type="continuationSeparator" w:id="0">
    <w:p w14:paraId="6B802789" w14:textId="77777777" w:rsidR="00AA146A" w:rsidRDefault="00AA146A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C6D7" w14:textId="77777777" w:rsidR="00AA146A" w:rsidRDefault="00AA146A" w:rsidP="00A16AED">
      <w:pPr>
        <w:spacing w:after="0" w:line="240" w:lineRule="auto"/>
      </w:pPr>
      <w:r>
        <w:separator/>
      </w:r>
    </w:p>
  </w:footnote>
  <w:footnote w:type="continuationSeparator" w:id="0">
    <w:p w14:paraId="64C65C73" w14:textId="77777777" w:rsidR="00AA146A" w:rsidRDefault="00AA146A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5C892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65BC5769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05725733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4234B"/>
    <w:multiLevelType w:val="hybridMultilevel"/>
    <w:tmpl w:val="0AD4E6BE"/>
    <w:lvl w:ilvl="0" w:tplc="A60494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B40AB3"/>
    <w:multiLevelType w:val="hybridMultilevel"/>
    <w:tmpl w:val="EADED466"/>
    <w:lvl w:ilvl="0" w:tplc="90BCF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62C42B6"/>
    <w:multiLevelType w:val="hybridMultilevel"/>
    <w:tmpl w:val="474A3F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55010">
    <w:abstractNumId w:val="2"/>
  </w:num>
  <w:num w:numId="2" w16cid:durableId="1790053578">
    <w:abstractNumId w:val="1"/>
  </w:num>
  <w:num w:numId="3" w16cid:durableId="32940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14"/>
    <w:rsid w:val="003F50F7"/>
    <w:rsid w:val="00586928"/>
    <w:rsid w:val="005B7473"/>
    <w:rsid w:val="009213F2"/>
    <w:rsid w:val="00A16AED"/>
    <w:rsid w:val="00AA146A"/>
    <w:rsid w:val="00D4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BE9E"/>
  <w15:chartTrackingRefBased/>
  <w15:docId w15:val="{0DBEE528-293D-4413-8662-9A156361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D45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stebin.com/zrmB49N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stebin.com/eVDYSMQL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28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2024-01-25T04:20:00Z</dcterms:created>
  <dcterms:modified xsi:type="dcterms:W3CDTF">2024-01-25T04:48:00Z</dcterms:modified>
</cp:coreProperties>
</file>